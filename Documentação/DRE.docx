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1523" w:rsidRPr="00670D43" w:rsidRDefault="004E39B4" w:rsidP="00247ACC">
      <w:pPr>
        <w:pStyle w:val="titulo"/>
        <w:spacing w:before="3120"/>
        <w:rPr>
          <w:rFonts w:cs="Arial"/>
          <w:sz w:val="48"/>
          <w:highlight w:val="yellow"/>
        </w:rPr>
      </w:pPr>
      <w:r>
        <w:rPr>
          <w:sz w:val="44"/>
        </w:rPr>
        <w:t>Hack Learn</w:t>
      </w:r>
      <w:r w:rsidRPr="004E39B4">
        <w:rPr>
          <w:rFonts w:cs="Arial"/>
          <w:sz w:val="48"/>
        </w:rPr>
        <w:t xml:space="preserve"> </w:t>
      </w:r>
      <w:r w:rsidR="008B1523" w:rsidRPr="00670D43">
        <w:rPr>
          <w:rFonts w:cs="Arial"/>
          <w:sz w:val="48"/>
          <w:highlight w:val="yellow"/>
        </w:rPr>
        <w:br/>
      </w:r>
    </w:p>
    <w:p w:rsidR="008B1523" w:rsidRPr="00670D43" w:rsidRDefault="008B1523">
      <w:pPr>
        <w:pStyle w:val="versao"/>
        <w:rPr>
          <w:rFonts w:cs="Arial"/>
          <w:highlight w:val="yellow"/>
        </w:rPr>
      </w:pPr>
    </w:p>
    <w:p w:rsidR="008B1523" w:rsidRDefault="007C175B" w:rsidP="008C6555">
      <w:pPr>
        <w:pStyle w:val="versao"/>
        <w:ind w:left="720"/>
        <w:rPr>
          <w:rFonts w:cs="Arial"/>
        </w:rPr>
      </w:pPr>
      <w:r w:rsidRPr="004E39B4">
        <w:rPr>
          <w:rFonts w:cs="Arial"/>
        </w:rPr>
        <w:t>Projeto 001/2018</w:t>
      </w:r>
      <w:r w:rsidR="008B1523" w:rsidRPr="004E39B4">
        <w:rPr>
          <w:rFonts w:cs="Arial"/>
        </w:rPr>
        <w:t xml:space="preserve"> </w:t>
      </w:r>
      <w:r w:rsidR="00DC0105" w:rsidRPr="004E39B4">
        <w:rPr>
          <w:rFonts w:cs="Arial"/>
        </w:rPr>
        <w:t>–</w:t>
      </w:r>
      <w:r w:rsidR="008B1523" w:rsidRPr="004E39B4">
        <w:rPr>
          <w:rFonts w:cs="Arial"/>
        </w:rPr>
        <w:t xml:space="preserve"> </w:t>
      </w:r>
      <w:r w:rsidR="004E39B4" w:rsidRPr="004E39B4">
        <w:rPr>
          <w:rFonts w:cs="Arial"/>
        </w:rPr>
        <w:t>Hack Learn</w:t>
      </w:r>
      <w:r w:rsidR="008B1523">
        <w:rPr>
          <w:rFonts w:cs="Arial"/>
        </w:rPr>
        <w:t xml:space="preserve"> </w:t>
      </w:r>
      <w:r w:rsidR="008B1523">
        <w:rPr>
          <w:rFonts w:cs="Arial"/>
        </w:rPr>
        <w:br/>
      </w:r>
      <w:r w:rsidR="00D65F66">
        <w:rPr>
          <w:rFonts w:cs="Arial"/>
        </w:rPr>
        <w:t>Documento de Requisitos</w:t>
      </w:r>
    </w:p>
    <w:p w:rsidR="008B1523" w:rsidRDefault="008B1523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  <w:rPr>
          <w:rFonts w:cs="Arial"/>
          <w:i/>
          <w:sz w:val="24"/>
        </w:rPr>
      </w:pPr>
      <w:r>
        <w:rPr>
          <w:rFonts w:cs="Arial"/>
          <w:sz w:val="24"/>
        </w:rPr>
        <w:t xml:space="preserve">Data de Emissão: </w:t>
      </w:r>
      <w:r w:rsidR="007C175B">
        <w:rPr>
          <w:rFonts w:cs="Arial"/>
          <w:i/>
          <w:sz w:val="24"/>
        </w:rPr>
        <w:t>23/08/2018</w:t>
      </w:r>
    </w:p>
    <w:p w:rsidR="008B1523" w:rsidRDefault="008B1523">
      <w:pPr>
        <w:pStyle w:val="versao"/>
        <w:rPr>
          <w:rFonts w:cs="Arial"/>
          <w:i/>
        </w:rPr>
      </w:pPr>
      <w:r>
        <w:rPr>
          <w:rFonts w:cs="Arial"/>
          <w:sz w:val="24"/>
        </w:rPr>
        <w:t xml:space="preserve">Data de Validade: </w:t>
      </w:r>
      <w:r w:rsidR="007C175B">
        <w:rPr>
          <w:rFonts w:cs="Arial"/>
          <w:i/>
          <w:sz w:val="24"/>
        </w:rPr>
        <w:t>23</w:t>
      </w:r>
      <w:r w:rsidR="002D5743">
        <w:rPr>
          <w:rFonts w:cs="Arial"/>
          <w:i/>
          <w:sz w:val="24"/>
        </w:rPr>
        <w:t>/10</w:t>
      </w:r>
      <w:r w:rsidR="00800E56">
        <w:rPr>
          <w:rFonts w:cs="Arial"/>
          <w:i/>
          <w:sz w:val="24"/>
        </w:rPr>
        <w:t>/201</w:t>
      </w:r>
      <w:r w:rsidR="007C175B">
        <w:rPr>
          <w:rFonts w:cs="Arial"/>
          <w:i/>
          <w:sz w:val="24"/>
        </w:rPr>
        <w:t>9</w:t>
      </w:r>
    </w:p>
    <w:p w:rsidR="008B1523" w:rsidRDefault="008B1523">
      <w:pPr>
        <w:pStyle w:val="versao"/>
        <w:rPr>
          <w:rFonts w:cs="Arial"/>
        </w:rPr>
      </w:pPr>
    </w:p>
    <w:p w:rsidR="002D5743" w:rsidRDefault="00DC0105" w:rsidP="007C175B">
      <w:pPr>
        <w:spacing w:line="259" w:lineRule="auto"/>
        <w:ind w:left="4961" w:right="481"/>
        <w:jc w:val="right"/>
        <w:rPr>
          <w:b/>
          <w:sz w:val="24"/>
        </w:rPr>
      </w:pPr>
      <w:r>
        <w:rPr>
          <w:b/>
          <w:sz w:val="24"/>
        </w:rPr>
        <w:t xml:space="preserve">Responsável pela Proposta:  </w:t>
      </w:r>
    </w:p>
    <w:p w:rsidR="002D5743" w:rsidRDefault="002D5743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André Vitor Beraldo</w:t>
      </w:r>
    </w:p>
    <w:p w:rsidR="00DC0105" w:rsidRDefault="002D5743" w:rsidP="007C175B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Gabriel Luiz dos Santos</w:t>
      </w:r>
    </w:p>
    <w:p w:rsidR="002D5743" w:rsidRDefault="002D5743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Igor Tibúrcio Rodrigues</w:t>
      </w:r>
    </w:p>
    <w:p w:rsidR="007C175B" w:rsidRDefault="007C175B" w:rsidP="00DC0105">
      <w:pPr>
        <w:spacing w:line="259" w:lineRule="auto"/>
        <w:ind w:right="414"/>
        <w:jc w:val="right"/>
        <w:rPr>
          <w:b/>
          <w:sz w:val="24"/>
        </w:rPr>
      </w:pPr>
      <w:r>
        <w:rPr>
          <w:b/>
          <w:sz w:val="24"/>
        </w:rPr>
        <w:t>Rafael da Silva Batista</w:t>
      </w:r>
    </w:p>
    <w:p w:rsidR="002D5743" w:rsidRDefault="002D5743" w:rsidP="00DC0105">
      <w:pPr>
        <w:spacing w:line="259" w:lineRule="auto"/>
        <w:ind w:right="414"/>
        <w:jc w:val="right"/>
        <w:rPr>
          <w:b/>
          <w:sz w:val="24"/>
        </w:rPr>
      </w:pPr>
    </w:p>
    <w:p w:rsidR="008B1523" w:rsidRDefault="008B1523">
      <w:pPr>
        <w:pStyle w:val="versao"/>
        <w:rPr>
          <w:rFonts w:cs="Arial"/>
          <w:sz w:val="24"/>
        </w:rPr>
      </w:pPr>
    </w:p>
    <w:p w:rsidR="00800E56" w:rsidRDefault="00800E56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  <w:rPr>
          <w:rFonts w:cs="Arial"/>
          <w:sz w:val="24"/>
        </w:rPr>
      </w:pPr>
    </w:p>
    <w:p w:rsidR="008B1523" w:rsidRDefault="008B1523">
      <w:pPr>
        <w:pStyle w:val="versao"/>
      </w:pPr>
    </w:p>
    <w:p w:rsidR="006E5941" w:rsidRDefault="006E5941">
      <w:pPr>
        <w:pStyle w:val="versao"/>
      </w:pPr>
    </w:p>
    <w:p w:rsidR="008B1523" w:rsidRDefault="00247ACC">
      <w:pPr>
        <w:pStyle w:val="versao"/>
      </w:pPr>
      <w:r>
        <w:rPr>
          <w:noProof/>
        </w:rPr>
        <w:drawing>
          <wp:anchor distT="0" distB="0" distL="114300" distR="114300" simplePos="0" relativeHeight="251660800" behindDoc="1" locked="0" layoutInCell="1" allowOverlap="1" wp14:anchorId="441C2560" wp14:editId="06D2B583">
            <wp:simplePos x="0" y="0"/>
            <wp:positionH relativeFrom="margin">
              <wp:posOffset>2228327</wp:posOffset>
            </wp:positionH>
            <wp:positionV relativeFrom="paragraph">
              <wp:posOffset>149860</wp:posOffset>
            </wp:positionV>
            <wp:extent cx="1175234" cy="1171610"/>
            <wp:effectExtent l="0" t="0" r="6350" b="0"/>
            <wp:wrapNone/>
            <wp:docPr id="11" name="Imagem 11" descr="C:\Users\Avell 1513\AppData\Local\Microsoft\Windows\INetCache\Content.Word\logo nossa empres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Avell 1513\AppData\Local\Microsoft\Windows\INetCache\Content.Word\logo nossa empresa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5234" cy="1171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748B6" w:rsidRDefault="006E5941" w:rsidP="007748B6">
      <w:pPr>
        <w:pStyle w:val="versao"/>
        <w:rPr>
          <w:sz w:val="24"/>
        </w:rPr>
      </w:pPr>
      <w:r>
        <w:t>BugMonkey</w:t>
      </w:r>
      <w:r w:rsidR="00456395">
        <w:t>s</w:t>
      </w:r>
      <w:r>
        <w:t xml:space="preserve"> Software</w:t>
      </w:r>
      <w:r w:rsidR="008C6555">
        <w:t>s</w:t>
      </w:r>
      <w:r>
        <w:t xml:space="preserve"> </w:t>
      </w:r>
      <w:r w:rsidR="007748B6">
        <w:t>Ltda</w:t>
      </w:r>
    </w:p>
    <w:p w:rsidR="00B94906" w:rsidRDefault="003E6296" w:rsidP="00B94906">
      <w:pPr>
        <w:pStyle w:val="versao"/>
        <w:rPr>
          <w:b w:val="0"/>
          <w:sz w:val="22"/>
        </w:rPr>
      </w:pPr>
      <w:hyperlink r:id="rId9" w:history="1">
        <w:r w:rsidR="00626AA1" w:rsidRPr="00626AA1">
          <w:rPr>
            <w:b w:val="0"/>
            <w:sz w:val="22"/>
          </w:rPr>
          <w:t>Avenida Bps, </w:t>
        </w:r>
      </w:hyperlink>
      <w:r w:rsidR="00626AA1">
        <w:rPr>
          <w:b w:val="0"/>
          <w:sz w:val="22"/>
        </w:rPr>
        <w:t>313, sala 1</w:t>
      </w:r>
      <w:r w:rsidR="009B495E">
        <w:rPr>
          <w:b w:val="0"/>
          <w:sz w:val="22"/>
        </w:rPr>
        <w:t>0</w:t>
      </w:r>
      <w:r w:rsidR="00626AA1">
        <w:rPr>
          <w:b w:val="0"/>
          <w:sz w:val="22"/>
        </w:rPr>
        <w:t>6/1</w:t>
      </w:r>
      <w:r w:rsidR="009B495E">
        <w:rPr>
          <w:b w:val="0"/>
          <w:sz w:val="22"/>
        </w:rPr>
        <w:t>07</w:t>
      </w:r>
    </w:p>
    <w:p w:rsidR="00626AA1" w:rsidRDefault="00B94906" w:rsidP="00B94906">
      <w:pPr>
        <w:pStyle w:val="versao"/>
        <w:rPr>
          <w:b w:val="0"/>
          <w:sz w:val="22"/>
        </w:rPr>
      </w:pPr>
      <w:r>
        <w:rPr>
          <w:b w:val="0"/>
          <w:sz w:val="22"/>
        </w:rPr>
        <w:t xml:space="preserve">CEP: </w:t>
      </w:r>
      <w:hyperlink r:id="rId10" w:history="1">
        <w:r w:rsidR="00626AA1" w:rsidRPr="00626AA1">
          <w:rPr>
            <w:b w:val="0"/>
            <w:sz w:val="22"/>
          </w:rPr>
          <w:t>37500-176</w:t>
        </w:r>
      </w:hyperlink>
      <w:r w:rsidR="00626AA1">
        <w:rPr>
          <w:b w:val="0"/>
          <w:sz w:val="22"/>
        </w:rPr>
        <w:t xml:space="preserve"> </w:t>
      </w:r>
    </w:p>
    <w:p w:rsidR="00B94906" w:rsidRPr="00805A7D" w:rsidRDefault="00626AA1" w:rsidP="00B94906">
      <w:pPr>
        <w:pStyle w:val="versao"/>
        <w:rPr>
          <w:b w:val="0"/>
          <w:sz w:val="22"/>
        </w:rPr>
      </w:pPr>
      <w:r>
        <w:rPr>
          <w:b w:val="0"/>
          <w:sz w:val="22"/>
        </w:rPr>
        <w:t>Pinheirinho,</w:t>
      </w:r>
      <w:r w:rsidR="00B94906">
        <w:rPr>
          <w:b w:val="0"/>
          <w:sz w:val="22"/>
        </w:rPr>
        <w:t xml:space="preserve"> </w:t>
      </w:r>
      <w:r w:rsidR="006E5941">
        <w:rPr>
          <w:b w:val="0"/>
          <w:sz w:val="22"/>
        </w:rPr>
        <w:t>Itajubá</w:t>
      </w:r>
      <w:r w:rsidR="00B94906" w:rsidRPr="00805A7D">
        <w:rPr>
          <w:b w:val="0"/>
          <w:sz w:val="22"/>
        </w:rPr>
        <w:t xml:space="preserve"> – MG</w:t>
      </w:r>
    </w:p>
    <w:p w:rsidR="003B3C3C" w:rsidRDefault="00626AA1" w:rsidP="00B94906">
      <w:pPr>
        <w:pStyle w:val="versao"/>
      </w:pPr>
      <w:r>
        <w:rPr>
          <w:b w:val="0"/>
          <w:sz w:val="22"/>
        </w:rPr>
        <w:t>(35) 36</w:t>
      </w:r>
      <w:r w:rsidR="009B495E">
        <w:rPr>
          <w:b w:val="0"/>
          <w:sz w:val="22"/>
        </w:rPr>
        <w:t>12-2175</w:t>
      </w:r>
      <w:r w:rsidR="009B495E">
        <w:br/>
        <w:t>http://www.</w:t>
      </w:r>
      <w:r w:rsidR="006E5941">
        <w:t>bms.com.br</w:t>
      </w:r>
    </w:p>
    <w:p w:rsidR="00AB0577" w:rsidRDefault="00AB0577" w:rsidP="003B3C3C">
      <w:pPr>
        <w:pStyle w:val="Ttulo"/>
        <w:rPr>
          <w:lang w:val="pt-BR"/>
        </w:rPr>
      </w:pPr>
    </w:p>
    <w:p w:rsidR="009B495E" w:rsidRDefault="009B495E" w:rsidP="003B3C3C">
      <w:pPr>
        <w:pStyle w:val="Ttulo"/>
        <w:rPr>
          <w:lang w:val="pt-BR"/>
        </w:rPr>
      </w:pP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lastRenderedPageBreak/>
        <w:t>Revisões do Documento</w:t>
      </w:r>
    </w:p>
    <w:p w:rsidR="003B3C3C" w:rsidRDefault="003B3C3C" w:rsidP="00A03220">
      <w:pPr>
        <w:jc w:val="both"/>
      </w:pPr>
      <w:r>
        <w:t>Revisões são melhoramentos na estrutura do documento e também no seu conteúdo. O objetivo primário desta tabela é a fácil identificação da versão do documento. Toda modificação no documento deve constar nesta tabela.</w:t>
      </w:r>
    </w:p>
    <w:tbl>
      <w:tblPr>
        <w:tblW w:w="9072" w:type="dxa"/>
        <w:tblInd w:w="-3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B3C3C" w:rsidTr="00237614">
        <w:trPr>
          <w:trHeight w:val="274"/>
        </w:trPr>
        <w:tc>
          <w:tcPr>
            <w:tcW w:w="1566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5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3B3C3C" w:rsidTr="00237614">
        <w:tc>
          <w:tcPr>
            <w:tcW w:w="1559" w:type="dxa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006BD9" w:rsidP="00006BD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</w:t>
            </w:r>
            <w:r w:rsidR="006E5941">
              <w:rPr>
                <w:sz w:val="22"/>
                <w:lang w:val="pt-BR"/>
              </w:rPr>
              <w:t>/0</w:t>
            </w:r>
            <w:r w:rsidR="007C175B">
              <w:rPr>
                <w:sz w:val="22"/>
                <w:lang w:val="pt-BR"/>
              </w:rPr>
              <w:t>8</w:t>
            </w:r>
            <w:r w:rsidR="00AA33DF">
              <w:rPr>
                <w:sz w:val="22"/>
                <w:lang w:val="pt-BR"/>
              </w:rPr>
              <w:t>/201</w:t>
            </w:r>
            <w:r w:rsidR="007C175B">
              <w:rPr>
                <w:sz w:val="22"/>
                <w:lang w:val="pt-BR"/>
              </w:rPr>
              <w:t>8</w:t>
            </w: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AA33DF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76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AB0577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Definição dos requisitos de cliente</w:t>
            </w:r>
          </w:p>
        </w:tc>
        <w:tc>
          <w:tcPr>
            <w:tcW w:w="1987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AB0577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  <w:tr w:rsidR="003B3C3C" w:rsidTr="0023761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7C175B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17/08</w:t>
            </w:r>
            <w:r w:rsidR="00130780">
              <w:rPr>
                <w:sz w:val="22"/>
                <w:lang w:val="pt-BR"/>
              </w:rPr>
              <w:t>/201</w:t>
            </w:r>
            <w:r>
              <w:rPr>
                <w:sz w:val="22"/>
                <w:lang w:val="pt-BR"/>
              </w:rPr>
              <w:t>8</w:t>
            </w: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130780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1.0</w:t>
            </w: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130780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Definição dos requisitos de Sistemas</w:t>
            </w: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130780" w:rsidP="00B11239">
            <w:pPr>
              <w:pStyle w:val="Tabletext"/>
              <w:spacing w:after="0"/>
              <w:rPr>
                <w:sz w:val="22"/>
                <w:lang w:val="pt-BR"/>
              </w:rPr>
            </w:pPr>
            <w:r>
              <w:rPr>
                <w:sz w:val="22"/>
                <w:lang w:val="pt-BR"/>
              </w:rPr>
              <w:t>Todos</w:t>
            </w:r>
          </w:p>
        </w:tc>
      </w:tr>
      <w:tr w:rsidR="00D65F66" w:rsidTr="0023761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D65F66" w:rsidTr="00237614">
        <w:trPr>
          <w:trHeight w:val="256"/>
        </w:trPr>
        <w:tc>
          <w:tcPr>
            <w:tcW w:w="15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65F66" w:rsidRDefault="00D65F66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3B3C3C" w:rsidRDefault="003B3C3C" w:rsidP="003B3C3C">
      <w:pPr>
        <w:pStyle w:val="versao"/>
        <w:rPr>
          <w:sz w:val="24"/>
        </w:rPr>
      </w:pPr>
    </w:p>
    <w:p w:rsidR="003B3C3C" w:rsidRDefault="003B3C3C" w:rsidP="003B3C3C">
      <w:pPr>
        <w:pStyle w:val="versao"/>
        <w:rPr>
          <w:sz w:val="24"/>
        </w:rPr>
      </w:pPr>
    </w:p>
    <w:p w:rsidR="003B3C3C" w:rsidRDefault="003B3C3C" w:rsidP="003B3C3C">
      <w:pPr>
        <w:pStyle w:val="Ttulo"/>
        <w:rPr>
          <w:lang w:val="pt-BR"/>
        </w:rPr>
      </w:pPr>
      <w:r>
        <w:rPr>
          <w:lang w:val="pt-BR"/>
        </w:rPr>
        <w:t>Auditorias do Documento</w:t>
      </w:r>
    </w:p>
    <w:p w:rsidR="003B3C3C" w:rsidRPr="00A24686" w:rsidRDefault="003B3C3C" w:rsidP="00A03220">
      <w:pPr>
        <w:autoSpaceDE w:val="0"/>
        <w:autoSpaceDN w:val="0"/>
        <w:adjustRightInd w:val="0"/>
        <w:spacing w:before="0"/>
        <w:jc w:val="both"/>
      </w:pPr>
      <w:r>
        <w:t>Auditorias são inspeções conduzidas pela equipe de PPQA</w:t>
      </w:r>
      <w:r w:rsidR="005568EB">
        <w:t xml:space="preserve"> </w:t>
      </w:r>
      <w:r w:rsidR="004B1575">
        <w:t>–</w:t>
      </w:r>
      <w:r w:rsidR="005568EB">
        <w:t xml:space="preserve"> </w:t>
      </w:r>
      <w:r w:rsidR="005568EB" w:rsidRPr="005568EB">
        <w:t>Product</w:t>
      </w:r>
      <w:r w:rsidR="004B1575">
        <w:t xml:space="preserve"> </w:t>
      </w:r>
      <w:r w:rsidR="005568EB" w:rsidRPr="005568EB">
        <w:t>Process Quality Assurance (Garantia da qualidade do produto e processo)</w:t>
      </w:r>
      <w:r w:rsidR="004B1575">
        <w:t xml:space="preserve"> –</w:t>
      </w:r>
      <w:r>
        <w:t xml:space="preserve"> do</w:t>
      </w:r>
      <w:r w:rsidR="004B1575">
        <w:t xml:space="preserve"> </w:t>
      </w:r>
      <w:r>
        <w:t>projeto, e tem por objetivo garantir uma qualidade mínima dos artefatos gerados durante o processo de desenvolvimento.</w:t>
      </w:r>
      <w:r w:rsidR="00A24686" w:rsidRPr="00A24686">
        <w:t xml:space="preserve"> Essa tabela pode ser utilizada também pelo GN</w:t>
      </w:r>
      <w:r w:rsidR="005568EB">
        <w:t xml:space="preserve"> – Gerente da Área de Negócio</w:t>
      </w:r>
      <w:r w:rsidR="00A24686" w:rsidRPr="00A24686">
        <w:t xml:space="preserve"> com o objetivo de documentar a viabilidade do mesmo.</w:t>
      </w:r>
    </w:p>
    <w:tbl>
      <w:tblPr>
        <w:tblW w:w="9072" w:type="dxa"/>
        <w:tblInd w:w="1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559"/>
        <w:gridCol w:w="7"/>
        <w:gridCol w:w="843"/>
        <w:gridCol w:w="11"/>
        <w:gridCol w:w="4665"/>
        <w:gridCol w:w="1987"/>
      </w:tblGrid>
      <w:tr w:rsidR="003B3C3C">
        <w:trPr>
          <w:trHeight w:val="274"/>
        </w:trPr>
        <w:tc>
          <w:tcPr>
            <w:tcW w:w="1567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Data</w:t>
            </w:r>
          </w:p>
        </w:tc>
        <w:tc>
          <w:tcPr>
            <w:tcW w:w="854" w:type="dxa"/>
            <w:gridSpan w:val="2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ind w:left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Versão</w:t>
            </w:r>
          </w:p>
        </w:tc>
        <w:tc>
          <w:tcPr>
            <w:tcW w:w="4663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Descrição</w:t>
            </w:r>
          </w:p>
        </w:tc>
        <w:tc>
          <w:tcPr>
            <w:tcW w:w="1988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jc w:val="center"/>
              <w:rPr>
                <w:b/>
                <w:sz w:val="22"/>
                <w:lang w:val="pt-BR"/>
              </w:rPr>
            </w:pPr>
            <w:r>
              <w:rPr>
                <w:b/>
                <w:sz w:val="22"/>
                <w:lang w:val="pt-BR"/>
              </w:rPr>
              <w:t>Autor</w:t>
            </w:r>
          </w:p>
        </w:tc>
      </w:tr>
      <w:tr w:rsidR="003B3C3C">
        <w:tc>
          <w:tcPr>
            <w:tcW w:w="1560" w:type="dxa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655BB5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850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655BB5">
            <w:pPr>
              <w:pStyle w:val="Tabletext"/>
              <w:spacing w:after="0"/>
              <w:ind w:left="0"/>
              <w:rPr>
                <w:sz w:val="22"/>
                <w:lang w:val="pt-BR"/>
              </w:rPr>
            </w:pPr>
          </w:p>
        </w:tc>
        <w:tc>
          <w:tcPr>
            <w:tcW w:w="4678" w:type="dxa"/>
            <w:gridSpan w:val="2"/>
            <w:tcBorders>
              <w:left w:val="single" w:sz="1" w:space="0" w:color="000000"/>
              <w:bottom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74"/>
        </w:trPr>
        <w:tc>
          <w:tcPr>
            <w:tcW w:w="1567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left w:val="single" w:sz="1" w:space="0" w:color="000000"/>
              <w:bottom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left w:val="single" w:sz="1" w:space="0" w:color="000000"/>
              <w:bottom w:val="single" w:sz="4" w:space="0" w:color="auto"/>
              <w:right w:val="single" w:sz="1" w:space="0" w:color="000000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  <w:tr w:rsidR="003B3C3C">
        <w:trPr>
          <w:trHeight w:val="256"/>
        </w:trPr>
        <w:tc>
          <w:tcPr>
            <w:tcW w:w="156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8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466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  <w:tc>
          <w:tcPr>
            <w:tcW w:w="1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B3C3C" w:rsidRDefault="003B3C3C" w:rsidP="00B11239">
            <w:pPr>
              <w:pStyle w:val="Tabletext"/>
              <w:spacing w:after="0"/>
              <w:rPr>
                <w:sz w:val="22"/>
                <w:lang w:val="pt-BR"/>
              </w:rPr>
            </w:pPr>
          </w:p>
        </w:tc>
      </w:tr>
    </w:tbl>
    <w:p w:rsidR="008B1523" w:rsidRDefault="003B3C3C">
      <w:pPr>
        <w:pStyle w:val="conteudo"/>
        <w:ind w:right="-2"/>
        <w:jc w:val="center"/>
      </w:pPr>
      <w:r>
        <w:rPr>
          <w:sz w:val="24"/>
        </w:rPr>
        <w:br w:type="column"/>
      </w:r>
      <w:r w:rsidR="008B1523">
        <w:lastRenderedPageBreak/>
        <w:t>ÍNDICE</w:t>
      </w:r>
    </w:p>
    <w:p w:rsidR="006F4EA1" w:rsidRDefault="008B1523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rPr>
          <w:sz w:val="22"/>
        </w:rPr>
        <w:fldChar w:fldCharType="begin"/>
      </w:r>
      <w:r>
        <w:rPr>
          <w:sz w:val="22"/>
        </w:rPr>
        <w:instrText xml:space="preserve"> TOC \o "1-3" </w:instrText>
      </w:r>
      <w:r>
        <w:rPr>
          <w:sz w:val="22"/>
        </w:rPr>
        <w:fldChar w:fldCharType="separate"/>
      </w:r>
      <w:bookmarkStart w:id="0" w:name="_GoBack"/>
      <w:bookmarkEnd w:id="0"/>
      <w:r w:rsidR="006F4EA1">
        <w:t>1.</w:t>
      </w:r>
      <w:r w:rsidR="006F4EA1"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 w:rsidR="006F4EA1">
        <w:t>INTRODUÇÃo</w:t>
      </w:r>
      <w:r w:rsidR="006F4EA1">
        <w:tab/>
      </w:r>
      <w:r w:rsidR="006F4EA1">
        <w:fldChar w:fldCharType="begin"/>
      </w:r>
      <w:r w:rsidR="006F4EA1">
        <w:instrText xml:space="preserve"> PAGEREF _Toc530736918 \h </w:instrText>
      </w:r>
      <w:r w:rsidR="006F4EA1">
        <w:fldChar w:fldCharType="separate"/>
      </w:r>
      <w:r w:rsidR="006F4EA1">
        <w:t>4</w:t>
      </w:r>
      <w:r w:rsidR="006F4EA1">
        <w:fldChar w:fldCharType="end"/>
      </w:r>
    </w:p>
    <w:p w:rsidR="006F4EA1" w:rsidRDefault="006F4EA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Objetivos do Projeto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EA1" w:rsidRDefault="006F4EA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Abrangência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EA1" w:rsidRDefault="006F4EA1">
      <w:pPr>
        <w:pStyle w:val="Sumrio2"/>
        <w:tabs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2. Premissas básicas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EA1" w:rsidRDefault="006F4E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3.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Restrições</w:t>
      </w:r>
      <w:r>
        <w:tab/>
      </w:r>
      <w:r>
        <w:fldChar w:fldCharType="begin"/>
      </w:r>
      <w:r>
        <w:instrText xml:space="preserve"> PAGEREF _Toc530736922 \h </w:instrText>
      </w:r>
      <w:r>
        <w:fldChar w:fldCharType="separate"/>
      </w:r>
      <w:r>
        <w:t>4</w:t>
      </w:r>
      <w:r>
        <w:fldChar w:fldCharType="end"/>
      </w:r>
    </w:p>
    <w:p w:rsidR="006F4EA1" w:rsidRDefault="006F4EA1">
      <w:pPr>
        <w:pStyle w:val="Sumrio1"/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</w:pPr>
      <w:r>
        <w:t>4.</w:t>
      </w:r>
      <w:r>
        <w:rPr>
          <w:rFonts w:asciiTheme="minorHAnsi" w:eastAsiaTheme="minorEastAsia" w:hAnsiTheme="minorHAnsi" w:cstheme="minorBidi"/>
          <w:b w:val="0"/>
          <w:caps w:val="0"/>
          <w:sz w:val="22"/>
          <w:szCs w:val="22"/>
        </w:rPr>
        <w:tab/>
      </w:r>
      <w:r>
        <w:t>Requisitos Preliminares e FuncionalidadEs Gerais</w:t>
      </w:r>
      <w:r>
        <w:tab/>
      </w:r>
      <w:r>
        <w:fldChar w:fldCharType="begin"/>
      </w:r>
      <w:r>
        <w:instrText xml:space="preserve"> PAGEREF _Toc530736923 \h </w:instrText>
      </w:r>
      <w:r>
        <w:fldChar w:fldCharType="separate"/>
      </w:r>
      <w:r>
        <w:t>4</w:t>
      </w:r>
      <w:r>
        <w:fldChar w:fldCharType="end"/>
      </w:r>
    </w:p>
    <w:p w:rsidR="006F4EA1" w:rsidRDefault="006F4EA1">
      <w:pPr>
        <w:pStyle w:val="Sumrio2"/>
        <w:tabs>
          <w:tab w:val="left" w:pos="960"/>
          <w:tab w:val="right" w:leader="dot" w:pos="9060"/>
        </w:tabs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</w:pPr>
      <w:r>
        <w:rPr>
          <w:noProof/>
        </w:rPr>
        <w:t>4.1</w:t>
      </w:r>
      <w:r>
        <w:rPr>
          <w:rFonts w:asciiTheme="minorHAnsi" w:eastAsiaTheme="minorEastAsia" w:hAnsiTheme="minorHAnsi" w:cstheme="minorBidi"/>
          <w:smallCaps w:val="0"/>
          <w:noProof/>
          <w:sz w:val="22"/>
          <w:szCs w:val="22"/>
        </w:rPr>
        <w:tab/>
      </w:r>
      <w:r>
        <w:rPr>
          <w:noProof/>
        </w:rPr>
        <w:t>Cadastros, Alterações, Remoções e Controles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[RFS01] Cadastrar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[RFS02] Alterar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[RFS03] Consultar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[RFS04] Remover Usuário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[RFS05] Cadastrar Quiz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[RFS06] Alterar Quiz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[RFS07] Consultar Quiz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[RFS08] Remover Quiz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[RFS09] Cadastrar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[RFS10] Alterar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[RFS11] Consultar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[RFS12] Remover Post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[RFS13] Cadastrar Desafio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10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[RFS14] Alterar Desafio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11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[RFS15] Consultar Desafio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_Toc530736939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[RFS16] Remover Desafio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_Toc530736940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[RFS17] Consultar Ranking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_Toc530736941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[RFS18] Consultar Conquista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_Toc530736942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13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[RNFS01] Manter Ranking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_Toc530736943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6F4EA1" w:rsidRDefault="006F4EA1">
      <w:pPr>
        <w:pStyle w:val="Sumrio3"/>
        <w:rPr>
          <w:rFonts w:asciiTheme="minorHAnsi" w:eastAsiaTheme="minorEastAsia" w:hAnsiTheme="minorHAnsi" w:cstheme="minorBidi"/>
          <w:i w:val="0"/>
          <w:noProof/>
          <w:sz w:val="22"/>
          <w:szCs w:val="22"/>
        </w:rPr>
      </w:pPr>
      <w:r>
        <w:rPr>
          <w:noProof/>
        </w:rPr>
        <w:t>[RNFS02] Manter Conquistas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_Toc530736944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14</w:t>
      </w:r>
      <w:r>
        <w:rPr>
          <w:noProof/>
        </w:rPr>
        <w:fldChar w:fldCharType="end"/>
      </w:r>
    </w:p>
    <w:p w:rsidR="0014656C" w:rsidRDefault="008B1523">
      <w:pPr>
        <w:jc w:val="both"/>
      </w:pPr>
      <w:r>
        <w:fldChar w:fldCharType="end"/>
      </w:r>
    </w:p>
    <w:p w:rsidR="008B1523" w:rsidRDefault="0014656C" w:rsidP="00CB086A">
      <w:pPr>
        <w:pStyle w:val="versao"/>
      </w:pPr>
      <w:r>
        <w:br w:type="page"/>
      </w:r>
    </w:p>
    <w:p w:rsidR="008B1523" w:rsidRDefault="008B1523">
      <w:pPr>
        <w:pStyle w:val="Ttulo1"/>
      </w:pPr>
      <w:bookmarkStart w:id="1" w:name="_Toc489877342"/>
      <w:bookmarkStart w:id="2" w:name="_Toc492735698"/>
      <w:bookmarkStart w:id="3" w:name="_Toc493669237"/>
      <w:bookmarkStart w:id="4" w:name="_Toc493669709"/>
      <w:bookmarkStart w:id="5" w:name="_Toc530736918"/>
      <w:r>
        <w:lastRenderedPageBreak/>
        <w:t>INTRODUÇÃ</w:t>
      </w:r>
      <w:bookmarkEnd w:id="1"/>
      <w:bookmarkEnd w:id="2"/>
      <w:bookmarkEnd w:id="3"/>
      <w:bookmarkEnd w:id="4"/>
      <w:r w:rsidR="005E48EB">
        <w:t>o</w:t>
      </w:r>
      <w:bookmarkEnd w:id="5"/>
    </w:p>
    <w:p w:rsidR="000C0E21" w:rsidRDefault="000C0E21" w:rsidP="004E39B4">
      <w:pPr>
        <w:spacing w:after="50"/>
        <w:ind w:left="137" w:right="281" w:firstLine="583"/>
        <w:jc w:val="both"/>
      </w:pPr>
      <w:bookmarkStart w:id="6" w:name="_Hlt467473290"/>
      <w:bookmarkStart w:id="7" w:name="_Toc489877344"/>
      <w:bookmarkStart w:id="8" w:name="_Toc492735699"/>
      <w:bookmarkStart w:id="9" w:name="_Toc493669238"/>
      <w:bookmarkStart w:id="10" w:name="_Toc493669710"/>
      <w:bookmarkStart w:id="11" w:name="_Ref471394537"/>
      <w:bookmarkStart w:id="12" w:name="_Toc467473442"/>
      <w:bookmarkStart w:id="13" w:name="_Toc467473974"/>
      <w:bookmarkStart w:id="14" w:name="_Toc467477713"/>
      <w:bookmarkStart w:id="15" w:name="_Toc467494867"/>
      <w:bookmarkStart w:id="16" w:name="_Toc467495237"/>
      <w:bookmarkStart w:id="17" w:name="_Toc468086045"/>
      <w:bookmarkStart w:id="18" w:name="_Toc475507696"/>
      <w:bookmarkStart w:id="19" w:name="_Toc487017267"/>
      <w:bookmarkEnd w:id="6"/>
      <w:r>
        <w:t>Este docum</w:t>
      </w:r>
      <w:r w:rsidR="00EE262E">
        <w:t>ento especifica os requisitos</w:t>
      </w:r>
      <w:r w:rsidR="00BB2D9A">
        <w:t xml:space="preserve"> funcionais</w:t>
      </w:r>
      <w:r w:rsidR="00EE262E">
        <w:t xml:space="preserve"> </w:t>
      </w:r>
      <w:r w:rsidR="00E60C97">
        <w:t>do cliente</w:t>
      </w:r>
      <w:r w:rsidR="00BB2D9A">
        <w:t xml:space="preserve"> do sistema</w:t>
      </w:r>
      <w:r w:rsidR="00E1111C">
        <w:t xml:space="preserve"> </w:t>
      </w:r>
      <w:r w:rsidR="004E39B4">
        <w:t>Hack Learn</w:t>
      </w:r>
      <w:r>
        <w:t xml:space="preserve">, fornecendo </w:t>
      </w:r>
      <w:r w:rsidR="00E60C97">
        <w:t xml:space="preserve">as primeiras informações sobre o </w:t>
      </w:r>
      <w:r w:rsidR="00BB2D9A">
        <w:t>projeto</w:t>
      </w:r>
      <w:r w:rsidR="00670D43">
        <w:t>.</w:t>
      </w:r>
    </w:p>
    <w:p w:rsidR="000C0E21" w:rsidRPr="000C0E21" w:rsidRDefault="00373A88" w:rsidP="007F4383">
      <w:pPr>
        <w:pStyle w:val="Ttulo2"/>
      </w:pPr>
      <w:bookmarkStart w:id="20" w:name="_Toc492735700"/>
      <w:bookmarkStart w:id="21" w:name="_Toc493669239"/>
      <w:bookmarkStart w:id="22" w:name="_Toc493669711"/>
      <w:bookmarkStart w:id="23" w:name="_Toc530736919"/>
      <w:bookmarkEnd w:id="7"/>
      <w:bookmarkEnd w:id="8"/>
      <w:bookmarkEnd w:id="9"/>
      <w:bookmarkEnd w:id="10"/>
      <w:r>
        <w:t>Objetivos do Projeto</w:t>
      </w:r>
      <w:bookmarkEnd w:id="23"/>
    </w:p>
    <w:p w:rsidR="00EE262E" w:rsidRDefault="00373A88" w:rsidP="00EE262E">
      <w:pPr>
        <w:spacing w:after="62"/>
        <w:ind w:left="137" w:right="49" w:firstLine="583"/>
        <w:jc w:val="both"/>
      </w:pPr>
      <w:r>
        <w:t xml:space="preserve">O projeto tem por objetivo desenvolver </w:t>
      </w:r>
      <w:r w:rsidR="007C175B">
        <w:t xml:space="preserve">uma plataforma gameficada para disseminação de informações de </w:t>
      </w:r>
      <w:r w:rsidR="006A1F17">
        <w:t>cyber segurança</w:t>
      </w:r>
      <w:r w:rsidR="007C175B">
        <w:t>.</w:t>
      </w:r>
      <w:r>
        <w:t xml:space="preserve">  </w:t>
      </w:r>
    </w:p>
    <w:p w:rsidR="000C0E21" w:rsidRDefault="00373A88" w:rsidP="007F4383">
      <w:pPr>
        <w:pStyle w:val="Ttulo2"/>
      </w:pPr>
      <w:bookmarkStart w:id="24" w:name="_Toc530736920"/>
      <w:r>
        <w:t>Abrangência</w:t>
      </w:r>
      <w:bookmarkEnd w:id="24"/>
      <w:r w:rsidR="000C0E21" w:rsidRPr="000C0E21">
        <w:t xml:space="preserve"> </w:t>
      </w:r>
    </w:p>
    <w:p w:rsidR="004E32BC" w:rsidRDefault="004E32BC" w:rsidP="005C5763">
      <w:pPr>
        <w:ind w:left="137" w:right="-2" w:firstLine="583"/>
        <w:jc w:val="both"/>
      </w:pPr>
      <w:bookmarkStart w:id="25" w:name="_Toc115063029"/>
      <w:bookmarkEnd w:id="20"/>
      <w:bookmarkEnd w:id="21"/>
      <w:bookmarkEnd w:id="22"/>
      <w:r>
        <w:t xml:space="preserve">A proposta não garante equipamento necessário </w:t>
      </w:r>
      <w:r w:rsidR="00C626FB">
        <w:t>para operar o software, incluso</w:t>
      </w:r>
      <w:r>
        <w:t xml:space="preserve">, mas não limitado a computadores com plataforma Windows, rede local, conexão com internet e sistema de armazenamento aos arquivos de redundância.  </w:t>
      </w:r>
    </w:p>
    <w:p w:rsidR="007F4383" w:rsidRDefault="007F4383" w:rsidP="005C5763">
      <w:pPr>
        <w:spacing w:before="0"/>
        <w:ind w:left="137" w:right="-2" w:firstLine="583"/>
        <w:jc w:val="both"/>
      </w:pPr>
      <w:r>
        <w:t>Está inclusa a licen</w:t>
      </w:r>
      <w:r w:rsidR="00BE12BC">
        <w:t xml:space="preserve">ça de uso e acesso ao software </w:t>
      </w:r>
      <w:r w:rsidR="004E39B4">
        <w:t>Hack Learn</w:t>
      </w:r>
      <w:r>
        <w:t xml:space="preserve"> com suporte técnico cabível para instalação e subsequente acompanhamento. </w:t>
      </w:r>
      <w:r w:rsidR="004E39B4">
        <w:t xml:space="preserve">A licença limita-se a Hack Learn </w:t>
      </w:r>
      <w:r>
        <w:t xml:space="preserve">e não se estende às outras instituições além. </w:t>
      </w:r>
      <w:r>
        <w:rPr>
          <w:sz w:val="24"/>
        </w:rPr>
        <w:t xml:space="preserve"> </w:t>
      </w:r>
    </w:p>
    <w:p w:rsidR="00EE262E" w:rsidRDefault="007F4383" w:rsidP="00BB2D9A">
      <w:pPr>
        <w:spacing w:before="0"/>
        <w:ind w:left="137" w:right="-2" w:firstLine="583"/>
        <w:jc w:val="both"/>
      </w:pPr>
      <w:r>
        <w:t>O sistema será usado por usuários a partir de senh</w:t>
      </w:r>
      <w:r w:rsidR="00BE12BC">
        <w:t>a e nome de usuário</w:t>
      </w:r>
      <w:r w:rsidR="00626AA1">
        <w:t xml:space="preserve">, onde após o acesso terá, vários recursos, </w:t>
      </w:r>
      <w:r w:rsidR="00670D43">
        <w:t>como quiz, ranqueamento e fórum.</w:t>
      </w:r>
    </w:p>
    <w:p w:rsidR="005E48EB" w:rsidRDefault="005E48EB" w:rsidP="005E48EB">
      <w:pPr>
        <w:pStyle w:val="Ttulo2"/>
        <w:numPr>
          <w:ilvl w:val="0"/>
          <w:numId w:val="0"/>
        </w:numPr>
        <w:spacing w:after="158"/>
      </w:pPr>
      <w:bookmarkStart w:id="26" w:name="_Toc530736921"/>
      <w:r>
        <w:t xml:space="preserve">2. </w:t>
      </w:r>
      <w:r w:rsidR="004E32BC">
        <w:t>Premissas básicas</w:t>
      </w:r>
      <w:bookmarkEnd w:id="26"/>
      <w:r>
        <w:t xml:space="preserve"> </w:t>
      </w:r>
    </w:p>
    <w:p w:rsidR="005E48EB" w:rsidRDefault="00670D43" w:rsidP="005C5763">
      <w:pPr>
        <w:spacing w:before="0"/>
        <w:ind w:left="137" w:right="49" w:firstLine="583"/>
        <w:jc w:val="both"/>
      </w:pPr>
      <w:r>
        <w:t xml:space="preserve">Essa plataforma tem como intuito, difundir conhecimento na área de </w:t>
      </w:r>
      <w:r w:rsidR="006A1F17">
        <w:t>cyber segurança</w:t>
      </w:r>
      <w:r>
        <w:t xml:space="preserve"> de maneira dinâmica, rápida e simples.</w:t>
      </w:r>
    </w:p>
    <w:p w:rsidR="00E9096E" w:rsidRDefault="00E9096E" w:rsidP="005E48EB">
      <w:pPr>
        <w:pStyle w:val="Ttulo1"/>
        <w:numPr>
          <w:ilvl w:val="0"/>
          <w:numId w:val="43"/>
        </w:numPr>
      </w:pPr>
      <w:bookmarkStart w:id="27" w:name="_Toc530736922"/>
      <w:r>
        <w:t>Restrições</w:t>
      </w:r>
      <w:bookmarkEnd w:id="25"/>
      <w:bookmarkEnd w:id="27"/>
    </w:p>
    <w:p w:rsidR="00E9096E" w:rsidRDefault="00E9096E" w:rsidP="00841467">
      <w:pPr>
        <w:jc w:val="both"/>
      </w:pPr>
      <w:r>
        <w:t>As restrições para este projeto são:</w:t>
      </w:r>
    </w:p>
    <w:p w:rsidR="00F32B10" w:rsidRDefault="00E9096E" w:rsidP="00EE262E">
      <w:pPr>
        <w:numPr>
          <w:ilvl w:val="0"/>
          <w:numId w:val="37"/>
        </w:numPr>
        <w:jc w:val="both"/>
      </w:pPr>
      <w:r>
        <w:t xml:space="preserve">O projeto deve ser encerrado até a data </w:t>
      </w:r>
      <w:r w:rsidR="00D154DE">
        <w:t>01/12</w:t>
      </w:r>
      <w:r w:rsidR="00800E56">
        <w:t>/</w:t>
      </w:r>
      <w:r w:rsidR="00670D43">
        <w:t>2019</w:t>
      </w:r>
      <w:r w:rsidR="00F03C1A">
        <w:t>.</w:t>
      </w:r>
    </w:p>
    <w:p w:rsidR="000F21B2" w:rsidRDefault="000F21B2" w:rsidP="000F21B2">
      <w:pPr>
        <w:ind w:left="720"/>
        <w:jc w:val="both"/>
      </w:pPr>
    </w:p>
    <w:p w:rsidR="00CD1DDD" w:rsidRDefault="00CD1DDD" w:rsidP="00CD1DDD">
      <w:pPr>
        <w:pStyle w:val="Ttulo1"/>
        <w:numPr>
          <w:ilvl w:val="0"/>
          <w:numId w:val="0"/>
        </w:numPr>
        <w:ind w:left="360"/>
      </w:pPr>
      <w:bookmarkStart w:id="28" w:name="_Toc489877346"/>
      <w:bookmarkStart w:id="29" w:name="_Toc492735703"/>
      <w:bookmarkStart w:id="30" w:name="_Toc493669241"/>
      <w:bookmarkStart w:id="31" w:name="_Toc493669713"/>
      <w:bookmarkStart w:id="32" w:name="_Toc459659478"/>
    </w:p>
    <w:p w:rsidR="0047513A" w:rsidRDefault="0047513A" w:rsidP="0047513A"/>
    <w:p w:rsidR="00626AA1" w:rsidRDefault="00626AA1" w:rsidP="0047513A"/>
    <w:p w:rsidR="00F32B10" w:rsidRPr="00EE262E" w:rsidRDefault="008B1523" w:rsidP="00EE262E">
      <w:pPr>
        <w:pStyle w:val="Ttulo1"/>
      </w:pPr>
      <w:bookmarkStart w:id="33" w:name="_Toc530736923"/>
      <w:r>
        <w:t>Requisit</w:t>
      </w:r>
      <w:r w:rsidR="00C97C6C">
        <w:t>os Preliminares e FuncionalidadE</w:t>
      </w:r>
      <w:r>
        <w:t>s Gerais</w:t>
      </w:r>
      <w:bookmarkEnd w:id="28"/>
      <w:bookmarkEnd w:id="29"/>
      <w:bookmarkEnd w:id="30"/>
      <w:bookmarkEnd w:id="31"/>
      <w:bookmarkEnd w:id="32"/>
      <w:bookmarkEnd w:id="33"/>
    </w:p>
    <w:p w:rsidR="00CD1DDD" w:rsidRDefault="00154E35" w:rsidP="00237614">
      <w:pPr>
        <w:pStyle w:val="Corpodetexto2"/>
        <w:ind w:firstLine="720"/>
        <w:rPr>
          <w:rFonts w:cs="Arial"/>
          <w:i w:val="0"/>
          <w:szCs w:val="22"/>
        </w:rPr>
      </w:pPr>
      <w:r w:rsidRPr="00154E35">
        <w:rPr>
          <w:rFonts w:cs="Arial"/>
          <w:i w:val="0"/>
          <w:szCs w:val="22"/>
        </w:rPr>
        <w:t>Nesta seção são apresentados todos os requisitos funcionais</w:t>
      </w:r>
      <w:r w:rsidR="00AB0577">
        <w:rPr>
          <w:rFonts w:cs="Arial"/>
          <w:i w:val="0"/>
          <w:szCs w:val="22"/>
        </w:rPr>
        <w:t xml:space="preserve"> </w:t>
      </w:r>
      <w:r w:rsidR="00F4681F">
        <w:rPr>
          <w:rFonts w:cs="Arial"/>
          <w:i w:val="0"/>
          <w:szCs w:val="22"/>
        </w:rPr>
        <w:t>do sistema</w:t>
      </w:r>
      <w:r w:rsidR="00706C6B">
        <w:rPr>
          <w:rFonts w:cs="Arial"/>
          <w:i w:val="0"/>
          <w:szCs w:val="22"/>
        </w:rPr>
        <w:t>.</w:t>
      </w:r>
    </w:p>
    <w:p w:rsidR="0070609D" w:rsidRPr="00CD1DDD" w:rsidRDefault="0070609D" w:rsidP="00CD1DDD">
      <w:pPr>
        <w:pStyle w:val="Corpodetexto2"/>
        <w:ind w:firstLine="720"/>
        <w:jc w:val="center"/>
        <w:rPr>
          <w:rFonts w:cs="Arial"/>
          <w:b/>
          <w:i w:val="0"/>
          <w:szCs w:val="22"/>
        </w:rPr>
      </w:pPr>
    </w:p>
    <w:p w:rsidR="007E506A" w:rsidRPr="007E506A" w:rsidRDefault="00154E35" w:rsidP="007E506A">
      <w:pPr>
        <w:pStyle w:val="Ttulo2"/>
      </w:pPr>
      <w:bookmarkStart w:id="34" w:name="_Toc239067176"/>
      <w:bookmarkStart w:id="35" w:name="_Toc530736924"/>
      <w:r>
        <w:t>Cadastros, Alterações, Remoções e Controles</w:t>
      </w:r>
      <w:bookmarkEnd w:id="34"/>
      <w:bookmarkEnd w:id="35"/>
    </w:p>
    <w:p w:rsidR="00D14212" w:rsidRPr="00D14212" w:rsidRDefault="00D14212" w:rsidP="007C175B">
      <w:pPr>
        <w:pStyle w:val="oirr"/>
      </w:pPr>
      <w:bookmarkStart w:id="36" w:name="_Toc530736925"/>
      <w:r>
        <w:t>[RFS01] Cadastrar Usuário</w:t>
      </w:r>
      <w:bookmarkEnd w:id="36"/>
    </w:p>
    <w:p w:rsidR="00D14212" w:rsidRDefault="00D14212" w:rsidP="00D14212">
      <w:pPr>
        <w:pStyle w:val="NormalWeb"/>
        <w:spacing w:before="0" w:beforeAutospacing="0" w:after="0" w:afterAutospacing="0"/>
        <w:jc w:val="both"/>
      </w:pPr>
      <w:r w:rsidRPr="00B26CC5">
        <w:rPr>
          <w:rFonts w:ascii="Arial" w:hAnsi="Arial" w:cs="Arial"/>
          <w:b/>
          <w:color w:val="000000"/>
          <w:sz w:val="22"/>
          <w:szCs w:val="22"/>
        </w:rPr>
        <w:t>Atores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3E6296">
        <w:rPr>
          <w:rFonts w:ascii="Arial" w:hAnsi="Arial" w:cs="Arial"/>
          <w:color w:val="000000"/>
          <w:sz w:val="22"/>
          <w:szCs w:val="22"/>
        </w:rPr>
        <w:t xml:space="preserve">Administrador </w:t>
      </w:r>
      <w:r w:rsidR="007C175B">
        <w:rPr>
          <w:rFonts w:ascii="Arial" w:hAnsi="Arial" w:cs="Arial"/>
          <w:color w:val="000000"/>
          <w:sz w:val="22"/>
          <w:szCs w:val="22"/>
        </w:rPr>
        <w:t>e usuário</w:t>
      </w:r>
      <w:r w:rsidR="00A519D7">
        <w:rPr>
          <w:rFonts w:ascii="Arial" w:hAnsi="Arial" w:cs="Arial"/>
          <w:color w:val="000000"/>
          <w:sz w:val="22"/>
          <w:szCs w:val="22"/>
        </w:rPr>
        <w:t xml:space="preserve"> padrão</w:t>
      </w:r>
      <w:r w:rsidR="007C175B">
        <w:rPr>
          <w:rFonts w:ascii="Arial" w:hAnsi="Arial" w:cs="Arial"/>
          <w:color w:val="000000"/>
          <w:sz w:val="22"/>
          <w:szCs w:val="22"/>
        </w:rPr>
        <w:t>.</w:t>
      </w:r>
    </w:p>
    <w:p w:rsidR="00F4681F" w:rsidRPr="00F4681F" w:rsidRDefault="00F4681F" w:rsidP="00F4681F">
      <w:pPr>
        <w:spacing w:before="0"/>
        <w:rPr>
          <w:rFonts w:ascii="Times New Roman" w:hAnsi="Times New Roman"/>
          <w:sz w:val="24"/>
          <w:szCs w:val="24"/>
        </w:rPr>
      </w:pPr>
    </w:p>
    <w:p w:rsidR="00F4681F" w:rsidRPr="00F4681F" w:rsidRDefault="007C175B" w:rsidP="00F4681F">
      <w:pPr>
        <w:spacing w:before="0"/>
        <w:rPr>
          <w:rFonts w:ascii="Times New Roman" w:hAnsi="Times New Roman"/>
          <w:sz w:val="24"/>
          <w:szCs w:val="24"/>
        </w:rPr>
      </w:pPr>
      <w:r>
        <w:rPr>
          <w:rFonts w:cs="Arial"/>
          <w:color w:val="000000"/>
          <w:szCs w:val="22"/>
        </w:rPr>
        <w:lastRenderedPageBreak/>
        <w:tab/>
        <w:t>Para cadastrar um usuário</w:t>
      </w:r>
      <w:r w:rsidR="00DA5E88">
        <w:rPr>
          <w:rFonts w:cs="Arial"/>
          <w:color w:val="000000"/>
          <w:szCs w:val="22"/>
        </w:rPr>
        <w:t>, deverão</w:t>
      </w:r>
      <w:r w:rsidR="00C626FB">
        <w:rPr>
          <w:rFonts w:cs="Arial"/>
          <w:color w:val="000000"/>
          <w:szCs w:val="22"/>
        </w:rPr>
        <w:t xml:space="preserve"> ser fornecidas</w:t>
      </w:r>
      <w:r w:rsidR="00F4681F" w:rsidRPr="00F4681F">
        <w:rPr>
          <w:rFonts w:cs="Arial"/>
          <w:color w:val="000000"/>
          <w:szCs w:val="22"/>
        </w:rPr>
        <w:t xml:space="preserve"> as i</w:t>
      </w:r>
      <w:r w:rsidR="00C626FB">
        <w:rPr>
          <w:rFonts w:cs="Arial"/>
          <w:color w:val="000000"/>
          <w:szCs w:val="22"/>
        </w:rPr>
        <w:t xml:space="preserve">nformações </w:t>
      </w:r>
      <w:r w:rsidR="00DA5E88">
        <w:rPr>
          <w:rFonts w:cs="Arial"/>
          <w:color w:val="000000"/>
          <w:szCs w:val="22"/>
        </w:rPr>
        <w:t>solicitadas</w:t>
      </w:r>
      <w:r w:rsidR="00006BD9">
        <w:rPr>
          <w:rFonts w:cs="Arial"/>
          <w:color w:val="000000"/>
          <w:szCs w:val="22"/>
        </w:rPr>
        <w:t xml:space="preserve"> na </w:t>
      </w:r>
      <w:r w:rsidR="00E83A06" w:rsidRPr="00DA5E88">
        <w:rPr>
          <w:rFonts w:cs="Arial"/>
          <w:color w:val="000000"/>
          <w:szCs w:val="22"/>
        </w:rPr>
        <w:t>Tabela 01</w:t>
      </w:r>
      <w:r w:rsidR="00F4681F" w:rsidRPr="00DA5E88">
        <w:rPr>
          <w:rFonts w:cs="Arial"/>
          <w:color w:val="000000"/>
          <w:szCs w:val="22"/>
        </w:rPr>
        <w:t>:</w:t>
      </w:r>
    </w:p>
    <w:p w:rsidR="00F4681F" w:rsidRPr="00F4681F" w:rsidRDefault="00F4681F" w:rsidP="00F4681F">
      <w:pPr>
        <w:spacing w:before="0"/>
        <w:rPr>
          <w:rFonts w:ascii="Times New Roman" w:hAnsi="Times New Roman"/>
          <w:sz w:val="24"/>
          <w:szCs w:val="24"/>
        </w:rPr>
      </w:pPr>
    </w:p>
    <w:p w:rsidR="00F4681F" w:rsidRPr="00F4681F" w:rsidRDefault="00F4681F" w:rsidP="00F4681F">
      <w:pPr>
        <w:spacing w:before="0"/>
        <w:jc w:val="center"/>
        <w:rPr>
          <w:rFonts w:ascii="Times New Roman" w:hAnsi="Times New Roman"/>
          <w:sz w:val="24"/>
          <w:szCs w:val="24"/>
        </w:rPr>
      </w:pPr>
      <w:r w:rsidRPr="00B26CC5">
        <w:rPr>
          <w:rFonts w:cs="Arial"/>
          <w:b/>
          <w:color w:val="000000"/>
          <w:szCs w:val="22"/>
        </w:rPr>
        <w:t>Tabela 01</w:t>
      </w:r>
      <w:r w:rsidRPr="00F4681F">
        <w:rPr>
          <w:rFonts w:cs="Arial"/>
          <w:color w:val="000000"/>
          <w:szCs w:val="22"/>
        </w:rPr>
        <w:t xml:space="preserve"> - Dados do usuário</w:t>
      </w:r>
    </w:p>
    <w:p w:rsidR="00F4681F" w:rsidRPr="00F4681F" w:rsidRDefault="00F4681F" w:rsidP="00F4681F">
      <w:pPr>
        <w:spacing w:before="0"/>
        <w:rPr>
          <w:rFonts w:ascii="Times New Roman" w:hAnsi="Times New Roman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F4681F" w:rsidRPr="00F4681F" w:rsidTr="00AC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4681F" w:rsidRPr="00F4681F" w:rsidRDefault="00C27E3D" w:rsidP="00F4681F">
            <w:pPr>
              <w:spacing w:before="0"/>
              <w:jc w:val="center"/>
              <w:rPr>
                <w:rFonts w:ascii="Calibri" w:hAnsi="Calibri" w:cs="Calibri"/>
                <w:szCs w:val="22"/>
              </w:rPr>
            </w:pPr>
            <w:r w:rsidRPr="00C27E3D">
              <w:rPr>
                <w:rFonts w:ascii="Calibri" w:hAnsi="Calibri" w:cs="Calibri"/>
                <w:szCs w:val="22"/>
              </w:rPr>
              <w:t>Campo</w:t>
            </w:r>
          </w:p>
        </w:tc>
        <w:tc>
          <w:tcPr>
            <w:tcW w:w="7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F4681F" w:rsidRPr="00F4681F" w:rsidRDefault="00F4681F" w:rsidP="00F4681F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 w:rsidRPr="00C27E3D">
              <w:rPr>
                <w:rFonts w:ascii="Calibri" w:hAnsi="Calibri" w:cs="Calibri"/>
                <w:szCs w:val="22"/>
              </w:rPr>
              <w:t>Descrição</w:t>
            </w:r>
          </w:p>
        </w:tc>
      </w:tr>
      <w:tr w:rsidR="00F4681F" w:rsidRPr="00F4681F" w:rsidTr="00AC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4681F" w:rsidRPr="00F4681F" w:rsidRDefault="00F4681F" w:rsidP="00F4681F">
            <w:pPr>
              <w:spacing w:before="0"/>
              <w:rPr>
                <w:rFonts w:ascii="Calibri" w:hAnsi="Calibri" w:cs="Calibri"/>
                <w:szCs w:val="22"/>
              </w:rPr>
            </w:pPr>
            <w:r w:rsidRPr="00C27E3D">
              <w:rPr>
                <w:rFonts w:ascii="Calibri" w:hAnsi="Calibri" w:cs="Calibri"/>
                <w:szCs w:val="22"/>
              </w:rPr>
              <w:t>* Nome Completo</w:t>
            </w:r>
          </w:p>
        </w:tc>
        <w:tc>
          <w:tcPr>
            <w:tcW w:w="7370" w:type="dxa"/>
            <w:hideMark/>
          </w:tcPr>
          <w:p w:rsidR="00F4681F" w:rsidRPr="00F4681F" w:rsidRDefault="00F4681F" w:rsidP="00F468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Cs w:val="22"/>
              </w:rPr>
            </w:pPr>
            <w:r w:rsidRPr="00C27E3D">
              <w:rPr>
                <w:rFonts w:ascii="Calibri" w:hAnsi="Calibri" w:cs="Calibri"/>
                <w:szCs w:val="22"/>
              </w:rPr>
              <w:t>Nome do usuário, podendo conter apenas letras.</w:t>
            </w:r>
          </w:p>
        </w:tc>
      </w:tr>
      <w:tr w:rsidR="00F4681F" w:rsidRPr="00F4681F" w:rsidTr="00AC4FC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F4681F" w:rsidRPr="00F4681F" w:rsidRDefault="00F4681F" w:rsidP="00F4681F">
            <w:pPr>
              <w:spacing w:before="0"/>
              <w:rPr>
                <w:rFonts w:ascii="Times New Roman" w:hAnsi="Times New Roman"/>
                <w:szCs w:val="22"/>
              </w:rPr>
            </w:pPr>
            <w:r w:rsidRPr="00F4681F">
              <w:rPr>
                <w:rFonts w:ascii="Calibri" w:hAnsi="Calibri" w:cs="Calibri"/>
                <w:color w:val="000000"/>
                <w:szCs w:val="22"/>
              </w:rPr>
              <w:t>* Senha</w:t>
            </w:r>
          </w:p>
        </w:tc>
        <w:tc>
          <w:tcPr>
            <w:tcW w:w="7370" w:type="dxa"/>
            <w:hideMark/>
          </w:tcPr>
          <w:p w:rsidR="00F4681F" w:rsidRPr="00F4681F" w:rsidRDefault="00F4681F" w:rsidP="00F4681F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Cs w:val="22"/>
              </w:rPr>
            </w:pPr>
            <w:r w:rsidRPr="00F4681F">
              <w:rPr>
                <w:rFonts w:ascii="Calibri" w:hAnsi="Calibri" w:cs="Calibri"/>
                <w:color w:val="000000"/>
                <w:szCs w:val="22"/>
              </w:rPr>
              <w:t>O campo senha deverá conter no mínimo 6 caracteres, incluindo letras, números e caracteres especiais.</w:t>
            </w:r>
          </w:p>
        </w:tc>
      </w:tr>
      <w:tr w:rsidR="00C27E3D" w:rsidRPr="00F4681F" w:rsidTr="00AC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27E3D" w:rsidRPr="00C27E3D" w:rsidRDefault="00C27E3D" w:rsidP="00C27E3D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 w:rsidRPr="00C27E3D">
              <w:rPr>
                <w:rFonts w:ascii="Calibri" w:hAnsi="Calibri" w:cs="Calibri"/>
                <w:color w:val="000000"/>
                <w:szCs w:val="22"/>
              </w:rPr>
              <w:t>* E-mail</w:t>
            </w:r>
          </w:p>
        </w:tc>
        <w:tc>
          <w:tcPr>
            <w:tcW w:w="7370" w:type="dxa"/>
          </w:tcPr>
          <w:p w:rsidR="00C83CF1" w:rsidRDefault="00C27E3D" w:rsidP="00F468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E-mail do usuário para contato externos.</w:t>
            </w:r>
          </w:p>
          <w:p w:rsidR="00C27E3D" w:rsidRPr="00F4681F" w:rsidRDefault="00C83CF1" w:rsidP="00F4681F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Ex: example@domain.com </w:t>
            </w:r>
          </w:p>
        </w:tc>
      </w:tr>
    </w:tbl>
    <w:p w:rsidR="00F4681F" w:rsidRPr="002847F5" w:rsidRDefault="00F4681F" w:rsidP="003E6296">
      <w:pPr>
        <w:spacing w:before="0"/>
        <w:rPr>
          <w:rFonts w:cs="Arial"/>
          <w:color w:val="000000"/>
          <w:szCs w:val="22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48"/>
        <w:gridCol w:w="464"/>
        <w:gridCol w:w="2119"/>
        <w:gridCol w:w="462"/>
        <w:gridCol w:w="2125"/>
        <w:gridCol w:w="462"/>
        <w:gridCol w:w="1490"/>
      </w:tblGrid>
      <w:tr w:rsidR="00AB412C" w:rsidTr="00185305">
        <w:trPr>
          <w:trHeight w:val="806"/>
        </w:trPr>
        <w:tc>
          <w:tcPr>
            <w:tcW w:w="1976" w:type="dxa"/>
          </w:tcPr>
          <w:p w:rsidR="00AB412C" w:rsidRDefault="00AB412C" w:rsidP="00DE3699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AB412C" w:rsidRPr="002C18E0" w:rsidRDefault="00AB412C" w:rsidP="00DE3699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AB412C" w:rsidRDefault="00AB412C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AB412C" w:rsidRDefault="00AB412C" w:rsidP="00DE3699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AB412C" w:rsidRDefault="00AB412C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AB412C" w:rsidRDefault="00AB412C" w:rsidP="00DE3699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AB412C" w:rsidRDefault="00AB412C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  <w:tr w:rsidR="001B07E2" w:rsidTr="00185305">
        <w:trPr>
          <w:trHeight w:val="806"/>
        </w:trPr>
        <w:tc>
          <w:tcPr>
            <w:tcW w:w="1976" w:type="dxa"/>
          </w:tcPr>
          <w:p w:rsidR="001B07E2" w:rsidRDefault="001B07E2" w:rsidP="00DE3699">
            <w:pPr>
              <w:spacing w:before="240" w:after="240"/>
              <w:rPr>
                <w:rFonts w:cs="Arial"/>
                <w:b/>
              </w:rPr>
            </w:pPr>
          </w:p>
        </w:tc>
        <w:tc>
          <w:tcPr>
            <w:tcW w:w="465" w:type="dxa"/>
          </w:tcPr>
          <w:p w:rsidR="001B07E2" w:rsidRDefault="001B07E2" w:rsidP="00DE3699">
            <w:pPr>
              <w:spacing w:before="240" w:after="240"/>
              <w:jc w:val="right"/>
            </w:pPr>
          </w:p>
        </w:tc>
        <w:tc>
          <w:tcPr>
            <w:tcW w:w="2168" w:type="dxa"/>
          </w:tcPr>
          <w:p w:rsidR="001B07E2" w:rsidRDefault="001B07E2" w:rsidP="00DE3699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4" w:type="dxa"/>
          </w:tcPr>
          <w:p w:rsidR="001B07E2" w:rsidRDefault="001B07E2" w:rsidP="00DE3699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2169" w:type="dxa"/>
          </w:tcPr>
          <w:p w:rsidR="001B07E2" w:rsidRDefault="001B07E2" w:rsidP="00DE3699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4" w:type="dxa"/>
          </w:tcPr>
          <w:p w:rsidR="001B07E2" w:rsidRDefault="001B07E2" w:rsidP="00DE3699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1509" w:type="dxa"/>
          </w:tcPr>
          <w:p w:rsidR="001B07E2" w:rsidRDefault="001B07E2" w:rsidP="00DE3699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D14212" w:rsidRPr="00D14212" w:rsidRDefault="00D14212" w:rsidP="007C175B">
      <w:pPr>
        <w:pStyle w:val="oirr"/>
      </w:pPr>
      <w:bookmarkStart w:id="37" w:name="_Toc530736926"/>
      <w:r>
        <w:t>[RFS02] Alterar Usuário</w:t>
      </w:r>
      <w:bookmarkEnd w:id="37"/>
    </w:p>
    <w:p w:rsidR="00D14212" w:rsidRDefault="00D14212" w:rsidP="007C175B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 w:rsidRPr="00B26CC5">
        <w:rPr>
          <w:rFonts w:ascii="Arial" w:hAnsi="Arial" w:cs="Arial"/>
          <w:b/>
          <w:color w:val="000000"/>
          <w:sz w:val="22"/>
          <w:szCs w:val="22"/>
        </w:rPr>
        <w:t>Atores</w:t>
      </w:r>
      <w:r>
        <w:rPr>
          <w:rFonts w:ascii="Arial" w:hAnsi="Arial" w:cs="Arial"/>
          <w:color w:val="000000"/>
          <w:sz w:val="22"/>
          <w:szCs w:val="22"/>
        </w:rPr>
        <w:t xml:space="preserve">: </w:t>
      </w:r>
      <w:r w:rsidR="003E6296">
        <w:rPr>
          <w:rFonts w:ascii="Arial" w:hAnsi="Arial" w:cs="Arial"/>
          <w:color w:val="000000"/>
          <w:sz w:val="22"/>
          <w:szCs w:val="22"/>
        </w:rPr>
        <w:t xml:space="preserve">Administrador </w:t>
      </w:r>
      <w:r w:rsidR="007C175B">
        <w:rPr>
          <w:rFonts w:ascii="Arial" w:hAnsi="Arial" w:cs="Arial"/>
          <w:color w:val="000000"/>
          <w:sz w:val="22"/>
          <w:szCs w:val="22"/>
        </w:rPr>
        <w:t>e usuário</w:t>
      </w:r>
      <w:r w:rsidR="00A519D7">
        <w:rPr>
          <w:rFonts w:ascii="Arial" w:hAnsi="Arial" w:cs="Arial"/>
          <w:color w:val="000000"/>
          <w:sz w:val="22"/>
          <w:szCs w:val="22"/>
        </w:rPr>
        <w:t xml:space="preserve"> padrão</w:t>
      </w:r>
      <w:r w:rsidR="007C175B">
        <w:rPr>
          <w:rFonts w:ascii="Arial" w:hAnsi="Arial" w:cs="Arial"/>
          <w:color w:val="000000"/>
          <w:sz w:val="22"/>
          <w:szCs w:val="22"/>
        </w:rPr>
        <w:t>.</w:t>
      </w:r>
    </w:p>
    <w:p w:rsidR="007C175B" w:rsidRDefault="007C175B" w:rsidP="007C175B">
      <w:pPr>
        <w:pStyle w:val="NormalWeb"/>
        <w:spacing w:before="0" w:beforeAutospacing="0" w:after="0" w:afterAutospacing="0"/>
        <w:jc w:val="both"/>
      </w:pPr>
    </w:p>
    <w:p w:rsidR="00D14212" w:rsidRDefault="00D14212" w:rsidP="00D14212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       </w:t>
      </w:r>
      <w:r>
        <w:rPr>
          <w:rStyle w:val="apple-tab-span"/>
          <w:rFonts w:ascii="Arial" w:hAnsi="Arial" w:cs="Arial"/>
          <w:color w:val="000000"/>
          <w:sz w:val="22"/>
          <w:szCs w:val="22"/>
        </w:rPr>
        <w:tab/>
      </w:r>
      <w:r>
        <w:rPr>
          <w:rFonts w:ascii="Arial" w:hAnsi="Arial" w:cs="Arial"/>
          <w:color w:val="000000"/>
          <w:sz w:val="22"/>
          <w:szCs w:val="22"/>
        </w:rPr>
        <w:t xml:space="preserve">Caso um usuário venha a desejar ou necessitar alterar seus dados, ele </w:t>
      </w:r>
      <w:r w:rsidR="00DA5E88">
        <w:rPr>
          <w:rFonts w:ascii="Arial" w:hAnsi="Arial" w:cs="Arial"/>
          <w:color w:val="000000"/>
          <w:sz w:val="22"/>
          <w:szCs w:val="22"/>
        </w:rPr>
        <w:t>poderá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DA5E88">
        <w:rPr>
          <w:rFonts w:ascii="Arial" w:hAnsi="Arial" w:cs="Arial"/>
          <w:color w:val="000000"/>
          <w:sz w:val="22"/>
          <w:szCs w:val="22"/>
        </w:rPr>
        <w:t xml:space="preserve">modificar </w:t>
      </w:r>
      <w:r>
        <w:rPr>
          <w:rFonts w:ascii="Arial" w:hAnsi="Arial" w:cs="Arial"/>
          <w:color w:val="000000"/>
          <w:sz w:val="22"/>
          <w:szCs w:val="22"/>
        </w:rPr>
        <w:t xml:space="preserve">os campos </w:t>
      </w:r>
      <w:r w:rsidR="00DA5E88">
        <w:rPr>
          <w:rFonts w:ascii="Arial" w:hAnsi="Arial" w:cs="Arial"/>
          <w:color w:val="000000"/>
          <w:sz w:val="22"/>
          <w:szCs w:val="22"/>
        </w:rPr>
        <w:t>presentes</w:t>
      </w:r>
      <w:r w:rsidR="00817A2A">
        <w:rPr>
          <w:rFonts w:ascii="Arial" w:hAnsi="Arial" w:cs="Arial"/>
          <w:color w:val="000000"/>
          <w:sz w:val="22"/>
          <w:szCs w:val="22"/>
        </w:rPr>
        <w:t xml:space="preserve"> </w:t>
      </w:r>
      <w:r w:rsidR="00DA5E88">
        <w:rPr>
          <w:rFonts w:ascii="Arial" w:hAnsi="Arial" w:cs="Arial"/>
          <w:color w:val="000000"/>
          <w:sz w:val="22"/>
          <w:szCs w:val="22"/>
        </w:rPr>
        <w:t>n</w:t>
      </w:r>
      <w:r w:rsidR="00817A2A">
        <w:rPr>
          <w:rFonts w:ascii="Arial" w:hAnsi="Arial" w:cs="Arial"/>
          <w:color w:val="000000"/>
          <w:sz w:val="22"/>
          <w:szCs w:val="22"/>
        </w:rPr>
        <w:t xml:space="preserve">a </w:t>
      </w:r>
      <w:r w:rsidR="00DA5E88">
        <w:rPr>
          <w:rFonts w:ascii="Arial" w:hAnsi="Arial" w:cs="Arial"/>
          <w:color w:val="000000"/>
          <w:sz w:val="22"/>
          <w:szCs w:val="22"/>
        </w:rPr>
        <w:t>Tabela 02</w:t>
      </w:r>
      <w:r>
        <w:rPr>
          <w:rFonts w:ascii="Arial" w:hAnsi="Arial" w:cs="Arial"/>
          <w:color w:val="000000"/>
          <w:sz w:val="22"/>
          <w:szCs w:val="22"/>
        </w:rPr>
        <w:t>:</w:t>
      </w:r>
    </w:p>
    <w:p w:rsidR="00817A2A" w:rsidRDefault="00817A2A" w:rsidP="00D14212">
      <w:pPr>
        <w:pStyle w:val="NormalWeb"/>
        <w:spacing w:before="0" w:beforeAutospacing="0" w:after="0" w:afterAutospacing="0"/>
        <w:jc w:val="both"/>
      </w:pPr>
    </w:p>
    <w:p w:rsidR="00D14212" w:rsidRDefault="00D14212" w:rsidP="00D14212">
      <w:pPr>
        <w:pStyle w:val="NormalWeb"/>
        <w:spacing w:before="0" w:beforeAutospacing="0" w:after="0" w:afterAutospacing="0"/>
        <w:jc w:val="center"/>
        <w:rPr>
          <w:rFonts w:ascii="Arial" w:hAnsi="Arial" w:cs="Arial"/>
          <w:color w:val="000000"/>
          <w:sz w:val="22"/>
          <w:szCs w:val="22"/>
        </w:rPr>
      </w:pPr>
      <w:r w:rsidRPr="00B26CC5">
        <w:rPr>
          <w:rFonts w:ascii="Arial" w:hAnsi="Arial" w:cs="Arial"/>
          <w:b/>
          <w:bCs/>
          <w:color w:val="000000"/>
          <w:sz w:val="22"/>
          <w:szCs w:val="22"/>
        </w:rPr>
        <w:t>Tabela</w:t>
      </w:r>
      <w:r w:rsidRPr="00817A2A">
        <w:rPr>
          <w:rFonts w:ascii="Arial" w:hAnsi="Arial" w:cs="Arial"/>
          <w:bCs/>
          <w:color w:val="000000"/>
          <w:sz w:val="22"/>
          <w:szCs w:val="22"/>
        </w:rPr>
        <w:t xml:space="preserve"> </w:t>
      </w:r>
      <w:r w:rsidRPr="00B26CC5">
        <w:rPr>
          <w:rFonts w:ascii="Arial" w:hAnsi="Arial" w:cs="Arial"/>
          <w:b/>
          <w:bCs/>
          <w:color w:val="000000"/>
          <w:sz w:val="22"/>
          <w:szCs w:val="22"/>
        </w:rPr>
        <w:t>02</w:t>
      </w:r>
      <w:r>
        <w:rPr>
          <w:rFonts w:ascii="Arial" w:hAnsi="Arial" w:cs="Arial"/>
          <w:color w:val="000000"/>
          <w:sz w:val="22"/>
          <w:szCs w:val="22"/>
        </w:rPr>
        <w:t xml:space="preserve"> – Dados do Usuário Passíveis de Alterações</w:t>
      </w:r>
    </w:p>
    <w:p w:rsidR="00817A2A" w:rsidRDefault="00817A2A" w:rsidP="00D14212">
      <w:pPr>
        <w:pStyle w:val="NormalWeb"/>
        <w:spacing w:before="0" w:beforeAutospacing="0" w:after="0" w:afterAutospacing="0"/>
        <w:jc w:val="center"/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D14212" w:rsidTr="00AC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</w:tcPr>
          <w:p w:rsidR="00D14212" w:rsidRPr="00D14212" w:rsidRDefault="00D14212">
            <w:pPr>
              <w:pStyle w:val="NormalWeb"/>
              <w:spacing w:before="0" w:beforeAutospacing="0" w:after="0" w:afterAutospacing="0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D14212">
              <w:rPr>
                <w:rFonts w:ascii="Calibri" w:hAnsi="Calibri" w:cs="Calibri"/>
                <w:sz w:val="22"/>
                <w:szCs w:val="22"/>
              </w:rPr>
              <w:t>Campo</w:t>
            </w:r>
          </w:p>
        </w:tc>
        <w:tc>
          <w:tcPr>
            <w:tcW w:w="7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D14212" w:rsidRPr="00D14212" w:rsidRDefault="00D14212">
            <w:pPr>
              <w:pStyle w:val="NormalWeb"/>
              <w:spacing w:before="0" w:beforeAutospacing="0" w:after="0" w:afterAutospacing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D14212">
              <w:rPr>
                <w:rFonts w:ascii="Calibri" w:hAnsi="Calibri" w:cs="Calibri"/>
                <w:sz w:val="22"/>
                <w:szCs w:val="22"/>
              </w:rPr>
              <w:t>Descrição</w:t>
            </w:r>
          </w:p>
        </w:tc>
      </w:tr>
      <w:tr w:rsidR="00D14212" w:rsidTr="00AC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D14212" w:rsidRPr="00D14212" w:rsidRDefault="00D14212">
            <w:pPr>
              <w:pStyle w:val="NormalWeb"/>
              <w:spacing w:before="0" w:beforeAutospacing="0" w:after="0" w:afterAutospacing="0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  <w:t xml:space="preserve">* </w:t>
            </w:r>
            <w:r w:rsidRPr="00D14212">
              <w:rPr>
                <w:rFonts w:ascii="Calibri" w:hAnsi="Calibri" w:cs="Calibri"/>
                <w:bCs w:val="0"/>
                <w:color w:val="000000"/>
                <w:sz w:val="22"/>
                <w:szCs w:val="22"/>
              </w:rPr>
              <w:t>Senha</w:t>
            </w:r>
          </w:p>
        </w:tc>
        <w:tc>
          <w:tcPr>
            <w:tcW w:w="7370" w:type="dxa"/>
            <w:hideMark/>
          </w:tcPr>
          <w:p w:rsidR="00D14212" w:rsidRPr="00D14212" w:rsidRDefault="00D14212" w:rsidP="00817A2A">
            <w:pPr>
              <w:pStyle w:val="NormalWeb"/>
              <w:spacing w:before="0" w:beforeAutospacing="0" w:after="0" w:afterAutospacing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sz w:val="22"/>
                <w:szCs w:val="22"/>
              </w:rPr>
            </w:pPr>
            <w:r w:rsidRPr="00D14212">
              <w:rPr>
                <w:rFonts w:ascii="Calibri" w:hAnsi="Calibri" w:cs="Calibri"/>
                <w:color w:val="000000"/>
                <w:sz w:val="22"/>
                <w:szCs w:val="22"/>
              </w:rPr>
              <w:t>Senha do usuário deve conter no mínimo 6 caracteres.</w:t>
            </w:r>
          </w:p>
        </w:tc>
      </w:tr>
    </w:tbl>
    <w:p w:rsidR="00DA5E88" w:rsidRDefault="00DA5E88" w:rsidP="00817A2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</w:p>
    <w:p w:rsidR="00817A2A" w:rsidRDefault="00817A2A" w:rsidP="00817A2A">
      <w:pPr>
        <w:pStyle w:val="NormalWeb"/>
        <w:spacing w:before="0" w:beforeAutospacing="0" w:after="0" w:afterAutospacing="0"/>
        <w:ind w:firstLine="72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Caso for de interesse do usuá</w:t>
      </w:r>
      <w:r w:rsidR="00C83CF1">
        <w:rPr>
          <w:rFonts w:ascii="Arial" w:hAnsi="Arial" w:cs="Arial"/>
          <w:color w:val="000000"/>
          <w:sz w:val="22"/>
          <w:szCs w:val="22"/>
        </w:rPr>
        <w:t>rio alterar a senha</w:t>
      </w:r>
      <w:r w:rsidR="00DA5E88">
        <w:rPr>
          <w:rFonts w:ascii="Arial" w:hAnsi="Arial" w:cs="Arial"/>
          <w:color w:val="000000"/>
          <w:sz w:val="22"/>
          <w:szCs w:val="22"/>
        </w:rPr>
        <w:t>, ele deverá</w:t>
      </w:r>
      <w:r>
        <w:rPr>
          <w:rFonts w:ascii="Arial" w:hAnsi="Arial" w:cs="Arial"/>
          <w:color w:val="000000"/>
          <w:sz w:val="22"/>
          <w:szCs w:val="22"/>
        </w:rPr>
        <w:t xml:space="preserve"> através deste requisito, solicitar a ação. Nesse caso, será necessário que o mesmo utilize sua senha atual, por questões de segurança, e logo após digite uma nova senha, seguida de sua confirmação.</w:t>
      </w:r>
    </w:p>
    <w:p w:rsidR="007C175B" w:rsidRDefault="007C175B" w:rsidP="00817A2A">
      <w:pPr>
        <w:pStyle w:val="NormalWeb"/>
        <w:spacing w:before="0" w:beforeAutospacing="0" w:after="0" w:afterAutospacing="0"/>
        <w:ind w:firstLine="720"/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948"/>
        <w:gridCol w:w="464"/>
        <w:gridCol w:w="2119"/>
        <w:gridCol w:w="462"/>
        <w:gridCol w:w="2125"/>
        <w:gridCol w:w="462"/>
        <w:gridCol w:w="1490"/>
      </w:tblGrid>
      <w:tr w:rsidR="007C175B" w:rsidTr="007C175B">
        <w:trPr>
          <w:trHeight w:val="806"/>
        </w:trPr>
        <w:tc>
          <w:tcPr>
            <w:tcW w:w="1976" w:type="dxa"/>
          </w:tcPr>
          <w:p w:rsidR="007C175B" w:rsidRDefault="007C175B" w:rsidP="007C175B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7C175B" w:rsidRPr="002C18E0" w:rsidRDefault="007C175B" w:rsidP="007C175B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  <w:tr w:rsidR="007C175B" w:rsidTr="007C175B">
        <w:trPr>
          <w:trHeight w:val="806"/>
        </w:trPr>
        <w:tc>
          <w:tcPr>
            <w:tcW w:w="1976" w:type="dxa"/>
          </w:tcPr>
          <w:p w:rsidR="007C175B" w:rsidRDefault="007C175B" w:rsidP="007C175B">
            <w:pPr>
              <w:spacing w:before="240" w:after="240"/>
              <w:rPr>
                <w:rFonts w:cs="Arial"/>
                <w:b/>
              </w:rPr>
            </w:pPr>
          </w:p>
        </w:tc>
        <w:tc>
          <w:tcPr>
            <w:tcW w:w="465" w:type="dxa"/>
          </w:tcPr>
          <w:p w:rsidR="007C175B" w:rsidRDefault="007C175B" w:rsidP="007C175B">
            <w:pPr>
              <w:spacing w:before="240" w:after="240"/>
              <w:jc w:val="right"/>
            </w:pPr>
          </w:p>
        </w:tc>
        <w:tc>
          <w:tcPr>
            <w:tcW w:w="2168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4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2169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</w:p>
        </w:tc>
        <w:tc>
          <w:tcPr>
            <w:tcW w:w="464" w:type="dxa"/>
          </w:tcPr>
          <w:p w:rsidR="007C175B" w:rsidRDefault="007C175B" w:rsidP="007C175B">
            <w:pPr>
              <w:spacing w:before="240" w:after="240"/>
              <w:jc w:val="right"/>
              <w:rPr>
                <w:rFonts w:cs="Arial"/>
              </w:rPr>
            </w:pPr>
          </w:p>
        </w:tc>
        <w:tc>
          <w:tcPr>
            <w:tcW w:w="1509" w:type="dxa"/>
          </w:tcPr>
          <w:p w:rsidR="007C175B" w:rsidRDefault="007C175B" w:rsidP="007C175B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F4681F" w:rsidRDefault="00F4681F" w:rsidP="007C175B">
      <w:pPr>
        <w:pStyle w:val="oirr"/>
        <w:pBdr>
          <w:bottom w:val="single" w:sz="4" w:space="0" w:color="auto"/>
        </w:pBdr>
      </w:pPr>
      <w:bookmarkStart w:id="38" w:name="_Toc530736927"/>
      <w:r w:rsidRPr="00154E35">
        <w:t>[</w:t>
      </w:r>
      <w:r w:rsidRPr="00AB412C">
        <w:t>RF</w:t>
      </w:r>
      <w:r w:rsidR="00D14212">
        <w:t>S03</w:t>
      </w:r>
      <w:r w:rsidRPr="00154E35">
        <w:t xml:space="preserve">] </w:t>
      </w:r>
      <w:r w:rsidR="00D14212">
        <w:t>Consultar</w:t>
      </w:r>
      <w:r>
        <w:t xml:space="preserve"> Usuário</w:t>
      </w:r>
      <w:bookmarkEnd w:id="38"/>
    </w:p>
    <w:p w:rsidR="003A0432" w:rsidRDefault="003A0432" w:rsidP="003A0432">
      <w:pPr>
        <w:spacing w:before="0"/>
        <w:jc w:val="both"/>
        <w:rPr>
          <w:rFonts w:cs="Arial"/>
          <w:color w:val="000000"/>
          <w:szCs w:val="22"/>
        </w:rPr>
      </w:pPr>
      <w:r w:rsidRPr="003A0432">
        <w:rPr>
          <w:rFonts w:cs="Arial"/>
          <w:b/>
          <w:bCs/>
          <w:color w:val="000000"/>
          <w:szCs w:val="22"/>
        </w:rPr>
        <w:t>Atores:</w:t>
      </w:r>
      <w:r w:rsidRPr="003A0432">
        <w:rPr>
          <w:rFonts w:cs="Arial"/>
          <w:color w:val="000000"/>
          <w:szCs w:val="22"/>
        </w:rPr>
        <w:t xml:space="preserve"> </w:t>
      </w:r>
      <w:r w:rsidR="003E6296">
        <w:rPr>
          <w:rFonts w:cs="Arial"/>
          <w:color w:val="000000"/>
          <w:szCs w:val="22"/>
        </w:rPr>
        <w:t xml:space="preserve">Administrador </w:t>
      </w:r>
      <w:r w:rsidR="007C175B">
        <w:rPr>
          <w:rFonts w:cs="Arial"/>
          <w:color w:val="000000"/>
          <w:szCs w:val="22"/>
        </w:rPr>
        <w:t>e usuário</w:t>
      </w:r>
      <w:r w:rsidR="00A519D7">
        <w:rPr>
          <w:rFonts w:cs="Arial"/>
          <w:color w:val="000000"/>
          <w:szCs w:val="22"/>
        </w:rPr>
        <w:t xml:space="preserve"> padrão</w:t>
      </w:r>
      <w:r w:rsidR="007C175B">
        <w:rPr>
          <w:rFonts w:cs="Arial"/>
          <w:color w:val="000000"/>
          <w:szCs w:val="22"/>
        </w:rPr>
        <w:t>.</w:t>
      </w:r>
    </w:p>
    <w:p w:rsidR="00D56267" w:rsidRPr="003A0432" w:rsidRDefault="00D56267" w:rsidP="003A0432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3A0432" w:rsidRPr="00DA5E88" w:rsidRDefault="003A0432" w:rsidP="003A0432">
      <w:pPr>
        <w:spacing w:before="0" w:after="240"/>
        <w:jc w:val="both"/>
        <w:rPr>
          <w:rFonts w:cs="Arial"/>
          <w:color w:val="000000"/>
          <w:szCs w:val="22"/>
        </w:rPr>
      </w:pPr>
      <w:r w:rsidRPr="003A0432">
        <w:rPr>
          <w:rFonts w:cs="Arial"/>
          <w:color w:val="000000"/>
          <w:szCs w:val="22"/>
        </w:rPr>
        <w:t>       </w:t>
      </w:r>
      <w:r w:rsidRPr="003A0432">
        <w:rPr>
          <w:rFonts w:cs="Arial"/>
          <w:color w:val="000000"/>
          <w:szCs w:val="22"/>
        </w:rPr>
        <w:tab/>
        <w:t>Para consultar um usuário cadastrado</w:t>
      </w:r>
      <w:r w:rsidR="00DA5E88">
        <w:rPr>
          <w:rFonts w:cs="Arial"/>
          <w:color w:val="000000"/>
          <w:szCs w:val="22"/>
        </w:rPr>
        <w:t>,</w:t>
      </w:r>
      <w:r w:rsidRPr="003A0432">
        <w:rPr>
          <w:rFonts w:cs="Arial"/>
          <w:color w:val="000000"/>
          <w:szCs w:val="22"/>
        </w:rPr>
        <w:t xml:space="preserve"> deverá ser fornecido uma das </w:t>
      </w:r>
      <w:r w:rsidR="00576D40" w:rsidRPr="003A0432">
        <w:rPr>
          <w:rFonts w:cs="Arial"/>
          <w:color w:val="000000"/>
          <w:szCs w:val="22"/>
        </w:rPr>
        <w:t>seguintes informações</w:t>
      </w:r>
      <w:r w:rsidR="00DA5E88">
        <w:rPr>
          <w:rFonts w:cs="Arial"/>
          <w:color w:val="000000"/>
          <w:szCs w:val="22"/>
        </w:rPr>
        <w:t xml:space="preserve"> do usuário, presentes na </w:t>
      </w:r>
      <w:r w:rsidR="00DA5E88" w:rsidRPr="00672346">
        <w:rPr>
          <w:rFonts w:cs="Arial"/>
          <w:color w:val="000000"/>
          <w:szCs w:val="22"/>
        </w:rPr>
        <w:t>T</w:t>
      </w:r>
      <w:r w:rsidRPr="00672346">
        <w:rPr>
          <w:rFonts w:cs="Arial"/>
          <w:color w:val="000000"/>
          <w:szCs w:val="22"/>
        </w:rPr>
        <w:t>abela</w:t>
      </w:r>
      <w:r w:rsidRPr="003A0432">
        <w:rPr>
          <w:rFonts w:cs="Arial"/>
          <w:color w:val="000000"/>
          <w:szCs w:val="22"/>
        </w:rPr>
        <w:t xml:space="preserve"> 03:</w:t>
      </w:r>
    </w:p>
    <w:p w:rsidR="003A0432" w:rsidRDefault="003A0432" w:rsidP="003A0432">
      <w:pPr>
        <w:spacing w:before="0"/>
        <w:jc w:val="center"/>
        <w:rPr>
          <w:rFonts w:cs="Arial"/>
          <w:color w:val="000000"/>
          <w:szCs w:val="22"/>
        </w:rPr>
      </w:pPr>
      <w:r w:rsidRPr="00B26CC5">
        <w:rPr>
          <w:rFonts w:cs="Arial"/>
          <w:b/>
          <w:bCs/>
          <w:color w:val="000000"/>
          <w:szCs w:val="22"/>
        </w:rPr>
        <w:t>Tabela 03</w:t>
      </w:r>
      <w:r w:rsidRPr="003A0432">
        <w:rPr>
          <w:rFonts w:cs="Arial"/>
          <w:color w:val="000000"/>
          <w:szCs w:val="22"/>
        </w:rPr>
        <w:t xml:space="preserve"> – Dados do Usuário para Pesquisa</w:t>
      </w:r>
    </w:p>
    <w:p w:rsidR="00D56267" w:rsidRPr="003A0432" w:rsidRDefault="00D56267" w:rsidP="003A0432">
      <w:pPr>
        <w:spacing w:before="0"/>
        <w:jc w:val="center"/>
        <w:rPr>
          <w:rFonts w:ascii="Times New Roman" w:hAnsi="Times New Roman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3A0432" w:rsidRPr="003A0432" w:rsidTr="00AC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A0432" w:rsidRPr="003A0432" w:rsidRDefault="003A0432" w:rsidP="003A0432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3A0432" w:rsidRPr="003A0432" w:rsidRDefault="003A0432" w:rsidP="003A0432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3A0432" w:rsidRPr="003A0432" w:rsidTr="00AC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3A0432" w:rsidRPr="003A0432" w:rsidRDefault="003A0432" w:rsidP="003A0432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>Nome</w:t>
            </w:r>
          </w:p>
        </w:tc>
        <w:tc>
          <w:tcPr>
            <w:tcW w:w="7370" w:type="dxa"/>
            <w:hideMark/>
          </w:tcPr>
          <w:p w:rsidR="003A0432" w:rsidRPr="003A0432" w:rsidRDefault="003A0432" w:rsidP="003A0432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>Nome do usuário, podendo conter apenas letras.</w:t>
            </w:r>
          </w:p>
        </w:tc>
      </w:tr>
    </w:tbl>
    <w:p w:rsidR="003A0432" w:rsidRPr="003A0432" w:rsidRDefault="003A0432" w:rsidP="003A0432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3A0432">
        <w:rPr>
          <w:rFonts w:cs="Arial"/>
          <w:color w:val="000000"/>
          <w:szCs w:val="22"/>
        </w:rPr>
        <w:t>       </w:t>
      </w:r>
      <w:r w:rsidRPr="003A0432">
        <w:rPr>
          <w:rFonts w:cs="Arial"/>
          <w:color w:val="000000"/>
          <w:szCs w:val="22"/>
        </w:rPr>
        <w:tab/>
      </w:r>
    </w:p>
    <w:p w:rsidR="003A0432" w:rsidRPr="003A0432" w:rsidRDefault="003A0432" w:rsidP="003A0432">
      <w:pPr>
        <w:spacing w:before="0"/>
        <w:ind w:firstLine="720"/>
        <w:jc w:val="both"/>
        <w:rPr>
          <w:rFonts w:ascii="Times New Roman" w:hAnsi="Times New Roman"/>
          <w:sz w:val="24"/>
          <w:szCs w:val="24"/>
        </w:rPr>
      </w:pPr>
      <w:r w:rsidRPr="003A0432">
        <w:rPr>
          <w:rFonts w:cs="Arial"/>
          <w:color w:val="000000"/>
          <w:szCs w:val="22"/>
        </w:rPr>
        <w:t>Caso os atores utilizem o campo “</w:t>
      </w:r>
      <w:r w:rsidR="00576D40" w:rsidRPr="003A0432">
        <w:rPr>
          <w:rFonts w:cs="Arial"/>
          <w:color w:val="000000"/>
          <w:szCs w:val="22"/>
        </w:rPr>
        <w:t>nome” para</w:t>
      </w:r>
      <w:r w:rsidRPr="003A0432">
        <w:rPr>
          <w:rFonts w:cs="Arial"/>
          <w:color w:val="000000"/>
          <w:szCs w:val="22"/>
        </w:rPr>
        <w:t xml:space="preserve"> pesquisa, serão listados os perfis em ordem alfabética</w:t>
      </w:r>
      <w:r w:rsidR="007C175B">
        <w:rPr>
          <w:rFonts w:cs="Arial"/>
          <w:color w:val="000000"/>
          <w:szCs w:val="22"/>
        </w:rPr>
        <w:t>:</w:t>
      </w:r>
    </w:p>
    <w:p w:rsidR="00D56267" w:rsidRDefault="00D56267" w:rsidP="003A0432">
      <w:pPr>
        <w:spacing w:before="0"/>
        <w:ind w:left="2160"/>
        <w:rPr>
          <w:rFonts w:cs="Arial"/>
          <w:b/>
          <w:bCs/>
          <w:i/>
          <w:iCs/>
          <w:color w:val="000000"/>
          <w:szCs w:val="22"/>
        </w:rPr>
      </w:pPr>
    </w:p>
    <w:p w:rsidR="003A0432" w:rsidRPr="003A0432" w:rsidRDefault="003A0432" w:rsidP="007C175B">
      <w:pPr>
        <w:spacing w:before="0"/>
        <w:ind w:left="2160"/>
        <w:rPr>
          <w:rFonts w:ascii="Times New Roman" w:hAnsi="Times New Roman"/>
          <w:sz w:val="24"/>
          <w:szCs w:val="24"/>
        </w:rPr>
      </w:pPr>
      <w:r w:rsidRPr="003A0432">
        <w:rPr>
          <w:rFonts w:cs="Arial"/>
          <w:b/>
          <w:bCs/>
          <w:i/>
          <w:iCs/>
          <w:color w:val="000000"/>
          <w:szCs w:val="22"/>
        </w:rPr>
        <w:t>&lt;&lt;Paulo André&gt;&gt;:</w:t>
      </w:r>
    </w:p>
    <w:p w:rsidR="00C27E3D" w:rsidRDefault="003A0432" w:rsidP="007C175B">
      <w:pPr>
        <w:spacing w:before="0"/>
        <w:ind w:left="2160"/>
        <w:rPr>
          <w:rFonts w:ascii="Times New Roman" w:hAnsi="Times New Roman"/>
          <w:sz w:val="24"/>
          <w:szCs w:val="24"/>
        </w:rPr>
      </w:pPr>
      <w:r w:rsidRPr="003A0432">
        <w:rPr>
          <w:rFonts w:cs="Arial"/>
          <w:b/>
          <w:bCs/>
          <w:i/>
          <w:iCs/>
          <w:color w:val="000000"/>
          <w:szCs w:val="22"/>
        </w:rPr>
        <w:t>&lt;&lt;Paulo Augusto&gt;&gt;:</w:t>
      </w:r>
    </w:p>
    <w:p w:rsidR="007C175B" w:rsidRPr="007C175B" w:rsidRDefault="007C175B" w:rsidP="007C175B">
      <w:pPr>
        <w:spacing w:before="0"/>
        <w:ind w:left="2160"/>
        <w:rPr>
          <w:rFonts w:ascii="Times New Roman" w:hAnsi="Times New Roman"/>
          <w:sz w:val="24"/>
          <w:szCs w:val="24"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4681F" w:rsidTr="00107F4D">
        <w:trPr>
          <w:trHeight w:val="806"/>
        </w:trPr>
        <w:tc>
          <w:tcPr>
            <w:tcW w:w="1976" w:type="dxa"/>
          </w:tcPr>
          <w:p w:rsidR="00F4681F" w:rsidRDefault="00F4681F" w:rsidP="00107F4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F4681F" w:rsidRPr="002C18E0" w:rsidRDefault="00F4681F" w:rsidP="00107F4D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F4681F" w:rsidRDefault="00F4681F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F4681F" w:rsidRDefault="00F4681F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F4681F" w:rsidRDefault="00F4681F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F4681F" w:rsidRDefault="00F4681F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F4681F" w:rsidRDefault="00F4681F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576D40" w:rsidRDefault="00576D40" w:rsidP="007C175B">
      <w:pPr>
        <w:pStyle w:val="oirr"/>
      </w:pPr>
      <w:bookmarkStart w:id="39" w:name="_Toc459659482"/>
      <w:bookmarkStart w:id="40" w:name="_Toc530736928"/>
      <w:r>
        <w:t>[RFS04] Remover Usuário</w:t>
      </w:r>
      <w:bookmarkEnd w:id="40"/>
    </w:p>
    <w:p w:rsidR="00D56267" w:rsidRDefault="00576D40" w:rsidP="007C17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3E6296">
        <w:rPr>
          <w:rFonts w:ascii="Arial" w:hAnsi="Arial" w:cs="Arial"/>
          <w:color w:val="000000"/>
          <w:sz w:val="22"/>
          <w:szCs w:val="22"/>
        </w:rPr>
        <w:t xml:space="preserve">Administrador </w:t>
      </w:r>
      <w:r w:rsidR="007C175B">
        <w:rPr>
          <w:rFonts w:ascii="Arial" w:hAnsi="Arial" w:cs="Arial"/>
          <w:color w:val="000000"/>
          <w:sz w:val="22"/>
          <w:szCs w:val="22"/>
        </w:rPr>
        <w:t>e usuário</w:t>
      </w:r>
      <w:r w:rsidR="00A519D7">
        <w:rPr>
          <w:rFonts w:ascii="Arial" w:hAnsi="Arial" w:cs="Arial"/>
          <w:color w:val="000000"/>
          <w:sz w:val="22"/>
          <w:szCs w:val="22"/>
        </w:rPr>
        <w:t xml:space="preserve"> padrão</w:t>
      </w:r>
      <w:r w:rsidR="007C175B">
        <w:rPr>
          <w:rFonts w:ascii="Arial" w:hAnsi="Arial" w:cs="Arial"/>
          <w:color w:val="000000"/>
          <w:sz w:val="22"/>
          <w:szCs w:val="22"/>
        </w:rPr>
        <w:t>.</w:t>
      </w:r>
    </w:p>
    <w:p w:rsidR="007C175B" w:rsidRDefault="007C175B" w:rsidP="007C175B">
      <w:pPr>
        <w:pStyle w:val="NormalWeb"/>
        <w:spacing w:before="0" w:beforeAutospacing="0" w:after="0" w:afterAutospacing="0"/>
        <w:rPr>
          <w:rFonts w:ascii="Arial" w:hAnsi="Arial" w:cs="Arial"/>
          <w:color w:val="000000"/>
          <w:sz w:val="22"/>
          <w:szCs w:val="22"/>
        </w:rPr>
      </w:pPr>
    </w:p>
    <w:p w:rsidR="00576D40" w:rsidRDefault="00D56267" w:rsidP="00811BEE">
      <w:pPr>
        <w:pStyle w:val="NormalWeb"/>
        <w:spacing w:before="0" w:beforeAutospacing="0" w:after="0" w:afterAutospacing="0"/>
        <w:jc w:val="both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ab/>
        <w:t>Para que um usuário</w:t>
      </w:r>
      <w:r w:rsidR="00F20982">
        <w:rPr>
          <w:rFonts w:ascii="Arial" w:hAnsi="Arial" w:cs="Arial"/>
          <w:color w:val="000000"/>
          <w:sz w:val="22"/>
          <w:szCs w:val="22"/>
        </w:rPr>
        <w:t>,</w:t>
      </w:r>
      <w:r w:rsidR="007C175B">
        <w:rPr>
          <w:rFonts w:ascii="Arial" w:hAnsi="Arial" w:cs="Arial"/>
          <w:color w:val="000000"/>
          <w:sz w:val="22"/>
          <w:szCs w:val="22"/>
        </w:rPr>
        <w:t xml:space="preserve"> </w:t>
      </w:r>
      <w:r>
        <w:rPr>
          <w:rFonts w:ascii="Arial" w:hAnsi="Arial" w:cs="Arial"/>
          <w:color w:val="000000"/>
          <w:sz w:val="22"/>
          <w:szCs w:val="22"/>
        </w:rPr>
        <w:t>seja removido, ele poderá solicitar o ato apresentando sua senha</w:t>
      </w:r>
      <w:r w:rsidR="00FA5188">
        <w:rPr>
          <w:rFonts w:ascii="Arial" w:hAnsi="Arial" w:cs="Arial"/>
          <w:color w:val="000000"/>
          <w:sz w:val="22"/>
          <w:szCs w:val="22"/>
        </w:rPr>
        <w:t>. A função deste requisito</w:t>
      </w:r>
      <w:r>
        <w:rPr>
          <w:rFonts w:ascii="Arial" w:hAnsi="Arial" w:cs="Arial"/>
          <w:color w:val="000000"/>
          <w:sz w:val="22"/>
          <w:szCs w:val="22"/>
        </w:rPr>
        <w:t xml:space="preserve"> é desativar a conta, tornando-a invisível aos demais usuários</w:t>
      </w:r>
      <w:r w:rsidR="00FA5188">
        <w:rPr>
          <w:rFonts w:ascii="Arial" w:hAnsi="Arial" w:cs="Arial"/>
          <w:color w:val="000000"/>
          <w:sz w:val="22"/>
          <w:szCs w:val="22"/>
        </w:rPr>
        <w:t>,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20982">
        <w:rPr>
          <w:rFonts w:ascii="Arial" w:hAnsi="Arial" w:cs="Arial"/>
          <w:color w:val="000000"/>
          <w:sz w:val="22"/>
          <w:szCs w:val="22"/>
        </w:rPr>
        <w:t>por</w:t>
      </w:r>
      <w:r>
        <w:rPr>
          <w:rFonts w:ascii="Arial" w:hAnsi="Arial" w:cs="Arial"/>
          <w:color w:val="000000"/>
          <w:sz w:val="22"/>
          <w:szCs w:val="22"/>
        </w:rPr>
        <w:t xml:space="preserve"> </w:t>
      </w:r>
      <w:r w:rsidR="00FA5188">
        <w:rPr>
          <w:rFonts w:ascii="Arial" w:hAnsi="Arial" w:cs="Arial"/>
          <w:color w:val="000000"/>
          <w:sz w:val="22"/>
          <w:szCs w:val="22"/>
        </w:rPr>
        <w:t xml:space="preserve">motivos de uso posterior ela não será excluída, </w:t>
      </w:r>
      <w:r w:rsidR="00811BEE">
        <w:rPr>
          <w:rFonts w:ascii="Arial" w:hAnsi="Arial" w:cs="Arial"/>
          <w:color w:val="000000"/>
          <w:sz w:val="22"/>
          <w:szCs w:val="22"/>
        </w:rPr>
        <w:t>como reativação da conta ou uso estatístico em relatórios. A exclusão permanente também será uma opção oferecida, porém, nesse caso, a conta continuará apenas no banco de dados por questões de segurança e uso em relatórios.</w:t>
      </w:r>
    </w:p>
    <w:p w:rsidR="00811BEE" w:rsidRPr="00811BEE" w:rsidRDefault="00811BEE" w:rsidP="00811BEE">
      <w:pPr>
        <w:pStyle w:val="NormalWeb"/>
        <w:spacing w:before="0" w:beforeAutospacing="0" w:after="0" w:afterAutospacing="0"/>
        <w:jc w:val="both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76D40" w:rsidTr="00107F4D">
        <w:trPr>
          <w:trHeight w:val="806"/>
        </w:trPr>
        <w:tc>
          <w:tcPr>
            <w:tcW w:w="1976" w:type="dxa"/>
          </w:tcPr>
          <w:p w:rsidR="00576D40" w:rsidRDefault="00576D40" w:rsidP="00107F4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576D40" w:rsidRPr="002C18E0" w:rsidRDefault="00576D40" w:rsidP="00107F4D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576D40" w:rsidRDefault="00576D40" w:rsidP="007C175B">
      <w:pPr>
        <w:pStyle w:val="oirr"/>
      </w:pPr>
      <w:bookmarkStart w:id="41" w:name="_Toc530736929"/>
      <w:r>
        <w:t>[RF</w:t>
      </w:r>
      <w:r w:rsidR="00107F4D">
        <w:t>S05</w:t>
      </w:r>
      <w:r>
        <w:t xml:space="preserve">] Cadastrar </w:t>
      </w:r>
      <w:r w:rsidR="00670D43">
        <w:t>Quiz</w:t>
      </w:r>
      <w:bookmarkEnd w:id="41"/>
    </w:p>
    <w:p w:rsidR="00107F4D" w:rsidRPr="00107F4D" w:rsidRDefault="00576D40" w:rsidP="00107F4D">
      <w:pPr>
        <w:pStyle w:val="NormalWeb"/>
        <w:spacing w:before="0" w:beforeAutospacing="0" w:after="0" w:afterAutospacing="0"/>
      </w:pPr>
      <w:r>
        <w:rPr>
          <w:rStyle w:val="apple-tab-span"/>
          <w:rFonts w:cs="Arial"/>
          <w:color w:val="000000"/>
          <w:szCs w:val="22"/>
        </w:rPr>
        <w:tab/>
      </w:r>
      <w:r w:rsidR="00107F4D" w:rsidRPr="00107F4D"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670D43">
        <w:rPr>
          <w:rFonts w:ascii="Arial" w:hAnsi="Arial" w:cs="Arial"/>
          <w:color w:val="000000"/>
          <w:sz w:val="22"/>
          <w:szCs w:val="22"/>
        </w:rPr>
        <w:t xml:space="preserve">Administrador e </w:t>
      </w:r>
      <w:r w:rsidR="003E6296">
        <w:rPr>
          <w:rFonts w:ascii="Arial" w:hAnsi="Arial" w:cs="Arial"/>
          <w:color w:val="000000"/>
          <w:sz w:val="22"/>
          <w:szCs w:val="22"/>
        </w:rPr>
        <w:t>usuário padrão</w:t>
      </w:r>
      <w:r w:rsidR="00670D43">
        <w:rPr>
          <w:rFonts w:ascii="Arial" w:hAnsi="Arial" w:cs="Arial"/>
          <w:color w:val="000000"/>
          <w:sz w:val="22"/>
          <w:szCs w:val="22"/>
        </w:rPr>
        <w:t>.</w:t>
      </w:r>
    </w:p>
    <w:p w:rsidR="00107F4D" w:rsidRPr="00107F4D" w:rsidRDefault="00107F4D" w:rsidP="00717A3C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DA5E88" w:rsidRDefault="00107F4D" w:rsidP="00DA5E88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lastRenderedPageBreak/>
        <w:t>       </w:t>
      </w:r>
      <w:r w:rsidRPr="00107F4D">
        <w:rPr>
          <w:rFonts w:cs="Arial"/>
          <w:color w:val="000000"/>
          <w:szCs w:val="22"/>
        </w:rPr>
        <w:tab/>
      </w:r>
      <w:r w:rsidR="00DA5E88" w:rsidRPr="00107F4D">
        <w:rPr>
          <w:rFonts w:cs="Arial"/>
          <w:color w:val="000000"/>
          <w:szCs w:val="22"/>
        </w:rPr>
        <w:t xml:space="preserve">Para cadastrar </w:t>
      </w:r>
      <w:r w:rsidR="00670D43">
        <w:rPr>
          <w:rFonts w:cs="Arial"/>
          <w:color w:val="000000"/>
          <w:szCs w:val="22"/>
        </w:rPr>
        <w:t>um quiz</w:t>
      </w:r>
      <w:r w:rsidR="00DA5E88" w:rsidRPr="00107F4D">
        <w:rPr>
          <w:rFonts w:cs="Arial"/>
          <w:color w:val="000000"/>
          <w:szCs w:val="22"/>
        </w:rPr>
        <w:t xml:space="preserve">, o </w:t>
      </w:r>
      <w:r w:rsidR="00670D43">
        <w:rPr>
          <w:rFonts w:cs="Arial"/>
          <w:color w:val="000000"/>
          <w:szCs w:val="22"/>
        </w:rPr>
        <w:t>ator</w:t>
      </w:r>
      <w:r w:rsidR="00DA5E88" w:rsidRPr="00107F4D">
        <w:rPr>
          <w:rFonts w:cs="Arial"/>
          <w:color w:val="000000"/>
          <w:szCs w:val="22"/>
        </w:rPr>
        <w:t xml:space="preserve"> deverá primeiro </w:t>
      </w:r>
      <w:r w:rsidR="003E6296">
        <w:rPr>
          <w:rFonts w:cs="Arial"/>
          <w:color w:val="000000"/>
          <w:szCs w:val="22"/>
        </w:rPr>
        <w:t>inserir</w:t>
      </w:r>
      <w:r w:rsidR="00672346">
        <w:rPr>
          <w:rFonts w:cs="Arial"/>
          <w:color w:val="000000"/>
          <w:szCs w:val="22"/>
        </w:rPr>
        <w:t xml:space="preserve"> os dados presentes na Tabela 04 e posteriormente</w:t>
      </w:r>
      <w:r w:rsidR="003E6296">
        <w:rPr>
          <w:rFonts w:cs="Arial"/>
          <w:color w:val="000000"/>
          <w:szCs w:val="22"/>
        </w:rPr>
        <w:t xml:space="preserve"> as perguntas com </w:t>
      </w:r>
      <w:r w:rsidR="00670D43">
        <w:rPr>
          <w:rFonts w:cs="Arial"/>
          <w:color w:val="000000"/>
          <w:szCs w:val="22"/>
        </w:rPr>
        <w:t xml:space="preserve">quatro alternativas, sinalizando a resposta correta. </w:t>
      </w:r>
    </w:p>
    <w:p w:rsidR="00107F4D" w:rsidRDefault="000D2C2B" w:rsidP="00670D43">
      <w:pPr>
        <w:spacing w:before="0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ab/>
        <w:t xml:space="preserve">Caso venha a ser um </w:t>
      </w:r>
      <w:r w:rsidR="003E6296">
        <w:rPr>
          <w:rFonts w:cs="Arial"/>
          <w:color w:val="000000"/>
          <w:szCs w:val="22"/>
        </w:rPr>
        <w:t xml:space="preserve">usuário padrão </w:t>
      </w:r>
      <w:r w:rsidR="00670D43">
        <w:rPr>
          <w:rFonts w:cs="Arial"/>
          <w:color w:val="000000"/>
          <w:szCs w:val="22"/>
        </w:rPr>
        <w:t xml:space="preserve">o responsável pela ação, </w:t>
      </w:r>
      <w:r w:rsidR="003E6296">
        <w:rPr>
          <w:rFonts w:cs="Arial"/>
          <w:color w:val="000000"/>
          <w:szCs w:val="22"/>
        </w:rPr>
        <w:t xml:space="preserve">o </w:t>
      </w:r>
      <w:r w:rsidR="00670D43">
        <w:rPr>
          <w:rFonts w:cs="Arial"/>
          <w:color w:val="000000"/>
          <w:szCs w:val="22"/>
        </w:rPr>
        <w:t>nov</w:t>
      </w:r>
      <w:r w:rsidR="003E6296">
        <w:rPr>
          <w:rFonts w:cs="Arial"/>
          <w:color w:val="000000"/>
          <w:szCs w:val="22"/>
        </w:rPr>
        <w:t>o</w:t>
      </w:r>
      <w:r w:rsidR="00670D43">
        <w:rPr>
          <w:rFonts w:cs="Arial"/>
          <w:color w:val="000000"/>
          <w:szCs w:val="22"/>
        </w:rPr>
        <w:t xml:space="preserve"> </w:t>
      </w:r>
      <w:r w:rsidR="003E6296">
        <w:rPr>
          <w:rFonts w:cs="Arial"/>
          <w:color w:val="000000"/>
          <w:szCs w:val="22"/>
        </w:rPr>
        <w:t>quiz cadastrado</w:t>
      </w:r>
      <w:r w:rsidR="00670D43">
        <w:rPr>
          <w:rFonts w:cs="Arial"/>
          <w:color w:val="000000"/>
          <w:szCs w:val="22"/>
        </w:rPr>
        <w:t xml:space="preserve"> será enviada como requisição ao administrador e só após a validação do mesmo ela será cadastrada.</w:t>
      </w:r>
    </w:p>
    <w:p w:rsidR="003E6296" w:rsidRDefault="003E6296" w:rsidP="00670D43">
      <w:pPr>
        <w:spacing w:before="0"/>
        <w:jc w:val="both"/>
        <w:rPr>
          <w:rFonts w:cs="Arial"/>
          <w:color w:val="000000"/>
          <w:szCs w:val="22"/>
        </w:rPr>
      </w:pPr>
    </w:p>
    <w:p w:rsidR="00672346" w:rsidRPr="00F4681F" w:rsidRDefault="00672346" w:rsidP="00672346">
      <w:pPr>
        <w:spacing w:before="0"/>
        <w:jc w:val="center"/>
        <w:rPr>
          <w:rFonts w:ascii="Times New Roman" w:hAnsi="Times New Roman"/>
          <w:sz w:val="24"/>
          <w:szCs w:val="24"/>
        </w:rPr>
      </w:pPr>
      <w:r w:rsidRPr="00B26CC5">
        <w:rPr>
          <w:rFonts w:cs="Arial"/>
          <w:b/>
          <w:color w:val="000000"/>
          <w:szCs w:val="22"/>
        </w:rPr>
        <w:t>Tabela 0</w:t>
      </w:r>
      <w:r>
        <w:rPr>
          <w:rFonts w:cs="Arial"/>
          <w:b/>
          <w:color w:val="000000"/>
          <w:szCs w:val="22"/>
        </w:rPr>
        <w:t>4</w:t>
      </w:r>
      <w:r w:rsidRPr="00F4681F">
        <w:rPr>
          <w:rFonts w:cs="Arial"/>
          <w:color w:val="000000"/>
          <w:szCs w:val="22"/>
        </w:rPr>
        <w:t xml:space="preserve"> - Dados </w:t>
      </w:r>
      <w:r>
        <w:rPr>
          <w:rFonts w:cs="Arial"/>
          <w:color w:val="000000"/>
          <w:szCs w:val="22"/>
        </w:rPr>
        <w:t>para cadastro do quiz – PT1</w:t>
      </w:r>
    </w:p>
    <w:p w:rsidR="00672346" w:rsidRDefault="00672346" w:rsidP="00670D43">
      <w:pPr>
        <w:spacing w:before="0"/>
        <w:jc w:val="both"/>
        <w:rPr>
          <w:rFonts w:cs="Arial"/>
          <w:color w:val="000000"/>
          <w:szCs w:val="22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3E6296" w:rsidRPr="003A0432" w:rsidTr="003E629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3E6296" w:rsidRPr="003A0432" w:rsidRDefault="003E6296" w:rsidP="003E6296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3E6296" w:rsidRPr="003A0432" w:rsidRDefault="003E6296" w:rsidP="003E6296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3E6296" w:rsidRPr="003A0432" w:rsidTr="003E6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3E6296" w:rsidRPr="003A0432" w:rsidRDefault="003E6296" w:rsidP="003E6296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>Nome</w:t>
            </w:r>
          </w:p>
        </w:tc>
        <w:tc>
          <w:tcPr>
            <w:tcW w:w="7370" w:type="dxa"/>
            <w:hideMark/>
          </w:tcPr>
          <w:p w:rsidR="003E6296" w:rsidRPr="003A0432" w:rsidRDefault="003E6296" w:rsidP="003E629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 xml:space="preserve">Nome do </w:t>
            </w:r>
            <w:r>
              <w:rPr>
                <w:rFonts w:ascii="Calibri" w:hAnsi="Calibri" w:cs="Calibri"/>
                <w:color w:val="000000"/>
                <w:szCs w:val="22"/>
              </w:rPr>
              <w:t>quiz</w:t>
            </w:r>
            <w:r w:rsidRPr="003A0432">
              <w:rPr>
                <w:rFonts w:ascii="Calibri" w:hAnsi="Calibri" w:cs="Calibri"/>
                <w:color w:val="000000"/>
                <w:szCs w:val="22"/>
              </w:rPr>
              <w:t>, podendo conter apenas letras.</w:t>
            </w:r>
          </w:p>
        </w:tc>
      </w:tr>
      <w:tr w:rsidR="003E6296" w:rsidRPr="003A0432" w:rsidTr="003E6296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E6296" w:rsidRPr="003A0432" w:rsidRDefault="003E6296" w:rsidP="003E6296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</w:t>
            </w:r>
          </w:p>
        </w:tc>
        <w:tc>
          <w:tcPr>
            <w:tcW w:w="7370" w:type="dxa"/>
          </w:tcPr>
          <w:p w:rsidR="003E6296" w:rsidRPr="003A0432" w:rsidRDefault="003E6296" w:rsidP="003E629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Descrição do </w:t>
            </w:r>
            <w:r w:rsidR="00672346">
              <w:rPr>
                <w:rFonts w:ascii="Calibri" w:hAnsi="Calibri" w:cs="Calibri"/>
                <w:color w:val="000000"/>
                <w:szCs w:val="22"/>
              </w:rPr>
              <w:t>quis</w:t>
            </w:r>
          </w:p>
        </w:tc>
      </w:tr>
      <w:tr w:rsidR="003E6296" w:rsidRPr="003A0432" w:rsidTr="003E629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3E6296" w:rsidRPr="003A0432" w:rsidRDefault="003E6296" w:rsidP="003E6296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Experiência</w:t>
            </w:r>
          </w:p>
        </w:tc>
        <w:tc>
          <w:tcPr>
            <w:tcW w:w="7370" w:type="dxa"/>
          </w:tcPr>
          <w:p w:rsidR="003E6296" w:rsidRPr="003A0432" w:rsidRDefault="003E6296" w:rsidP="003E629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Valor da experiência que pode ser obtida com a realização do quiz</w:t>
            </w:r>
          </w:p>
        </w:tc>
      </w:tr>
    </w:tbl>
    <w:p w:rsidR="003E6296" w:rsidRDefault="003E6296" w:rsidP="00670D4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3E6296" w:rsidRDefault="000D2C2B" w:rsidP="00670D43">
      <w:pPr>
        <w:spacing w:before="0"/>
        <w:jc w:val="both"/>
        <w:rPr>
          <w:rFonts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cs="Arial"/>
          <w:sz w:val="24"/>
          <w:szCs w:val="24"/>
        </w:rPr>
        <w:t>Seguido por uma outra tela, com as informações presentes na Tabela</w:t>
      </w:r>
      <w:r w:rsidR="00672346">
        <w:rPr>
          <w:rFonts w:cs="Arial"/>
          <w:sz w:val="24"/>
          <w:szCs w:val="24"/>
        </w:rPr>
        <w:t xml:space="preserve"> 05</w:t>
      </w:r>
      <w:r>
        <w:rPr>
          <w:rFonts w:cs="Arial"/>
          <w:sz w:val="24"/>
          <w:szCs w:val="24"/>
        </w:rPr>
        <w:t>:</w:t>
      </w:r>
    </w:p>
    <w:p w:rsidR="00672346" w:rsidRDefault="00672346" w:rsidP="00670D43">
      <w:pPr>
        <w:spacing w:before="0"/>
        <w:jc w:val="both"/>
        <w:rPr>
          <w:rFonts w:cs="Arial"/>
          <w:sz w:val="24"/>
          <w:szCs w:val="24"/>
        </w:rPr>
      </w:pPr>
    </w:p>
    <w:p w:rsidR="00672346" w:rsidRDefault="00672346" w:rsidP="00672346">
      <w:pPr>
        <w:spacing w:before="0"/>
        <w:jc w:val="center"/>
        <w:rPr>
          <w:rFonts w:cs="Arial"/>
          <w:sz w:val="24"/>
          <w:szCs w:val="24"/>
        </w:rPr>
      </w:pPr>
      <w:r w:rsidRPr="00B26CC5">
        <w:rPr>
          <w:rFonts w:cs="Arial"/>
          <w:b/>
          <w:color w:val="000000"/>
          <w:szCs w:val="22"/>
        </w:rPr>
        <w:t>Tabela 0</w:t>
      </w:r>
      <w:r>
        <w:rPr>
          <w:rFonts w:cs="Arial"/>
          <w:b/>
          <w:color w:val="000000"/>
          <w:szCs w:val="22"/>
        </w:rPr>
        <w:t>5</w:t>
      </w:r>
      <w:r w:rsidRPr="00F4681F">
        <w:rPr>
          <w:rFonts w:cs="Arial"/>
          <w:color w:val="000000"/>
          <w:szCs w:val="22"/>
        </w:rPr>
        <w:t xml:space="preserve"> - Dados </w:t>
      </w:r>
      <w:r>
        <w:rPr>
          <w:rFonts w:cs="Arial"/>
          <w:color w:val="000000"/>
          <w:szCs w:val="22"/>
        </w:rPr>
        <w:t xml:space="preserve">para cadastro do </w:t>
      </w:r>
      <w:r>
        <w:rPr>
          <w:rFonts w:cs="Arial"/>
          <w:color w:val="000000"/>
          <w:szCs w:val="22"/>
        </w:rPr>
        <w:t>quiz – PT2</w:t>
      </w:r>
    </w:p>
    <w:p w:rsidR="000D2C2B" w:rsidRDefault="000D2C2B" w:rsidP="00670D43">
      <w:pPr>
        <w:spacing w:before="0"/>
        <w:jc w:val="both"/>
        <w:rPr>
          <w:rFonts w:cs="Arial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0D2C2B" w:rsidRPr="003A0432" w:rsidTr="0044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0D2C2B" w:rsidRPr="003A0432" w:rsidRDefault="000D2C2B" w:rsidP="00447D5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0D2C2B" w:rsidRPr="003A0432" w:rsidRDefault="000D2C2B" w:rsidP="00447D5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0D2C2B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0D2C2B" w:rsidRPr="003A0432" w:rsidRDefault="000D2C2B" w:rsidP="00447D5A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Enunciado</w:t>
            </w:r>
          </w:p>
        </w:tc>
        <w:tc>
          <w:tcPr>
            <w:tcW w:w="7370" w:type="dxa"/>
            <w:hideMark/>
          </w:tcPr>
          <w:p w:rsidR="000D2C2B" w:rsidRPr="003A0432" w:rsidRDefault="000D2C2B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 da questão</w:t>
            </w:r>
          </w:p>
        </w:tc>
      </w:tr>
      <w:tr w:rsidR="000D2C2B" w:rsidRPr="003A0432" w:rsidTr="00447D5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0D2C2B" w:rsidRPr="003A0432" w:rsidRDefault="000D2C2B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Respostas</w:t>
            </w:r>
          </w:p>
        </w:tc>
        <w:tc>
          <w:tcPr>
            <w:tcW w:w="7370" w:type="dxa"/>
          </w:tcPr>
          <w:p w:rsidR="000D2C2B" w:rsidRPr="003A0432" w:rsidRDefault="000D2C2B" w:rsidP="00447D5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Possiveis respostas para a questão</w:t>
            </w:r>
          </w:p>
        </w:tc>
      </w:tr>
    </w:tbl>
    <w:p w:rsidR="000D2C2B" w:rsidRPr="000D2C2B" w:rsidRDefault="000D2C2B" w:rsidP="00670D43">
      <w:pPr>
        <w:spacing w:before="0"/>
        <w:jc w:val="both"/>
        <w:rPr>
          <w:rFonts w:cs="Arial"/>
          <w:sz w:val="24"/>
          <w:szCs w:val="24"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76D40" w:rsidTr="00576D40">
        <w:trPr>
          <w:trHeight w:val="806"/>
        </w:trPr>
        <w:tc>
          <w:tcPr>
            <w:tcW w:w="1976" w:type="dxa"/>
          </w:tcPr>
          <w:p w:rsidR="00576D40" w:rsidRDefault="00576D40" w:rsidP="00107F4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576D40" w:rsidRPr="002C18E0" w:rsidRDefault="00576D40" w:rsidP="00107F4D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576D40" w:rsidRDefault="00576D40" w:rsidP="007C175B">
      <w:pPr>
        <w:pStyle w:val="oirr"/>
      </w:pPr>
      <w:bookmarkStart w:id="42" w:name="_Toc530736930"/>
      <w:r>
        <w:t>[RFS0</w:t>
      </w:r>
      <w:r w:rsidR="00107F4D">
        <w:t>6</w:t>
      </w:r>
      <w:r>
        <w:t xml:space="preserve">] </w:t>
      </w:r>
      <w:r w:rsidR="00107F4D">
        <w:t xml:space="preserve">Alterar </w:t>
      </w:r>
      <w:r w:rsidR="00670D43">
        <w:t>Quiz</w:t>
      </w:r>
      <w:bookmarkEnd w:id="42"/>
    </w:p>
    <w:p w:rsidR="00107F4D" w:rsidRPr="00107F4D" w:rsidRDefault="00576D40" w:rsidP="00717A3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3E6296">
        <w:rPr>
          <w:rFonts w:ascii="Arial" w:hAnsi="Arial" w:cs="Arial"/>
          <w:color w:val="000000"/>
          <w:sz w:val="22"/>
          <w:szCs w:val="22"/>
        </w:rPr>
        <w:t>Administrador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107F4D" w:rsidRPr="00107F4D" w:rsidRDefault="00107F4D" w:rsidP="00717A3C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576D40" w:rsidRDefault="00107F4D" w:rsidP="00670D43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 w:rsidR="00F20982">
        <w:rPr>
          <w:rFonts w:cs="Arial"/>
          <w:color w:val="000000"/>
          <w:szCs w:val="22"/>
        </w:rPr>
        <w:t xml:space="preserve">A alteração </w:t>
      </w:r>
      <w:r w:rsidR="00670D43">
        <w:rPr>
          <w:rFonts w:cs="Arial"/>
          <w:color w:val="000000"/>
          <w:szCs w:val="22"/>
        </w:rPr>
        <w:t>de um quis pode ser realizada somente pe</w:t>
      </w:r>
      <w:r w:rsidR="003E6296">
        <w:rPr>
          <w:rFonts w:cs="Arial"/>
          <w:color w:val="000000"/>
          <w:szCs w:val="22"/>
        </w:rPr>
        <w:t>lo administrador do sistema alterando suas informações ou dificuldade</w:t>
      </w:r>
      <w:r w:rsidR="00670D43">
        <w:rPr>
          <w:rFonts w:cs="Arial"/>
          <w:color w:val="000000"/>
          <w:szCs w:val="22"/>
        </w:rPr>
        <w:t>. Podendo alterar tanto a questão, quanto suas respostas.</w:t>
      </w:r>
      <w:r w:rsidR="003E6296">
        <w:rPr>
          <w:rFonts w:cs="Arial"/>
          <w:color w:val="000000"/>
          <w:szCs w:val="22"/>
        </w:rPr>
        <w:t xml:space="preserve"> Vale lembrar que a primeira alteração ocorre ao administrador validar o quiz e determinar sua dificuldade.</w:t>
      </w:r>
    </w:p>
    <w:p w:rsidR="008207C6" w:rsidRDefault="008207C6" w:rsidP="00670D43">
      <w:pPr>
        <w:spacing w:before="0"/>
        <w:jc w:val="both"/>
        <w:rPr>
          <w:rFonts w:cs="Arial"/>
          <w:color w:val="000000"/>
          <w:szCs w:val="22"/>
        </w:rPr>
      </w:pPr>
    </w:p>
    <w:p w:rsidR="008207C6" w:rsidRPr="00F4681F" w:rsidRDefault="008207C6" w:rsidP="008207C6">
      <w:pPr>
        <w:spacing w:before="0"/>
        <w:jc w:val="center"/>
        <w:rPr>
          <w:rFonts w:ascii="Times New Roman" w:hAnsi="Times New Roman"/>
          <w:sz w:val="24"/>
          <w:szCs w:val="24"/>
        </w:rPr>
      </w:pPr>
      <w:r w:rsidRPr="00B26CC5">
        <w:rPr>
          <w:rFonts w:cs="Arial"/>
          <w:b/>
          <w:color w:val="000000"/>
          <w:szCs w:val="22"/>
        </w:rPr>
        <w:lastRenderedPageBreak/>
        <w:t>Tabela 0</w:t>
      </w:r>
      <w:r>
        <w:rPr>
          <w:rFonts w:cs="Arial"/>
          <w:b/>
          <w:color w:val="000000"/>
          <w:szCs w:val="22"/>
        </w:rPr>
        <w:t>6</w:t>
      </w:r>
      <w:r w:rsidRPr="00F4681F">
        <w:rPr>
          <w:rFonts w:cs="Arial"/>
          <w:color w:val="000000"/>
          <w:szCs w:val="22"/>
        </w:rPr>
        <w:t xml:space="preserve"> - Dados </w:t>
      </w:r>
      <w:r>
        <w:rPr>
          <w:rFonts w:cs="Arial"/>
          <w:color w:val="000000"/>
          <w:szCs w:val="22"/>
        </w:rPr>
        <w:t xml:space="preserve">para </w:t>
      </w:r>
      <w:r>
        <w:rPr>
          <w:rFonts w:cs="Arial"/>
          <w:color w:val="000000"/>
          <w:szCs w:val="22"/>
        </w:rPr>
        <w:t>alteração</w:t>
      </w:r>
      <w:r>
        <w:rPr>
          <w:rFonts w:cs="Arial"/>
          <w:color w:val="000000"/>
          <w:szCs w:val="22"/>
        </w:rPr>
        <w:t xml:space="preserve"> do quiz – PT1</w:t>
      </w:r>
    </w:p>
    <w:p w:rsidR="008207C6" w:rsidRDefault="008207C6" w:rsidP="008207C6">
      <w:pPr>
        <w:spacing w:before="0"/>
        <w:jc w:val="both"/>
        <w:rPr>
          <w:rFonts w:cs="Arial"/>
          <w:color w:val="000000"/>
          <w:szCs w:val="22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8207C6" w:rsidRPr="003A0432" w:rsidTr="0044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8207C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>Nome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 xml:space="preserve">Nome do </w:t>
            </w:r>
            <w:r>
              <w:rPr>
                <w:rFonts w:ascii="Calibri" w:hAnsi="Calibri" w:cs="Calibri"/>
                <w:color w:val="000000"/>
                <w:szCs w:val="22"/>
              </w:rPr>
              <w:t>quiz</w:t>
            </w:r>
            <w:r w:rsidRPr="003A0432">
              <w:rPr>
                <w:rFonts w:ascii="Calibri" w:hAnsi="Calibri" w:cs="Calibri"/>
                <w:color w:val="000000"/>
                <w:szCs w:val="22"/>
              </w:rPr>
              <w:t>, podendo conter apenas letras.</w:t>
            </w:r>
          </w:p>
        </w:tc>
      </w:tr>
      <w:tr w:rsidR="008207C6" w:rsidRPr="003A0432" w:rsidTr="00447D5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7C6" w:rsidRPr="003A0432" w:rsidRDefault="008207C6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</w:t>
            </w:r>
          </w:p>
        </w:tc>
        <w:tc>
          <w:tcPr>
            <w:tcW w:w="7370" w:type="dxa"/>
          </w:tcPr>
          <w:p w:rsidR="008207C6" w:rsidRPr="003A0432" w:rsidRDefault="008207C6" w:rsidP="00447D5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 do quis</w:t>
            </w:r>
          </w:p>
        </w:tc>
      </w:tr>
      <w:tr w:rsidR="008207C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7C6" w:rsidRPr="003A0432" w:rsidRDefault="008207C6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Experiência</w:t>
            </w:r>
          </w:p>
        </w:tc>
        <w:tc>
          <w:tcPr>
            <w:tcW w:w="7370" w:type="dxa"/>
          </w:tcPr>
          <w:p w:rsidR="008207C6" w:rsidRPr="003A0432" w:rsidRDefault="008207C6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Valor da experiência que pode ser obtida com a realização do quiz</w:t>
            </w:r>
          </w:p>
        </w:tc>
      </w:tr>
    </w:tbl>
    <w:p w:rsidR="008207C6" w:rsidRDefault="008207C6" w:rsidP="008207C6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cs="Arial"/>
          <w:sz w:val="24"/>
          <w:szCs w:val="24"/>
        </w:rPr>
        <w:t>Seguido por uma outra tela, com as informações presentes na Tabela</w:t>
      </w:r>
      <w:r>
        <w:rPr>
          <w:rFonts w:cs="Arial"/>
          <w:sz w:val="24"/>
          <w:szCs w:val="24"/>
        </w:rPr>
        <w:t xml:space="preserve"> 07</w:t>
      </w:r>
      <w:r>
        <w:rPr>
          <w:rFonts w:cs="Arial"/>
          <w:sz w:val="24"/>
          <w:szCs w:val="24"/>
        </w:rPr>
        <w:t>:</w:t>
      </w: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</w:p>
    <w:p w:rsidR="008207C6" w:rsidRDefault="008207C6" w:rsidP="008207C6">
      <w:pPr>
        <w:spacing w:before="0"/>
        <w:jc w:val="center"/>
        <w:rPr>
          <w:rFonts w:cs="Arial"/>
          <w:sz w:val="24"/>
          <w:szCs w:val="24"/>
        </w:rPr>
      </w:pPr>
      <w:r w:rsidRPr="00B26CC5">
        <w:rPr>
          <w:rFonts w:cs="Arial"/>
          <w:b/>
          <w:color w:val="000000"/>
          <w:szCs w:val="22"/>
        </w:rPr>
        <w:t>Tabela 0</w:t>
      </w:r>
      <w:r>
        <w:rPr>
          <w:rFonts w:cs="Arial"/>
          <w:b/>
          <w:color w:val="000000"/>
          <w:szCs w:val="22"/>
        </w:rPr>
        <w:t>7</w:t>
      </w:r>
      <w:r w:rsidRPr="00F4681F">
        <w:rPr>
          <w:rFonts w:cs="Arial"/>
          <w:color w:val="000000"/>
          <w:szCs w:val="22"/>
        </w:rPr>
        <w:t xml:space="preserve"> - Dados </w:t>
      </w:r>
      <w:r>
        <w:rPr>
          <w:rFonts w:cs="Arial"/>
          <w:color w:val="000000"/>
          <w:szCs w:val="22"/>
        </w:rPr>
        <w:t>para cadastro do quiz – PT2</w:t>
      </w: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8207C6" w:rsidRPr="003A0432" w:rsidTr="0044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8207C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Enunciado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 da questão</w:t>
            </w:r>
          </w:p>
        </w:tc>
      </w:tr>
      <w:tr w:rsidR="008207C6" w:rsidRPr="003A0432" w:rsidTr="00447D5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7C6" w:rsidRPr="003A0432" w:rsidRDefault="008207C6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Respostas</w:t>
            </w:r>
          </w:p>
        </w:tc>
        <w:tc>
          <w:tcPr>
            <w:tcW w:w="7370" w:type="dxa"/>
          </w:tcPr>
          <w:p w:rsidR="008207C6" w:rsidRPr="003A0432" w:rsidRDefault="008207C6" w:rsidP="00447D5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Possiveis respostas para a questão</w:t>
            </w:r>
          </w:p>
        </w:tc>
      </w:tr>
    </w:tbl>
    <w:p w:rsidR="008207C6" w:rsidRPr="00670D43" w:rsidRDefault="008207C6" w:rsidP="00670D4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576D40" w:rsidTr="00107F4D">
        <w:trPr>
          <w:trHeight w:val="806"/>
        </w:trPr>
        <w:tc>
          <w:tcPr>
            <w:tcW w:w="1976" w:type="dxa"/>
          </w:tcPr>
          <w:p w:rsidR="00576D40" w:rsidRDefault="00576D40" w:rsidP="00107F4D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576D40" w:rsidRPr="002C18E0" w:rsidRDefault="00576D40" w:rsidP="00107F4D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576D40" w:rsidRDefault="00576D40" w:rsidP="00107F4D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576D40" w:rsidRDefault="00576D40" w:rsidP="00107F4D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154E35" w:rsidRPr="002847F5" w:rsidRDefault="002847F5" w:rsidP="007C175B">
      <w:pPr>
        <w:pStyle w:val="oirr"/>
      </w:pPr>
      <w:bookmarkStart w:id="43" w:name="_Toc530736931"/>
      <w:r w:rsidRPr="002847F5">
        <w:t>[RF</w:t>
      </w:r>
      <w:r w:rsidR="00107F4D">
        <w:t>S</w:t>
      </w:r>
      <w:r w:rsidRPr="002847F5">
        <w:t>0</w:t>
      </w:r>
      <w:r w:rsidR="00107F4D">
        <w:t>7</w:t>
      </w:r>
      <w:r w:rsidRPr="002847F5">
        <w:t xml:space="preserve">] </w:t>
      </w:r>
      <w:bookmarkEnd w:id="39"/>
      <w:r w:rsidR="00382662">
        <w:t xml:space="preserve">Consultar </w:t>
      </w:r>
      <w:r w:rsidR="00670D43">
        <w:t>Quiz</w:t>
      </w:r>
      <w:bookmarkEnd w:id="43"/>
    </w:p>
    <w:p w:rsidR="00107F4D" w:rsidRPr="00107F4D" w:rsidRDefault="00107F4D" w:rsidP="00107F4D">
      <w:pPr>
        <w:spacing w:before="0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b/>
          <w:bCs/>
          <w:color w:val="000000"/>
          <w:szCs w:val="22"/>
        </w:rPr>
        <w:t xml:space="preserve">Atores: </w:t>
      </w:r>
      <w:r w:rsidR="000D2C2B">
        <w:rPr>
          <w:rFonts w:cs="Arial"/>
          <w:color w:val="000000"/>
          <w:szCs w:val="22"/>
        </w:rPr>
        <w:t xml:space="preserve">Administrador </w:t>
      </w:r>
      <w:r w:rsidR="00670D43">
        <w:rPr>
          <w:rFonts w:cs="Arial"/>
          <w:color w:val="000000"/>
          <w:szCs w:val="22"/>
        </w:rPr>
        <w:t>e usuário</w:t>
      </w:r>
      <w:r w:rsidR="00A519D7">
        <w:rPr>
          <w:rFonts w:cs="Arial"/>
          <w:color w:val="000000"/>
          <w:szCs w:val="22"/>
        </w:rPr>
        <w:t xml:space="preserve"> padrão.</w:t>
      </w:r>
    </w:p>
    <w:p w:rsidR="00107F4D" w:rsidRPr="00107F4D" w:rsidRDefault="00107F4D" w:rsidP="00107F4D">
      <w:pPr>
        <w:spacing w:before="0"/>
        <w:rPr>
          <w:rFonts w:ascii="Times New Roman" w:hAnsi="Times New Roman"/>
          <w:sz w:val="24"/>
          <w:szCs w:val="24"/>
        </w:rPr>
      </w:pPr>
    </w:p>
    <w:p w:rsidR="00107F4D" w:rsidRPr="00F20982" w:rsidRDefault="00107F4D" w:rsidP="00717A3C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 w:rsidR="00F20982">
        <w:rPr>
          <w:rFonts w:cs="Arial"/>
          <w:color w:val="000000"/>
          <w:szCs w:val="22"/>
        </w:rPr>
        <w:t>Afim de c</w:t>
      </w:r>
      <w:r w:rsidR="00F20982" w:rsidRPr="00107F4D">
        <w:rPr>
          <w:rFonts w:cs="Arial"/>
          <w:color w:val="000000"/>
          <w:szCs w:val="22"/>
        </w:rPr>
        <w:t xml:space="preserve">onsultar </w:t>
      </w:r>
      <w:r w:rsidR="00CD0D19">
        <w:rPr>
          <w:rFonts w:cs="Arial"/>
          <w:color w:val="000000"/>
          <w:szCs w:val="22"/>
        </w:rPr>
        <w:t>quiz, o usuário pode realizar essa pesquisa de maneira padrão ou utilizando o</w:t>
      </w:r>
      <w:r w:rsidR="008207C6">
        <w:rPr>
          <w:rFonts w:cs="Arial"/>
          <w:color w:val="000000"/>
          <w:szCs w:val="22"/>
        </w:rPr>
        <w:t xml:space="preserve"> filtro apresentado na Tabela 08</w:t>
      </w:r>
      <w:r w:rsidR="00CD0D19">
        <w:rPr>
          <w:rFonts w:cs="Arial"/>
          <w:color w:val="000000"/>
          <w:szCs w:val="22"/>
        </w:rPr>
        <w:t>:</w:t>
      </w:r>
    </w:p>
    <w:p w:rsidR="00107F4D" w:rsidRPr="00107F4D" w:rsidRDefault="00107F4D" w:rsidP="00717A3C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107F4D" w:rsidRPr="00107F4D" w:rsidRDefault="00107F4D" w:rsidP="00107F4D">
      <w:pPr>
        <w:spacing w:before="0"/>
        <w:jc w:val="center"/>
        <w:rPr>
          <w:rFonts w:ascii="Times New Roman" w:hAnsi="Times New Roman"/>
          <w:sz w:val="24"/>
          <w:szCs w:val="24"/>
        </w:rPr>
      </w:pPr>
      <w:r w:rsidRPr="00717A3C">
        <w:rPr>
          <w:rFonts w:cs="Arial"/>
          <w:b/>
          <w:bCs/>
          <w:color w:val="000000"/>
          <w:szCs w:val="22"/>
        </w:rPr>
        <w:t>Tabela 0</w:t>
      </w:r>
      <w:r w:rsidR="008207C6">
        <w:rPr>
          <w:rFonts w:cs="Arial"/>
          <w:b/>
          <w:bCs/>
          <w:color w:val="000000"/>
          <w:szCs w:val="22"/>
        </w:rPr>
        <w:t>8</w:t>
      </w:r>
      <w:r w:rsidRPr="00107F4D">
        <w:rPr>
          <w:rFonts w:cs="Arial"/>
          <w:color w:val="000000"/>
          <w:szCs w:val="22"/>
        </w:rPr>
        <w:t xml:space="preserve"> – Dados </w:t>
      </w:r>
      <w:r w:rsidR="00A519D7">
        <w:rPr>
          <w:rFonts w:cs="Arial"/>
          <w:color w:val="000000"/>
          <w:szCs w:val="22"/>
        </w:rPr>
        <w:t>de consulta de quiz</w:t>
      </w:r>
    </w:p>
    <w:p w:rsidR="00107F4D" w:rsidRPr="00107F4D" w:rsidRDefault="00107F4D" w:rsidP="00107F4D">
      <w:pPr>
        <w:spacing w:before="0"/>
        <w:rPr>
          <w:rFonts w:ascii="Times New Roman" w:hAnsi="Times New Roman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107F4D" w:rsidRPr="00107F4D" w:rsidTr="00AC4FC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07F4D" w:rsidRPr="00AC4FCC" w:rsidRDefault="00107F4D" w:rsidP="00107F4D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4FCC">
              <w:rPr>
                <w:rFonts w:ascii="Calibri" w:hAnsi="Calibri" w:cs="Calibri"/>
                <w:bCs w:val="0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107F4D" w:rsidRPr="00AC4FCC" w:rsidRDefault="00107F4D" w:rsidP="00107F4D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C4FCC">
              <w:rPr>
                <w:rFonts w:ascii="Calibri" w:hAnsi="Calibri" w:cs="Calibri"/>
                <w:bCs w:val="0"/>
                <w:color w:val="FFFFFF"/>
                <w:szCs w:val="22"/>
              </w:rPr>
              <w:t>Descrição</w:t>
            </w:r>
          </w:p>
        </w:tc>
      </w:tr>
      <w:tr w:rsidR="00107F4D" w:rsidRPr="00107F4D" w:rsidTr="00AC4FC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107F4D" w:rsidRPr="00107F4D" w:rsidRDefault="00CD0D19" w:rsidP="00107F4D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  <w:t>Tema</w:t>
            </w:r>
          </w:p>
        </w:tc>
        <w:tc>
          <w:tcPr>
            <w:tcW w:w="7370" w:type="dxa"/>
            <w:hideMark/>
          </w:tcPr>
          <w:p w:rsidR="00107F4D" w:rsidRPr="00107F4D" w:rsidRDefault="00CD0D19" w:rsidP="00107F4D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Tema referente as perguntas do quiz.</w:t>
            </w:r>
          </w:p>
        </w:tc>
      </w:tr>
      <w:tr w:rsidR="00CD0D19" w:rsidRPr="00107F4D" w:rsidTr="00AC4FCC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CD0D19" w:rsidRDefault="00CD0D19" w:rsidP="00107F4D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  <w:lastRenderedPageBreak/>
              <w:t>Nível</w:t>
            </w:r>
          </w:p>
        </w:tc>
        <w:tc>
          <w:tcPr>
            <w:tcW w:w="7370" w:type="dxa"/>
          </w:tcPr>
          <w:p w:rsidR="00CD0D19" w:rsidRDefault="00CD0D19" w:rsidP="00107F4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Nível de dificuldade das perguntas que serão apresentadas no quiz. </w:t>
            </w:r>
          </w:p>
          <w:p w:rsidR="00CD0D19" w:rsidRDefault="00CD0D19" w:rsidP="00107F4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* Fácil</w:t>
            </w:r>
          </w:p>
          <w:p w:rsidR="00CD0D19" w:rsidRDefault="00CD0D19" w:rsidP="00107F4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* Médio</w:t>
            </w:r>
          </w:p>
          <w:p w:rsidR="00CD0D19" w:rsidRPr="00107F4D" w:rsidRDefault="00CD0D19" w:rsidP="00107F4D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* Difícil</w:t>
            </w:r>
          </w:p>
        </w:tc>
      </w:tr>
    </w:tbl>
    <w:p w:rsidR="00CD0D19" w:rsidRDefault="00CD0D19" w:rsidP="00CD0D19">
      <w:pPr>
        <w:spacing w:before="0"/>
        <w:jc w:val="both"/>
        <w:rPr>
          <w:rFonts w:cs="Arial"/>
          <w:color w:val="000000"/>
          <w:szCs w:val="22"/>
        </w:rPr>
      </w:pPr>
    </w:p>
    <w:p w:rsidR="00CD0D19" w:rsidRPr="00CD0D19" w:rsidRDefault="00CD0D19" w:rsidP="00CD0D19">
      <w:pPr>
        <w:spacing w:before="0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ab/>
        <w:t>Caso o usuário não realize a pesquisa por filtro, por DEFAULT os quiz, serão apresentados em ordem alfabética apresentado seu dados, como tema e nível.</w:t>
      </w:r>
    </w:p>
    <w:p w:rsidR="003D31D4" w:rsidRPr="00F20982" w:rsidRDefault="003D31D4" w:rsidP="002847F5">
      <w:pPr>
        <w:pStyle w:val="Corpodetexto2"/>
        <w:ind w:firstLine="720"/>
        <w:jc w:val="left"/>
        <w:rPr>
          <w:i w:val="0"/>
        </w:rPr>
      </w:pP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2025"/>
        <w:gridCol w:w="476"/>
        <w:gridCol w:w="2221"/>
        <w:gridCol w:w="475"/>
        <w:gridCol w:w="2222"/>
        <w:gridCol w:w="475"/>
        <w:gridCol w:w="1546"/>
      </w:tblGrid>
      <w:tr w:rsidR="001C2845" w:rsidTr="00396C64">
        <w:trPr>
          <w:trHeight w:val="429"/>
        </w:trPr>
        <w:tc>
          <w:tcPr>
            <w:tcW w:w="2025" w:type="dxa"/>
          </w:tcPr>
          <w:p w:rsidR="001C2845" w:rsidRDefault="001C2845" w:rsidP="00396C64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76" w:type="dxa"/>
          </w:tcPr>
          <w:p w:rsidR="001C2845" w:rsidRPr="002C18E0" w:rsidRDefault="001C2845" w:rsidP="00396C64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221" w:type="dxa"/>
          </w:tcPr>
          <w:p w:rsidR="001C2845" w:rsidRDefault="001C2845" w:rsidP="00396C64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75" w:type="dxa"/>
          </w:tcPr>
          <w:p w:rsidR="001C2845" w:rsidRDefault="001C2845" w:rsidP="00396C64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222" w:type="dxa"/>
          </w:tcPr>
          <w:p w:rsidR="001C2845" w:rsidRDefault="001C2845" w:rsidP="00396C64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75" w:type="dxa"/>
          </w:tcPr>
          <w:p w:rsidR="001C2845" w:rsidRDefault="001C2845" w:rsidP="00396C64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46" w:type="dxa"/>
          </w:tcPr>
          <w:p w:rsidR="001C2845" w:rsidRDefault="001C2845" w:rsidP="00396C64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1C2845" w:rsidRDefault="001C2845" w:rsidP="001C2845">
      <w:pPr>
        <w:pStyle w:val="Corpodetexto2"/>
        <w:ind w:firstLine="720"/>
        <w:jc w:val="center"/>
        <w:rPr>
          <w:b/>
          <w:i w:val="0"/>
        </w:rPr>
      </w:pPr>
    </w:p>
    <w:p w:rsidR="00AC4FCC" w:rsidRPr="001C2845" w:rsidRDefault="00AC4FCC" w:rsidP="001C2845">
      <w:pPr>
        <w:pStyle w:val="Corpodetexto2"/>
        <w:ind w:firstLine="720"/>
        <w:jc w:val="center"/>
        <w:rPr>
          <w:b/>
          <w:i w:val="0"/>
        </w:rPr>
      </w:pPr>
    </w:p>
    <w:p w:rsidR="00B77DAE" w:rsidRDefault="00382662" w:rsidP="007C175B">
      <w:pPr>
        <w:pStyle w:val="oirr"/>
      </w:pPr>
      <w:bookmarkStart w:id="44" w:name="_Toc530736932"/>
      <w:r>
        <w:t xml:space="preserve">[RFS08] Remover </w:t>
      </w:r>
      <w:r w:rsidR="00CD0D19">
        <w:t>Quiz</w:t>
      </w:r>
      <w:bookmarkEnd w:id="44"/>
    </w:p>
    <w:p w:rsidR="00382662" w:rsidRPr="00382662" w:rsidRDefault="00382662" w:rsidP="00382662">
      <w:pPr>
        <w:pStyle w:val="NormalWeb"/>
        <w:spacing w:before="0" w:beforeAutospacing="0" w:after="0" w:afterAutospacing="0"/>
      </w:pPr>
      <w:r w:rsidRPr="00382662"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0D2C2B">
        <w:rPr>
          <w:rFonts w:ascii="Arial" w:hAnsi="Arial" w:cs="Arial"/>
          <w:color w:val="000000"/>
          <w:sz w:val="22"/>
          <w:szCs w:val="22"/>
        </w:rPr>
        <w:t>Administrador</w:t>
      </w:r>
    </w:p>
    <w:p w:rsidR="00382662" w:rsidRPr="00382662" w:rsidRDefault="00382662" w:rsidP="00382662">
      <w:pPr>
        <w:spacing w:before="0"/>
        <w:rPr>
          <w:rFonts w:ascii="Times New Roman" w:hAnsi="Times New Roman"/>
          <w:sz w:val="24"/>
          <w:szCs w:val="24"/>
        </w:rPr>
      </w:pPr>
    </w:p>
    <w:p w:rsidR="00F20982" w:rsidRDefault="00382662" w:rsidP="00CD0D19">
      <w:pPr>
        <w:spacing w:before="0"/>
        <w:jc w:val="both"/>
        <w:rPr>
          <w:rFonts w:cs="Arial"/>
          <w:color w:val="000000"/>
          <w:szCs w:val="22"/>
        </w:rPr>
      </w:pPr>
      <w:r w:rsidRPr="00382662">
        <w:rPr>
          <w:rFonts w:cs="Arial"/>
          <w:color w:val="000000"/>
          <w:szCs w:val="22"/>
        </w:rPr>
        <w:t>       </w:t>
      </w:r>
      <w:r w:rsidRPr="00382662">
        <w:rPr>
          <w:rFonts w:cs="Arial"/>
          <w:color w:val="000000"/>
          <w:szCs w:val="22"/>
        </w:rPr>
        <w:tab/>
      </w:r>
      <w:r w:rsidR="00CD0D19">
        <w:rPr>
          <w:rFonts w:cs="Arial"/>
          <w:color w:val="000000"/>
          <w:szCs w:val="22"/>
        </w:rPr>
        <w:t xml:space="preserve">Afim de remover determinado quiz, existem </w:t>
      </w:r>
      <w:r w:rsidR="000D2C2B">
        <w:rPr>
          <w:rFonts w:cs="Arial"/>
          <w:color w:val="000000"/>
          <w:szCs w:val="22"/>
        </w:rPr>
        <w:t xml:space="preserve">um único caso possível </w:t>
      </w:r>
      <w:r w:rsidR="00CD0D19">
        <w:rPr>
          <w:rFonts w:cs="Arial"/>
          <w:color w:val="000000"/>
          <w:szCs w:val="22"/>
        </w:rPr>
        <w:t>para que se aconteça a exclusão:</w:t>
      </w:r>
    </w:p>
    <w:p w:rsidR="00CD0D19" w:rsidRDefault="00CD0D19" w:rsidP="00CD0D19">
      <w:pPr>
        <w:spacing w:before="0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ab/>
      </w:r>
    </w:p>
    <w:p w:rsidR="00B77DAE" w:rsidRDefault="00CD0D19" w:rsidP="000D2C2B">
      <w:pPr>
        <w:pStyle w:val="PargrafodaLista"/>
        <w:numPr>
          <w:ilvl w:val="0"/>
          <w:numId w:val="37"/>
        </w:numPr>
        <w:spacing w:before="0"/>
        <w:jc w:val="both"/>
      </w:pPr>
      <w:r>
        <w:rPr>
          <w:rFonts w:ascii="Times New Roman" w:hAnsi="Times New Roman"/>
          <w:sz w:val="24"/>
          <w:szCs w:val="24"/>
        </w:rPr>
        <w:t>Onde o administrador é o usuário quem deseja remover determinado quiz do sistema, sendo preciso somente a busca pelo quiz e remoção do mesmo, que como consequência é enviado uma notificação ao autor do quiz</w:t>
      </w:r>
      <w:r w:rsidR="00B77DAE">
        <w:rPr>
          <w:rFonts w:cs="Arial"/>
          <w:color w:val="000000"/>
          <w:szCs w:val="22"/>
        </w:rPr>
        <w:t>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220EE4" w:rsidTr="00382662">
        <w:trPr>
          <w:trHeight w:val="806"/>
        </w:trPr>
        <w:tc>
          <w:tcPr>
            <w:tcW w:w="1976" w:type="dxa"/>
          </w:tcPr>
          <w:p w:rsidR="00220EE4" w:rsidRDefault="00220EE4" w:rsidP="00DE3699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220EE4" w:rsidRPr="002C18E0" w:rsidRDefault="00220EE4" w:rsidP="00DE3699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220EE4" w:rsidRDefault="00220EE4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220EE4" w:rsidRDefault="00220EE4" w:rsidP="00DE3699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220EE4" w:rsidRDefault="00220EE4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220EE4" w:rsidRDefault="00220EE4" w:rsidP="00DE3699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220EE4" w:rsidRDefault="00220EE4" w:rsidP="00DE3699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B77DAE" w:rsidRDefault="00B77DAE" w:rsidP="00DE3699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BC7B0C" w:rsidRPr="000D2C2B" w:rsidRDefault="00BC7B0C" w:rsidP="00BC7B0C">
      <w:pPr>
        <w:pStyle w:val="oirr"/>
      </w:pPr>
      <w:bookmarkStart w:id="45" w:name="_Toc530736933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r>
        <w:t>[RF</w:t>
      </w:r>
      <w:r w:rsidR="005E23C7">
        <w:t>S09</w:t>
      </w:r>
      <w:r>
        <w:t xml:space="preserve">] Cadastrar </w:t>
      </w:r>
      <w:r w:rsidR="000D2C2B">
        <w:t>Post</w:t>
      </w:r>
      <w:bookmarkEnd w:id="45"/>
    </w:p>
    <w:p w:rsidR="00BC7B0C" w:rsidRPr="00107F4D" w:rsidRDefault="00BC7B0C" w:rsidP="00BC7B0C">
      <w:pPr>
        <w:pStyle w:val="NormalWeb"/>
        <w:spacing w:before="0" w:beforeAutospacing="0" w:after="0" w:afterAutospacing="0"/>
      </w:pPr>
      <w:r>
        <w:rPr>
          <w:rStyle w:val="apple-tab-span"/>
          <w:rFonts w:cs="Arial"/>
          <w:color w:val="000000"/>
          <w:szCs w:val="22"/>
        </w:rPr>
        <w:tab/>
      </w:r>
      <w:r w:rsidRPr="00107F4D"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0D2C2B">
        <w:rPr>
          <w:rFonts w:ascii="Arial" w:hAnsi="Arial" w:cs="Arial"/>
          <w:color w:val="000000"/>
          <w:sz w:val="22"/>
          <w:szCs w:val="22"/>
        </w:rPr>
        <w:t>Administrado</w:t>
      </w:r>
      <w:r>
        <w:rPr>
          <w:rFonts w:ascii="Arial" w:hAnsi="Arial" w:cs="Arial"/>
          <w:color w:val="000000"/>
          <w:sz w:val="22"/>
          <w:szCs w:val="22"/>
        </w:rPr>
        <w:t>r e usuário padrão.</w:t>
      </w:r>
    </w:p>
    <w:p w:rsidR="00BC7B0C" w:rsidRPr="00107F4D" w:rsidRDefault="000D2C2B" w:rsidP="000D2C2B">
      <w:pPr>
        <w:tabs>
          <w:tab w:val="left" w:pos="3345"/>
        </w:tabs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:rsidR="00BC7B0C" w:rsidRDefault="00BC7B0C" w:rsidP="00BC7B0C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  <w:t xml:space="preserve">Para cadastrar </w:t>
      </w:r>
      <w:r>
        <w:rPr>
          <w:rFonts w:cs="Arial"/>
          <w:color w:val="000000"/>
          <w:szCs w:val="22"/>
        </w:rPr>
        <w:t xml:space="preserve">um </w:t>
      </w:r>
      <w:r w:rsidR="00BC3962">
        <w:rPr>
          <w:rFonts w:cs="Arial"/>
          <w:color w:val="000000"/>
          <w:szCs w:val="22"/>
        </w:rPr>
        <w:t>post</w:t>
      </w:r>
      <w:r w:rsidRPr="00107F4D">
        <w:rPr>
          <w:rFonts w:cs="Arial"/>
          <w:color w:val="000000"/>
          <w:szCs w:val="22"/>
        </w:rPr>
        <w:t xml:space="preserve">, o </w:t>
      </w:r>
      <w:r>
        <w:rPr>
          <w:rFonts w:cs="Arial"/>
          <w:color w:val="000000"/>
          <w:szCs w:val="22"/>
        </w:rPr>
        <w:t>ator</w:t>
      </w:r>
      <w:r w:rsidRPr="00107F4D">
        <w:rPr>
          <w:rFonts w:cs="Arial"/>
          <w:color w:val="000000"/>
          <w:szCs w:val="22"/>
        </w:rPr>
        <w:t xml:space="preserve"> deverá primeiro </w:t>
      </w:r>
      <w:r>
        <w:rPr>
          <w:rFonts w:cs="Arial"/>
          <w:color w:val="000000"/>
          <w:szCs w:val="22"/>
        </w:rPr>
        <w:t xml:space="preserve">inserir </w:t>
      </w:r>
      <w:r w:rsidR="007B1A17">
        <w:rPr>
          <w:rFonts w:cs="Arial"/>
          <w:color w:val="000000"/>
          <w:szCs w:val="22"/>
        </w:rPr>
        <w:t>os dados</w:t>
      </w:r>
      <w:r>
        <w:rPr>
          <w:rFonts w:cs="Arial"/>
          <w:color w:val="000000"/>
          <w:szCs w:val="22"/>
        </w:rPr>
        <w:t xml:space="preserve"> a mensagem que deseja cadastrar. </w:t>
      </w:r>
      <w:r w:rsidR="00851783">
        <w:rPr>
          <w:rFonts w:cs="Arial"/>
          <w:color w:val="000000"/>
          <w:szCs w:val="22"/>
        </w:rPr>
        <w:t>Info</w:t>
      </w:r>
      <w:r w:rsidR="00672346">
        <w:rPr>
          <w:rFonts w:cs="Arial"/>
          <w:color w:val="000000"/>
          <w:szCs w:val="22"/>
        </w:rPr>
        <w:t>rmações disponíveis na tabela 0</w:t>
      </w:r>
      <w:r w:rsidR="00C37FEF">
        <w:rPr>
          <w:rFonts w:cs="Arial"/>
          <w:color w:val="000000"/>
          <w:szCs w:val="22"/>
        </w:rPr>
        <w:t>9</w:t>
      </w:r>
      <w:r w:rsidR="00851783">
        <w:rPr>
          <w:rFonts w:cs="Arial"/>
          <w:color w:val="000000"/>
          <w:szCs w:val="22"/>
        </w:rPr>
        <w:t>:</w:t>
      </w:r>
    </w:p>
    <w:p w:rsidR="00851783" w:rsidRDefault="00851783" w:rsidP="00BC7B0C">
      <w:pPr>
        <w:spacing w:before="0"/>
        <w:jc w:val="both"/>
        <w:rPr>
          <w:rFonts w:cs="Arial"/>
          <w:color w:val="000000"/>
          <w:szCs w:val="22"/>
        </w:rPr>
      </w:pPr>
    </w:p>
    <w:p w:rsidR="00851783" w:rsidRPr="00851783" w:rsidRDefault="00851783" w:rsidP="00851783">
      <w:pPr>
        <w:spacing w:before="0"/>
        <w:jc w:val="center"/>
        <w:rPr>
          <w:rFonts w:ascii="Times New Roman" w:hAnsi="Times New Roman"/>
          <w:sz w:val="24"/>
          <w:szCs w:val="24"/>
        </w:rPr>
      </w:pPr>
      <w:r w:rsidRPr="00717A3C">
        <w:rPr>
          <w:rFonts w:cs="Arial"/>
          <w:b/>
          <w:bCs/>
          <w:color w:val="000000"/>
          <w:szCs w:val="22"/>
        </w:rPr>
        <w:t>Tabela 0</w:t>
      </w:r>
      <w:r w:rsidR="00C37FEF">
        <w:rPr>
          <w:rFonts w:cs="Arial"/>
          <w:b/>
          <w:bCs/>
          <w:color w:val="000000"/>
          <w:szCs w:val="22"/>
        </w:rPr>
        <w:t>9</w:t>
      </w:r>
      <w:r w:rsidRPr="00107F4D">
        <w:rPr>
          <w:rFonts w:cs="Arial"/>
          <w:color w:val="000000"/>
          <w:szCs w:val="22"/>
        </w:rPr>
        <w:t xml:space="preserve"> – Dados </w:t>
      </w:r>
      <w:r w:rsidR="00A519D7">
        <w:rPr>
          <w:rFonts w:cs="Arial"/>
          <w:color w:val="000000"/>
          <w:szCs w:val="22"/>
        </w:rPr>
        <w:t xml:space="preserve">para cadastro de </w:t>
      </w:r>
      <w:r w:rsidR="007B1A17">
        <w:rPr>
          <w:rFonts w:cs="Arial"/>
          <w:color w:val="000000"/>
          <w:szCs w:val="22"/>
        </w:rPr>
        <w:t>post</w:t>
      </w:r>
    </w:p>
    <w:p w:rsidR="006A1F17" w:rsidRDefault="006A1F17" w:rsidP="00BC7B0C">
      <w:pPr>
        <w:spacing w:before="0"/>
        <w:jc w:val="both"/>
        <w:rPr>
          <w:rFonts w:cs="Arial"/>
          <w:color w:val="000000"/>
          <w:szCs w:val="22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6A1F17" w:rsidRPr="00AC4FCC" w:rsidTr="00851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6A1F17" w:rsidRPr="00AC4FCC" w:rsidRDefault="006A1F17" w:rsidP="00851783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4FCC">
              <w:rPr>
                <w:rFonts w:ascii="Calibri" w:hAnsi="Calibri" w:cs="Calibri"/>
                <w:bCs w:val="0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6A1F17" w:rsidRPr="00AC4FCC" w:rsidRDefault="006A1F17" w:rsidP="00851783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C4FCC">
              <w:rPr>
                <w:rFonts w:ascii="Calibri" w:hAnsi="Calibri" w:cs="Calibri"/>
                <w:bCs w:val="0"/>
                <w:color w:val="FFFFFF"/>
                <w:szCs w:val="22"/>
              </w:rPr>
              <w:t>Descrição</w:t>
            </w:r>
          </w:p>
        </w:tc>
      </w:tr>
      <w:tr w:rsidR="006A1F17" w:rsidRPr="00107F4D" w:rsidTr="006A1F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A1F17" w:rsidRDefault="007B1A17" w:rsidP="006A1F17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  <w:t>Descrição</w:t>
            </w:r>
          </w:p>
        </w:tc>
        <w:tc>
          <w:tcPr>
            <w:tcW w:w="7370" w:type="dxa"/>
          </w:tcPr>
          <w:p w:rsidR="006A1F17" w:rsidRDefault="007B1A17" w:rsidP="006A1F17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Texto da postagem</w:t>
            </w:r>
          </w:p>
        </w:tc>
      </w:tr>
    </w:tbl>
    <w:p w:rsidR="00BC7B0C" w:rsidRPr="00670D43" w:rsidRDefault="00BC7B0C" w:rsidP="00BC7B0C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C7B0C" w:rsidTr="00851783">
        <w:trPr>
          <w:trHeight w:val="806"/>
        </w:trPr>
        <w:tc>
          <w:tcPr>
            <w:tcW w:w="1976" w:type="dxa"/>
          </w:tcPr>
          <w:p w:rsidR="00BC7B0C" w:rsidRDefault="00BC7B0C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C7B0C" w:rsidRPr="002C18E0" w:rsidRDefault="00BC7B0C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BC7B0C" w:rsidRDefault="005E23C7" w:rsidP="00BC7B0C">
      <w:pPr>
        <w:pStyle w:val="oirr"/>
      </w:pPr>
      <w:bookmarkStart w:id="46" w:name="_Toc530736934"/>
      <w:r>
        <w:lastRenderedPageBreak/>
        <w:t>[RFS10</w:t>
      </w:r>
      <w:r w:rsidR="00BC7B0C">
        <w:t xml:space="preserve">] Alterar </w:t>
      </w:r>
      <w:r w:rsidR="007B1A17">
        <w:t>Post</w:t>
      </w:r>
      <w:bookmarkEnd w:id="46"/>
    </w:p>
    <w:p w:rsidR="00BC7B0C" w:rsidRPr="00107F4D" w:rsidRDefault="00BC7B0C" w:rsidP="00BC7B0C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7B1A17">
        <w:rPr>
          <w:rFonts w:ascii="Arial" w:hAnsi="Arial" w:cs="Arial"/>
          <w:color w:val="000000"/>
          <w:sz w:val="22"/>
          <w:szCs w:val="22"/>
        </w:rPr>
        <w:t xml:space="preserve">Administrador </w:t>
      </w:r>
      <w:r>
        <w:rPr>
          <w:rFonts w:ascii="Arial" w:hAnsi="Arial" w:cs="Arial"/>
          <w:color w:val="000000"/>
          <w:sz w:val="22"/>
          <w:szCs w:val="22"/>
        </w:rPr>
        <w:t>e usuário padrão.</w:t>
      </w:r>
    </w:p>
    <w:p w:rsidR="00BC7B0C" w:rsidRPr="00107F4D" w:rsidRDefault="00BC7B0C" w:rsidP="00BC7B0C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BC7B0C" w:rsidRDefault="00BC7B0C" w:rsidP="00BC7B0C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 xml:space="preserve">A alteração de um </w:t>
      </w:r>
      <w:r w:rsidR="007B1A17">
        <w:rPr>
          <w:rFonts w:cs="Arial"/>
          <w:color w:val="000000"/>
          <w:szCs w:val="22"/>
        </w:rPr>
        <w:t>post</w:t>
      </w:r>
      <w:r>
        <w:rPr>
          <w:rFonts w:cs="Arial"/>
          <w:color w:val="000000"/>
          <w:szCs w:val="22"/>
        </w:rPr>
        <w:t xml:space="preserve"> pode ser realizada </w:t>
      </w:r>
      <w:r w:rsidR="007B1A17">
        <w:rPr>
          <w:rFonts w:cs="Arial"/>
          <w:color w:val="000000"/>
          <w:szCs w:val="22"/>
        </w:rPr>
        <w:t>por qualquer usuário, desde que a postagem seja de sua autoria.</w:t>
      </w:r>
    </w:p>
    <w:p w:rsidR="00BC7B0C" w:rsidRPr="00670D43" w:rsidRDefault="00BC7B0C" w:rsidP="00BC7B0C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C7B0C" w:rsidTr="00851783">
        <w:trPr>
          <w:trHeight w:val="806"/>
        </w:trPr>
        <w:tc>
          <w:tcPr>
            <w:tcW w:w="1976" w:type="dxa"/>
          </w:tcPr>
          <w:p w:rsidR="00BC7B0C" w:rsidRDefault="00BC7B0C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C7B0C" w:rsidRPr="002C18E0" w:rsidRDefault="00BC7B0C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BC7B0C" w:rsidRPr="002847F5" w:rsidRDefault="00BC7B0C" w:rsidP="00BC7B0C">
      <w:pPr>
        <w:pStyle w:val="oirr"/>
      </w:pPr>
      <w:bookmarkStart w:id="47" w:name="_Toc530736935"/>
      <w:r w:rsidRPr="002847F5">
        <w:t>[RF</w:t>
      </w:r>
      <w:r>
        <w:t>S</w:t>
      </w:r>
      <w:r w:rsidR="005E23C7">
        <w:t>11</w:t>
      </w:r>
      <w:r w:rsidRPr="002847F5">
        <w:t xml:space="preserve">] </w:t>
      </w:r>
      <w:r>
        <w:t xml:space="preserve">Consultar </w:t>
      </w:r>
      <w:r w:rsidR="007B1A17">
        <w:t>Post</w:t>
      </w:r>
      <w:bookmarkEnd w:id="47"/>
    </w:p>
    <w:p w:rsidR="00BC7B0C" w:rsidRPr="00107F4D" w:rsidRDefault="00BC7B0C" w:rsidP="00BC7B0C">
      <w:pPr>
        <w:spacing w:before="0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b/>
          <w:bCs/>
          <w:color w:val="000000"/>
          <w:szCs w:val="22"/>
        </w:rPr>
        <w:t xml:space="preserve">Atores: </w:t>
      </w:r>
      <w:r w:rsidR="007B1A17">
        <w:rPr>
          <w:rFonts w:cs="Arial"/>
          <w:color w:val="000000"/>
          <w:szCs w:val="22"/>
        </w:rPr>
        <w:t xml:space="preserve">Administrador </w:t>
      </w:r>
      <w:r>
        <w:rPr>
          <w:rFonts w:cs="Arial"/>
          <w:color w:val="000000"/>
          <w:szCs w:val="22"/>
        </w:rPr>
        <w:t>e usuário</w:t>
      </w:r>
      <w:r w:rsidR="00FA5172">
        <w:rPr>
          <w:rFonts w:cs="Arial"/>
          <w:color w:val="000000"/>
          <w:szCs w:val="22"/>
        </w:rPr>
        <w:t xml:space="preserve"> padrão</w:t>
      </w:r>
    </w:p>
    <w:p w:rsidR="00BC7B0C" w:rsidRPr="00107F4D" w:rsidRDefault="00BC7B0C" w:rsidP="00BC7B0C">
      <w:pPr>
        <w:spacing w:before="0"/>
        <w:rPr>
          <w:rFonts w:ascii="Times New Roman" w:hAnsi="Times New Roman"/>
          <w:sz w:val="24"/>
          <w:szCs w:val="24"/>
        </w:rPr>
      </w:pPr>
    </w:p>
    <w:p w:rsidR="00BC7B0C" w:rsidRPr="00107F4D" w:rsidRDefault="00BC7B0C" w:rsidP="007B1A17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>Afim de c</w:t>
      </w:r>
      <w:r w:rsidRPr="00107F4D">
        <w:rPr>
          <w:rFonts w:cs="Arial"/>
          <w:color w:val="000000"/>
          <w:szCs w:val="22"/>
        </w:rPr>
        <w:t xml:space="preserve">onsultar </w:t>
      </w:r>
      <w:r w:rsidR="007B1A17">
        <w:rPr>
          <w:rFonts w:cs="Arial"/>
          <w:color w:val="000000"/>
          <w:szCs w:val="22"/>
        </w:rPr>
        <w:t>um post</w:t>
      </w:r>
      <w:r>
        <w:rPr>
          <w:rFonts w:cs="Arial"/>
          <w:color w:val="000000"/>
          <w:szCs w:val="22"/>
        </w:rPr>
        <w:t xml:space="preserve">, o usuário </w:t>
      </w:r>
      <w:r w:rsidR="007B1A17">
        <w:rPr>
          <w:rFonts w:cs="Arial"/>
          <w:color w:val="000000"/>
          <w:szCs w:val="22"/>
        </w:rPr>
        <w:t>deve acessar o perfil onde se encontra o post, utilizando do [RFS</w:t>
      </w:r>
      <w:r w:rsidR="00BC3962">
        <w:rPr>
          <w:rFonts w:cs="Arial"/>
          <w:color w:val="000000"/>
          <w:szCs w:val="22"/>
        </w:rPr>
        <w:t>0</w:t>
      </w:r>
      <w:r w:rsidR="007B1A17">
        <w:rPr>
          <w:rFonts w:cs="Arial"/>
          <w:color w:val="000000"/>
          <w:szCs w:val="22"/>
        </w:rPr>
        <w:t>3] Consultar usuário.</w:t>
      </w:r>
    </w:p>
    <w:p w:rsidR="00BC7B0C" w:rsidRPr="00F20982" w:rsidRDefault="00BC7B0C" w:rsidP="00BC7B0C">
      <w:pPr>
        <w:pStyle w:val="Corpodetexto2"/>
        <w:ind w:firstLine="720"/>
        <w:jc w:val="left"/>
        <w:rPr>
          <w:i w:val="0"/>
        </w:rPr>
      </w:pP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2025"/>
        <w:gridCol w:w="476"/>
        <w:gridCol w:w="2221"/>
        <w:gridCol w:w="475"/>
        <w:gridCol w:w="2222"/>
        <w:gridCol w:w="475"/>
        <w:gridCol w:w="1546"/>
      </w:tblGrid>
      <w:tr w:rsidR="00BC7B0C" w:rsidTr="00851783">
        <w:trPr>
          <w:trHeight w:val="429"/>
        </w:trPr>
        <w:tc>
          <w:tcPr>
            <w:tcW w:w="2025" w:type="dxa"/>
          </w:tcPr>
          <w:p w:rsidR="00BC7B0C" w:rsidRDefault="00BC7B0C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76" w:type="dxa"/>
          </w:tcPr>
          <w:p w:rsidR="00BC7B0C" w:rsidRPr="002C18E0" w:rsidRDefault="00BC7B0C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221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75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222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75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46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BC7B0C" w:rsidRDefault="00BC7B0C" w:rsidP="00BC7B0C">
      <w:pPr>
        <w:pStyle w:val="Corpodetexto2"/>
        <w:ind w:firstLine="720"/>
        <w:jc w:val="center"/>
        <w:rPr>
          <w:b/>
          <w:i w:val="0"/>
        </w:rPr>
      </w:pPr>
    </w:p>
    <w:p w:rsidR="00BC7B0C" w:rsidRPr="001C2845" w:rsidRDefault="00BC7B0C" w:rsidP="00BC7B0C">
      <w:pPr>
        <w:pStyle w:val="Corpodetexto2"/>
        <w:ind w:firstLine="720"/>
        <w:jc w:val="center"/>
        <w:rPr>
          <w:b/>
          <w:i w:val="0"/>
        </w:rPr>
      </w:pPr>
    </w:p>
    <w:p w:rsidR="00BC7B0C" w:rsidRDefault="005E23C7" w:rsidP="00BC7B0C">
      <w:pPr>
        <w:pStyle w:val="oirr"/>
      </w:pPr>
      <w:bookmarkStart w:id="48" w:name="_Toc530736936"/>
      <w:r>
        <w:t>[RFS12</w:t>
      </w:r>
      <w:r w:rsidR="00BC7B0C">
        <w:t xml:space="preserve">] Remover </w:t>
      </w:r>
      <w:r w:rsidR="007B1A17">
        <w:t>Post</w:t>
      </w:r>
      <w:bookmarkEnd w:id="48"/>
    </w:p>
    <w:p w:rsidR="00BC7B0C" w:rsidRPr="00382662" w:rsidRDefault="00BC7B0C" w:rsidP="00BC7B0C">
      <w:pPr>
        <w:pStyle w:val="NormalWeb"/>
        <w:spacing w:before="0" w:beforeAutospacing="0" w:after="0" w:afterAutospacing="0"/>
      </w:pPr>
      <w:r w:rsidRPr="00382662"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5E23C7">
        <w:rPr>
          <w:rFonts w:ascii="Arial" w:hAnsi="Arial" w:cs="Arial"/>
          <w:color w:val="000000"/>
          <w:sz w:val="22"/>
          <w:szCs w:val="22"/>
        </w:rPr>
        <w:t>Adm</w:t>
      </w:r>
      <w:r w:rsidR="007B1A17">
        <w:rPr>
          <w:rFonts w:ascii="Arial" w:hAnsi="Arial" w:cs="Arial"/>
          <w:color w:val="000000"/>
          <w:sz w:val="22"/>
          <w:szCs w:val="22"/>
        </w:rPr>
        <w:t xml:space="preserve">inistrador </w:t>
      </w:r>
      <w:r w:rsidR="005E23C7">
        <w:rPr>
          <w:rFonts w:ascii="Arial" w:hAnsi="Arial" w:cs="Arial"/>
          <w:color w:val="000000"/>
          <w:sz w:val="22"/>
          <w:szCs w:val="22"/>
        </w:rPr>
        <w:t>e usuário padrão</w:t>
      </w:r>
    </w:p>
    <w:p w:rsidR="00BC7B0C" w:rsidRPr="00382662" w:rsidRDefault="00BC7B0C" w:rsidP="00BC7B0C">
      <w:pPr>
        <w:spacing w:before="0"/>
        <w:rPr>
          <w:rFonts w:ascii="Times New Roman" w:hAnsi="Times New Roman"/>
          <w:sz w:val="24"/>
          <w:szCs w:val="24"/>
        </w:rPr>
      </w:pPr>
    </w:p>
    <w:p w:rsidR="00AD3E8D" w:rsidRDefault="00BC7B0C" w:rsidP="00AD3E8D">
      <w:pPr>
        <w:spacing w:before="0"/>
        <w:jc w:val="both"/>
        <w:rPr>
          <w:rFonts w:cs="Arial"/>
          <w:color w:val="000000"/>
          <w:szCs w:val="22"/>
        </w:rPr>
      </w:pPr>
      <w:r w:rsidRPr="00382662">
        <w:rPr>
          <w:rFonts w:cs="Arial"/>
          <w:color w:val="000000"/>
          <w:szCs w:val="22"/>
        </w:rPr>
        <w:t>       </w:t>
      </w:r>
      <w:r w:rsidRPr="00382662">
        <w:rPr>
          <w:rFonts w:cs="Arial"/>
          <w:color w:val="000000"/>
          <w:szCs w:val="22"/>
        </w:rPr>
        <w:tab/>
      </w:r>
      <w:r w:rsidR="00AD3E8D">
        <w:rPr>
          <w:rFonts w:cs="Arial"/>
          <w:color w:val="000000"/>
          <w:szCs w:val="22"/>
        </w:rPr>
        <w:t xml:space="preserve">A </w:t>
      </w:r>
      <w:r w:rsidR="00BC3962">
        <w:rPr>
          <w:rFonts w:cs="Arial"/>
          <w:color w:val="000000"/>
          <w:szCs w:val="22"/>
        </w:rPr>
        <w:t>remoção</w:t>
      </w:r>
      <w:r w:rsidR="00AD3E8D">
        <w:rPr>
          <w:rFonts w:cs="Arial"/>
          <w:color w:val="000000"/>
          <w:szCs w:val="22"/>
        </w:rPr>
        <w:t xml:space="preserve"> de um post pode ser realizada por qualquer usuário, desde que a postagem seja de sua autoria.</w:t>
      </w:r>
      <w:r w:rsidR="00AD3E8D">
        <w:rPr>
          <w:rFonts w:cs="Arial"/>
          <w:color w:val="000000"/>
          <w:szCs w:val="22"/>
        </w:rPr>
        <w:t xml:space="preserve"> Exceto em casos de conteúdo inapropriado onde o administrador pode interferir e vir a remover a postagem.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BC7B0C" w:rsidTr="00851783">
        <w:trPr>
          <w:trHeight w:val="806"/>
        </w:trPr>
        <w:tc>
          <w:tcPr>
            <w:tcW w:w="1976" w:type="dxa"/>
          </w:tcPr>
          <w:p w:rsidR="00BC7B0C" w:rsidRDefault="00BC7B0C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BC7B0C" w:rsidRPr="002C18E0" w:rsidRDefault="00BC7B0C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BC7B0C" w:rsidRDefault="00BC7B0C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BC7B0C" w:rsidRDefault="00BC7B0C" w:rsidP="00851783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851783" w:rsidRDefault="00851783" w:rsidP="00851783">
      <w:pPr>
        <w:pStyle w:val="oirr"/>
      </w:pPr>
      <w:bookmarkStart w:id="49" w:name="_Toc530736937"/>
      <w:r>
        <w:t>[RFS13] Cadastrar Desafio</w:t>
      </w:r>
      <w:bookmarkEnd w:id="49"/>
    </w:p>
    <w:p w:rsidR="00851783" w:rsidRPr="00107F4D" w:rsidRDefault="00851783" w:rsidP="00851783">
      <w:pPr>
        <w:pStyle w:val="NormalWeb"/>
        <w:spacing w:before="0" w:beforeAutospacing="0" w:after="0" w:afterAutospacing="0"/>
      </w:pPr>
      <w:r>
        <w:rPr>
          <w:rStyle w:val="apple-tab-span"/>
          <w:rFonts w:cs="Arial"/>
          <w:color w:val="000000"/>
          <w:szCs w:val="22"/>
        </w:rPr>
        <w:tab/>
      </w:r>
      <w:r w:rsidRPr="00107F4D"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672346">
        <w:rPr>
          <w:rFonts w:ascii="Arial" w:hAnsi="Arial" w:cs="Arial"/>
          <w:color w:val="000000"/>
          <w:sz w:val="22"/>
          <w:szCs w:val="22"/>
        </w:rPr>
        <w:t>Administrador</w:t>
      </w:r>
      <w:r>
        <w:rPr>
          <w:rFonts w:ascii="Arial" w:hAnsi="Arial" w:cs="Arial"/>
          <w:color w:val="000000"/>
          <w:sz w:val="22"/>
          <w:szCs w:val="22"/>
        </w:rPr>
        <w:t>.</w:t>
      </w:r>
    </w:p>
    <w:p w:rsidR="00851783" w:rsidRPr="00107F4D" w:rsidRDefault="00851783" w:rsidP="0085178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851783" w:rsidRDefault="00851783" w:rsidP="00851783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  <w:t xml:space="preserve">Para cadastrar </w:t>
      </w:r>
      <w:r>
        <w:rPr>
          <w:rFonts w:cs="Arial"/>
          <w:color w:val="000000"/>
          <w:szCs w:val="22"/>
        </w:rPr>
        <w:t xml:space="preserve">um </w:t>
      </w:r>
      <w:r w:rsidR="00FA5172">
        <w:rPr>
          <w:rFonts w:cs="Arial"/>
          <w:color w:val="000000"/>
          <w:szCs w:val="22"/>
        </w:rPr>
        <w:t>desafio</w:t>
      </w:r>
      <w:r w:rsidRPr="00107F4D">
        <w:rPr>
          <w:rFonts w:cs="Arial"/>
          <w:color w:val="000000"/>
          <w:szCs w:val="22"/>
        </w:rPr>
        <w:t xml:space="preserve">, o </w:t>
      </w:r>
      <w:r>
        <w:rPr>
          <w:rFonts w:cs="Arial"/>
          <w:color w:val="000000"/>
          <w:szCs w:val="22"/>
        </w:rPr>
        <w:t>ator</w:t>
      </w:r>
      <w:r w:rsidRPr="00107F4D">
        <w:rPr>
          <w:rFonts w:cs="Arial"/>
          <w:color w:val="000000"/>
          <w:szCs w:val="22"/>
        </w:rPr>
        <w:t xml:space="preserve"> deverá primeiro </w:t>
      </w:r>
      <w:r>
        <w:rPr>
          <w:rFonts w:cs="Arial"/>
          <w:color w:val="000000"/>
          <w:szCs w:val="22"/>
        </w:rPr>
        <w:t xml:space="preserve">inserir os dados referente ao </w:t>
      </w:r>
      <w:r w:rsidR="00FA5172">
        <w:rPr>
          <w:rFonts w:cs="Arial"/>
          <w:color w:val="000000"/>
          <w:szCs w:val="22"/>
        </w:rPr>
        <w:t>desafio</w:t>
      </w:r>
      <w:r>
        <w:rPr>
          <w:rFonts w:cs="Arial"/>
          <w:color w:val="000000"/>
          <w:szCs w:val="22"/>
        </w:rPr>
        <w:t>. Info</w:t>
      </w:r>
      <w:r w:rsidR="00FA5172">
        <w:rPr>
          <w:rFonts w:cs="Arial"/>
          <w:color w:val="000000"/>
          <w:szCs w:val="22"/>
        </w:rPr>
        <w:t>rmações disponív</w:t>
      </w:r>
      <w:r w:rsidR="00C37FEF">
        <w:rPr>
          <w:rFonts w:cs="Arial"/>
          <w:color w:val="000000"/>
          <w:szCs w:val="22"/>
        </w:rPr>
        <w:t>eis na tabela 10</w:t>
      </w:r>
      <w:r>
        <w:rPr>
          <w:rFonts w:cs="Arial"/>
          <w:color w:val="000000"/>
          <w:szCs w:val="22"/>
        </w:rPr>
        <w:t>:</w:t>
      </w:r>
    </w:p>
    <w:p w:rsidR="00851783" w:rsidRDefault="00851783" w:rsidP="00851783">
      <w:pPr>
        <w:spacing w:before="0"/>
        <w:jc w:val="both"/>
        <w:rPr>
          <w:rFonts w:cs="Arial"/>
          <w:color w:val="000000"/>
          <w:szCs w:val="22"/>
        </w:rPr>
      </w:pPr>
    </w:p>
    <w:p w:rsidR="00851783" w:rsidRPr="00851783" w:rsidRDefault="00851783" w:rsidP="00851783">
      <w:pPr>
        <w:spacing w:before="0"/>
        <w:jc w:val="center"/>
        <w:rPr>
          <w:rFonts w:ascii="Times New Roman" w:hAnsi="Times New Roman"/>
          <w:sz w:val="24"/>
          <w:szCs w:val="24"/>
        </w:rPr>
      </w:pPr>
      <w:r w:rsidRPr="00717A3C">
        <w:rPr>
          <w:rFonts w:cs="Arial"/>
          <w:b/>
          <w:bCs/>
          <w:color w:val="000000"/>
          <w:szCs w:val="22"/>
        </w:rPr>
        <w:lastRenderedPageBreak/>
        <w:t xml:space="preserve">Tabela </w:t>
      </w:r>
      <w:r w:rsidR="00C37FEF">
        <w:rPr>
          <w:rFonts w:cs="Arial"/>
          <w:b/>
          <w:bCs/>
          <w:color w:val="000000"/>
          <w:szCs w:val="22"/>
        </w:rPr>
        <w:t>10</w:t>
      </w:r>
      <w:r w:rsidRPr="00107F4D">
        <w:rPr>
          <w:rFonts w:cs="Arial"/>
          <w:color w:val="000000"/>
          <w:szCs w:val="22"/>
        </w:rPr>
        <w:t xml:space="preserve"> – Dados </w:t>
      </w:r>
      <w:r w:rsidR="00AD3E8D">
        <w:rPr>
          <w:rFonts w:cs="Arial"/>
          <w:color w:val="000000"/>
          <w:szCs w:val="22"/>
        </w:rPr>
        <w:t>para cadastro de de</w:t>
      </w:r>
      <w:r w:rsidR="00A519D7">
        <w:rPr>
          <w:rFonts w:cs="Arial"/>
          <w:color w:val="000000"/>
          <w:szCs w:val="22"/>
        </w:rPr>
        <w:t>safios</w:t>
      </w:r>
    </w:p>
    <w:p w:rsidR="00851783" w:rsidRDefault="00851783" w:rsidP="00851783">
      <w:pPr>
        <w:spacing w:before="0"/>
        <w:jc w:val="both"/>
        <w:rPr>
          <w:rFonts w:cs="Arial"/>
          <w:color w:val="000000"/>
          <w:szCs w:val="22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672346" w:rsidRPr="003A0432" w:rsidTr="0044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672346" w:rsidRPr="003A0432" w:rsidRDefault="00672346" w:rsidP="00447D5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672346" w:rsidRPr="003A0432" w:rsidRDefault="00672346" w:rsidP="00447D5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67234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672346" w:rsidRPr="003A0432" w:rsidRDefault="00672346" w:rsidP="00447D5A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>Nome</w:t>
            </w:r>
          </w:p>
        </w:tc>
        <w:tc>
          <w:tcPr>
            <w:tcW w:w="7370" w:type="dxa"/>
            <w:hideMark/>
          </w:tcPr>
          <w:p w:rsidR="00672346" w:rsidRPr="003A0432" w:rsidRDefault="00672346" w:rsidP="0067234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 xml:space="preserve">Nome do </w:t>
            </w:r>
            <w:r>
              <w:rPr>
                <w:rFonts w:ascii="Calibri" w:hAnsi="Calibri" w:cs="Calibri"/>
                <w:color w:val="000000"/>
                <w:szCs w:val="22"/>
              </w:rPr>
              <w:t>desafio</w:t>
            </w:r>
            <w:r w:rsidRPr="003A0432">
              <w:rPr>
                <w:rFonts w:ascii="Calibri" w:hAnsi="Calibri" w:cs="Calibri"/>
                <w:color w:val="000000"/>
                <w:szCs w:val="22"/>
              </w:rPr>
              <w:t>, podendo conter apenas letras.</w:t>
            </w:r>
          </w:p>
        </w:tc>
      </w:tr>
      <w:tr w:rsidR="00672346" w:rsidRPr="003A0432" w:rsidTr="00447D5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72346" w:rsidRPr="003A0432" w:rsidRDefault="00672346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</w:t>
            </w:r>
          </w:p>
        </w:tc>
        <w:tc>
          <w:tcPr>
            <w:tcW w:w="7370" w:type="dxa"/>
          </w:tcPr>
          <w:p w:rsidR="00672346" w:rsidRPr="003A0432" w:rsidRDefault="00672346" w:rsidP="00672346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Descrição do </w:t>
            </w:r>
            <w:r>
              <w:rPr>
                <w:rFonts w:ascii="Calibri" w:hAnsi="Calibri" w:cs="Calibri"/>
                <w:color w:val="000000"/>
                <w:szCs w:val="22"/>
              </w:rPr>
              <w:t>desafio</w:t>
            </w:r>
          </w:p>
        </w:tc>
      </w:tr>
      <w:tr w:rsidR="0067234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672346" w:rsidRPr="003A0432" w:rsidRDefault="00672346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Experiência</w:t>
            </w:r>
          </w:p>
        </w:tc>
        <w:tc>
          <w:tcPr>
            <w:tcW w:w="7370" w:type="dxa"/>
          </w:tcPr>
          <w:p w:rsidR="00672346" w:rsidRPr="003A0432" w:rsidRDefault="00672346" w:rsidP="00672346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 xml:space="preserve">Valor da experiência que pode ser obtida com a realização do </w:t>
            </w:r>
            <w:r>
              <w:rPr>
                <w:rFonts w:ascii="Calibri" w:hAnsi="Calibri" w:cs="Calibri"/>
                <w:color w:val="000000"/>
                <w:szCs w:val="22"/>
              </w:rPr>
              <w:t>desafio</w:t>
            </w:r>
          </w:p>
        </w:tc>
      </w:tr>
    </w:tbl>
    <w:p w:rsidR="00851783" w:rsidRDefault="00851783" w:rsidP="00851783">
      <w:pPr>
        <w:spacing w:before="0"/>
        <w:jc w:val="both"/>
        <w:rPr>
          <w:rFonts w:cs="Arial"/>
          <w:color w:val="000000"/>
          <w:szCs w:val="22"/>
        </w:rPr>
      </w:pP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Seguido por uma outra tela, com as informações presentes na Tabela</w:t>
      </w:r>
      <w:r w:rsidR="00C37FEF">
        <w:rPr>
          <w:rFonts w:cs="Arial"/>
          <w:sz w:val="24"/>
          <w:szCs w:val="24"/>
        </w:rPr>
        <w:t xml:space="preserve"> 11</w:t>
      </w:r>
      <w:r>
        <w:rPr>
          <w:rFonts w:cs="Arial"/>
          <w:sz w:val="24"/>
          <w:szCs w:val="24"/>
        </w:rPr>
        <w:t>:</w:t>
      </w: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</w:p>
    <w:p w:rsidR="008207C6" w:rsidRDefault="008207C6" w:rsidP="008207C6">
      <w:pPr>
        <w:spacing w:before="0"/>
        <w:jc w:val="center"/>
        <w:rPr>
          <w:rFonts w:cs="Arial"/>
          <w:sz w:val="24"/>
          <w:szCs w:val="24"/>
        </w:rPr>
      </w:pPr>
      <w:r w:rsidRPr="00B26CC5">
        <w:rPr>
          <w:rFonts w:cs="Arial"/>
          <w:b/>
          <w:color w:val="000000"/>
          <w:szCs w:val="22"/>
        </w:rPr>
        <w:t xml:space="preserve">Tabela </w:t>
      </w:r>
      <w:r w:rsidR="00C37FEF">
        <w:rPr>
          <w:rFonts w:cs="Arial"/>
          <w:b/>
          <w:color w:val="000000"/>
          <w:szCs w:val="22"/>
        </w:rPr>
        <w:t>11</w:t>
      </w:r>
      <w:r w:rsidRPr="00F4681F">
        <w:rPr>
          <w:rFonts w:cs="Arial"/>
          <w:color w:val="000000"/>
          <w:szCs w:val="22"/>
        </w:rPr>
        <w:t xml:space="preserve"> - Dados </w:t>
      </w:r>
      <w:r>
        <w:rPr>
          <w:rFonts w:cs="Arial"/>
          <w:color w:val="000000"/>
          <w:szCs w:val="22"/>
        </w:rPr>
        <w:t xml:space="preserve">para cadastro do </w:t>
      </w:r>
      <w:r>
        <w:rPr>
          <w:rFonts w:cs="Arial"/>
          <w:color w:val="000000"/>
          <w:szCs w:val="22"/>
        </w:rPr>
        <w:t>desafio</w:t>
      </w:r>
      <w:r>
        <w:rPr>
          <w:rFonts w:cs="Arial"/>
          <w:color w:val="000000"/>
          <w:szCs w:val="22"/>
        </w:rPr>
        <w:t xml:space="preserve"> – PT2</w:t>
      </w: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8207C6" w:rsidRPr="003A0432" w:rsidTr="0044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8207C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Enunciado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 da questão</w:t>
            </w:r>
          </w:p>
        </w:tc>
      </w:tr>
    </w:tbl>
    <w:p w:rsidR="00851783" w:rsidRDefault="00851783" w:rsidP="0085178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8207C6" w:rsidRPr="00670D43" w:rsidRDefault="008207C6" w:rsidP="0085178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1783" w:rsidTr="00851783">
        <w:trPr>
          <w:trHeight w:val="806"/>
        </w:trPr>
        <w:tc>
          <w:tcPr>
            <w:tcW w:w="1976" w:type="dxa"/>
          </w:tcPr>
          <w:p w:rsidR="00851783" w:rsidRDefault="00851783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851783" w:rsidRPr="002C18E0" w:rsidRDefault="00851783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851783" w:rsidRDefault="00A519D7" w:rsidP="00851783">
      <w:pPr>
        <w:pStyle w:val="oirr"/>
      </w:pPr>
      <w:bookmarkStart w:id="50" w:name="_Toc530736938"/>
      <w:r>
        <w:t>[RFS</w:t>
      </w:r>
      <w:r w:rsidR="00FA5172">
        <w:t>14</w:t>
      </w:r>
      <w:r w:rsidR="00851783">
        <w:t xml:space="preserve">] Alterar </w:t>
      </w:r>
      <w:r w:rsidR="00FA5172">
        <w:t>Desafio</w:t>
      </w:r>
      <w:bookmarkEnd w:id="50"/>
    </w:p>
    <w:p w:rsidR="00851783" w:rsidRPr="00107F4D" w:rsidRDefault="00851783" w:rsidP="00851783">
      <w:pPr>
        <w:pStyle w:val="NormalWeb"/>
        <w:spacing w:before="0" w:beforeAutospacing="0" w:after="0" w:afterAutospacing="0"/>
        <w:jc w:val="both"/>
      </w:pPr>
      <w:r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672346">
        <w:rPr>
          <w:rFonts w:ascii="Arial" w:hAnsi="Arial" w:cs="Arial"/>
          <w:color w:val="000000"/>
          <w:sz w:val="22"/>
          <w:szCs w:val="22"/>
        </w:rPr>
        <w:t>Administrador</w:t>
      </w:r>
      <w:r w:rsidR="00FA5172">
        <w:rPr>
          <w:rFonts w:ascii="Arial" w:hAnsi="Arial" w:cs="Arial"/>
          <w:color w:val="000000"/>
          <w:sz w:val="22"/>
          <w:szCs w:val="22"/>
        </w:rPr>
        <w:t>.</w:t>
      </w:r>
    </w:p>
    <w:p w:rsidR="00851783" w:rsidRPr="00107F4D" w:rsidRDefault="00851783" w:rsidP="0085178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851783" w:rsidRDefault="00851783" w:rsidP="00851783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 w:rsidR="008207C6">
        <w:rPr>
          <w:rFonts w:cs="Arial"/>
          <w:color w:val="000000"/>
          <w:szCs w:val="22"/>
        </w:rPr>
        <w:t>A alteração de um quis pode ser realizada somente pelo administrador do sistema alterando suas informações ou dificuldade.</w:t>
      </w:r>
    </w:p>
    <w:p w:rsidR="00C37FEF" w:rsidRDefault="00C37FEF" w:rsidP="00851783">
      <w:pPr>
        <w:spacing w:before="0"/>
        <w:jc w:val="both"/>
        <w:rPr>
          <w:rFonts w:cs="Arial"/>
          <w:color w:val="000000"/>
          <w:szCs w:val="22"/>
        </w:rPr>
      </w:pPr>
    </w:p>
    <w:p w:rsidR="00C37FEF" w:rsidRDefault="00C37FEF" w:rsidP="00C37FEF">
      <w:pPr>
        <w:spacing w:before="0"/>
        <w:jc w:val="center"/>
        <w:rPr>
          <w:rFonts w:cs="Arial"/>
          <w:sz w:val="24"/>
          <w:szCs w:val="24"/>
        </w:rPr>
      </w:pPr>
      <w:r w:rsidRPr="00B26CC5">
        <w:rPr>
          <w:rFonts w:cs="Arial"/>
          <w:b/>
          <w:color w:val="000000"/>
          <w:szCs w:val="22"/>
        </w:rPr>
        <w:t xml:space="preserve">Tabela </w:t>
      </w:r>
      <w:r>
        <w:rPr>
          <w:rFonts w:cs="Arial"/>
          <w:b/>
          <w:color w:val="000000"/>
          <w:szCs w:val="22"/>
        </w:rPr>
        <w:t>1</w:t>
      </w:r>
      <w:r>
        <w:rPr>
          <w:rFonts w:cs="Arial"/>
          <w:b/>
          <w:color w:val="000000"/>
          <w:szCs w:val="22"/>
        </w:rPr>
        <w:t>2</w:t>
      </w:r>
      <w:r w:rsidRPr="00F4681F">
        <w:rPr>
          <w:rFonts w:cs="Arial"/>
          <w:color w:val="000000"/>
          <w:szCs w:val="22"/>
        </w:rPr>
        <w:t xml:space="preserve"> - Dados </w:t>
      </w:r>
      <w:r>
        <w:rPr>
          <w:rFonts w:cs="Arial"/>
          <w:color w:val="000000"/>
          <w:szCs w:val="22"/>
        </w:rPr>
        <w:t xml:space="preserve">para </w:t>
      </w:r>
      <w:r>
        <w:rPr>
          <w:rFonts w:cs="Arial"/>
          <w:color w:val="000000"/>
          <w:szCs w:val="22"/>
        </w:rPr>
        <w:t>alteração</w:t>
      </w:r>
      <w:r>
        <w:rPr>
          <w:rFonts w:cs="Arial"/>
          <w:color w:val="000000"/>
          <w:szCs w:val="22"/>
        </w:rPr>
        <w:t xml:space="preserve"> do desafio – PT</w:t>
      </w:r>
      <w:r>
        <w:rPr>
          <w:rFonts w:cs="Arial"/>
          <w:color w:val="000000"/>
          <w:szCs w:val="22"/>
        </w:rPr>
        <w:t>1</w:t>
      </w:r>
    </w:p>
    <w:p w:rsidR="00C37FEF" w:rsidRDefault="00C37FEF" w:rsidP="00C37FEF">
      <w:pPr>
        <w:spacing w:before="0"/>
        <w:jc w:val="center"/>
        <w:rPr>
          <w:rFonts w:cs="Arial"/>
          <w:color w:val="000000"/>
          <w:szCs w:val="22"/>
        </w:rPr>
      </w:pPr>
    </w:p>
    <w:p w:rsidR="008207C6" w:rsidRDefault="008207C6" w:rsidP="00851783">
      <w:pPr>
        <w:spacing w:before="0"/>
        <w:jc w:val="both"/>
        <w:rPr>
          <w:rFonts w:cs="Arial"/>
          <w:color w:val="000000"/>
          <w:szCs w:val="22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8207C6" w:rsidRPr="003A0432" w:rsidTr="0044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8207C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>Nome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000000"/>
                <w:szCs w:val="22"/>
              </w:rPr>
              <w:t xml:space="preserve">Nome do </w:t>
            </w:r>
            <w:r>
              <w:rPr>
                <w:rFonts w:ascii="Calibri" w:hAnsi="Calibri" w:cs="Calibri"/>
                <w:color w:val="000000"/>
                <w:szCs w:val="22"/>
              </w:rPr>
              <w:t>desafio</w:t>
            </w:r>
            <w:r w:rsidRPr="003A0432">
              <w:rPr>
                <w:rFonts w:ascii="Calibri" w:hAnsi="Calibri" w:cs="Calibri"/>
                <w:color w:val="000000"/>
                <w:szCs w:val="22"/>
              </w:rPr>
              <w:t>, podendo conter apenas letras.</w:t>
            </w:r>
          </w:p>
        </w:tc>
      </w:tr>
      <w:tr w:rsidR="008207C6" w:rsidRPr="003A0432" w:rsidTr="00447D5A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7C6" w:rsidRPr="003A0432" w:rsidRDefault="008207C6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lastRenderedPageBreak/>
              <w:t>Descrição</w:t>
            </w:r>
          </w:p>
        </w:tc>
        <w:tc>
          <w:tcPr>
            <w:tcW w:w="7370" w:type="dxa"/>
          </w:tcPr>
          <w:p w:rsidR="008207C6" w:rsidRPr="003A0432" w:rsidRDefault="008207C6" w:rsidP="00447D5A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 do desafio</w:t>
            </w:r>
          </w:p>
        </w:tc>
      </w:tr>
      <w:tr w:rsidR="008207C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207C6" w:rsidRPr="003A0432" w:rsidRDefault="008207C6" w:rsidP="00447D5A">
            <w:pPr>
              <w:spacing w:before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Experiência</w:t>
            </w:r>
          </w:p>
        </w:tc>
        <w:tc>
          <w:tcPr>
            <w:tcW w:w="7370" w:type="dxa"/>
          </w:tcPr>
          <w:p w:rsidR="008207C6" w:rsidRPr="003A0432" w:rsidRDefault="008207C6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Valor da experiência que pode ser obtida com a realização do desafio</w:t>
            </w:r>
          </w:p>
        </w:tc>
      </w:tr>
    </w:tbl>
    <w:p w:rsidR="008207C6" w:rsidRDefault="008207C6" w:rsidP="008207C6">
      <w:pPr>
        <w:spacing w:before="0"/>
        <w:jc w:val="both"/>
        <w:rPr>
          <w:rFonts w:cs="Arial"/>
          <w:color w:val="000000"/>
          <w:szCs w:val="22"/>
        </w:rPr>
      </w:pP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Seguido por uma outra tela, com as informações presentes na Tabela</w:t>
      </w:r>
      <w:r w:rsidR="00C37FEF">
        <w:rPr>
          <w:rFonts w:cs="Arial"/>
          <w:sz w:val="24"/>
          <w:szCs w:val="24"/>
        </w:rPr>
        <w:t xml:space="preserve"> 13</w:t>
      </w:r>
      <w:r>
        <w:rPr>
          <w:rFonts w:cs="Arial"/>
          <w:sz w:val="24"/>
          <w:szCs w:val="24"/>
        </w:rPr>
        <w:t>:</w:t>
      </w: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</w:p>
    <w:p w:rsidR="008207C6" w:rsidRDefault="00C37FEF" w:rsidP="008207C6">
      <w:pPr>
        <w:spacing w:before="0"/>
        <w:jc w:val="center"/>
        <w:rPr>
          <w:rFonts w:cs="Arial"/>
          <w:sz w:val="24"/>
          <w:szCs w:val="24"/>
        </w:rPr>
      </w:pPr>
      <w:r>
        <w:rPr>
          <w:rFonts w:cs="Arial"/>
          <w:b/>
          <w:color w:val="000000"/>
          <w:szCs w:val="22"/>
        </w:rPr>
        <w:t>Tabela 13</w:t>
      </w:r>
      <w:r w:rsidR="008207C6" w:rsidRPr="00F4681F">
        <w:rPr>
          <w:rFonts w:cs="Arial"/>
          <w:color w:val="000000"/>
          <w:szCs w:val="22"/>
        </w:rPr>
        <w:t xml:space="preserve"> - Dados </w:t>
      </w:r>
      <w:r w:rsidR="008207C6">
        <w:rPr>
          <w:rFonts w:cs="Arial"/>
          <w:color w:val="000000"/>
          <w:szCs w:val="22"/>
        </w:rPr>
        <w:t xml:space="preserve">para </w:t>
      </w:r>
      <w:r>
        <w:rPr>
          <w:rFonts w:cs="Arial"/>
          <w:color w:val="000000"/>
          <w:szCs w:val="22"/>
        </w:rPr>
        <w:t>alteração</w:t>
      </w:r>
      <w:r w:rsidR="008207C6">
        <w:rPr>
          <w:rFonts w:cs="Arial"/>
          <w:color w:val="000000"/>
          <w:szCs w:val="22"/>
        </w:rPr>
        <w:t xml:space="preserve"> do desafio – PT2</w:t>
      </w:r>
    </w:p>
    <w:p w:rsidR="008207C6" w:rsidRDefault="008207C6" w:rsidP="008207C6">
      <w:pPr>
        <w:spacing w:before="0"/>
        <w:jc w:val="both"/>
        <w:rPr>
          <w:rFonts w:cs="Arial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8207C6" w:rsidRPr="003A0432" w:rsidTr="00447D5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3A0432">
              <w:rPr>
                <w:rFonts w:ascii="Calibri" w:hAnsi="Calibri" w:cs="Calibri"/>
                <w:color w:val="FFFFFF"/>
                <w:szCs w:val="22"/>
              </w:rPr>
              <w:t>Descrição</w:t>
            </w:r>
          </w:p>
        </w:tc>
      </w:tr>
      <w:tr w:rsidR="008207C6" w:rsidRPr="003A0432" w:rsidTr="00447D5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207C6" w:rsidRPr="003A0432" w:rsidRDefault="008207C6" w:rsidP="00447D5A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Enunciado</w:t>
            </w:r>
          </w:p>
        </w:tc>
        <w:tc>
          <w:tcPr>
            <w:tcW w:w="7370" w:type="dxa"/>
            <w:hideMark/>
          </w:tcPr>
          <w:p w:rsidR="008207C6" w:rsidRPr="003A0432" w:rsidRDefault="008207C6" w:rsidP="00447D5A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Descrição da questão</w:t>
            </w:r>
          </w:p>
        </w:tc>
      </w:tr>
    </w:tbl>
    <w:p w:rsidR="008207C6" w:rsidRDefault="008207C6" w:rsidP="00851783">
      <w:pPr>
        <w:spacing w:before="0"/>
        <w:jc w:val="both"/>
        <w:rPr>
          <w:rFonts w:cs="Arial"/>
          <w:color w:val="000000"/>
          <w:szCs w:val="22"/>
        </w:rPr>
      </w:pPr>
    </w:p>
    <w:p w:rsidR="008207C6" w:rsidRPr="00670D43" w:rsidRDefault="008207C6" w:rsidP="0085178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1783" w:rsidTr="00851783">
        <w:trPr>
          <w:trHeight w:val="806"/>
        </w:trPr>
        <w:tc>
          <w:tcPr>
            <w:tcW w:w="1976" w:type="dxa"/>
          </w:tcPr>
          <w:p w:rsidR="00851783" w:rsidRDefault="00851783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851783" w:rsidRPr="002C18E0" w:rsidRDefault="00851783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851783" w:rsidRPr="002847F5" w:rsidRDefault="00851783" w:rsidP="00851783">
      <w:pPr>
        <w:pStyle w:val="oirr"/>
      </w:pPr>
      <w:bookmarkStart w:id="51" w:name="_Toc530736939"/>
      <w:r w:rsidRPr="002847F5">
        <w:t>[RF</w:t>
      </w:r>
      <w:r w:rsidR="00FA5172">
        <w:t>S15]</w:t>
      </w:r>
      <w:r w:rsidRPr="002847F5">
        <w:t xml:space="preserve"> </w:t>
      </w:r>
      <w:r>
        <w:t xml:space="preserve">Consultar </w:t>
      </w:r>
      <w:r w:rsidR="00FA5172">
        <w:t>Desafio</w:t>
      </w:r>
      <w:bookmarkEnd w:id="51"/>
    </w:p>
    <w:p w:rsidR="00851783" w:rsidRPr="00107F4D" w:rsidRDefault="00851783" w:rsidP="00851783">
      <w:pPr>
        <w:spacing w:before="0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b/>
          <w:bCs/>
          <w:color w:val="000000"/>
          <w:szCs w:val="22"/>
        </w:rPr>
        <w:t xml:space="preserve">Atores: </w:t>
      </w:r>
      <w:r w:rsidR="00AD3E8D">
        <w:rPr>
          <w:rFonts w:cs="Arial"/>
          <w:color w:val="000000"/>
          <w:szCs w:val="22"/>
        </w:rPr>
        <w:t xml:space="preserve">Administrador </w:t>
      </w:r>
      <w:r>
        <w:rPr>
          <w:rFonts w:cs="Arial"/>
          <w:color w:val="000000"/>
          <w:szCs w:val="22"/>
        </w:rPr>
        <w:t>e usuário</w:t>
      </w:r>
      <w:r w:rsidR="00FA5172">
        <w:rPr>
          <w:rFonts w:cs="Arial"/>
          <w:color w:val="000000"/>
          <w:szCs w:val="22"/>
        </w:rPr>
        <w:t xml:space="preserve"> padrão</w:t>
      </w:r>
    </w:p>
    <w:p w:rsidR="00851783" w:rsidRPr="00107F4D" w:rsidRDefault="00851783" w:rsidP="00851783">
      <w:pPr>
        <w:spacing w:before="0"/>
        <w:rPr>
          <w:rFonts w:ascii="Times New Roman" w:hAnsi="Times New Roman"/>
          <w:sz w:val="24"/>
          <w:szCs w:val="24"/>
        </w:rPr>
      </w:pPr>
    </w:p>
    <w:p w:rsidR="00851783" w:rsidRPr="00F20982" w:rsidRDefault="00851783" w:rsidP="00851783">
      <w:pPr>
        <w:spacing w:before="0"/>
        <w:jc w:val="both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>Afim de c</w:t>
      </w:r>
      <w:r w:rsidRPr="00107F4D">
        <w:rPr>
          <w:rFonts w:cs="Arial"/>
          <w:color w:val="000000"/>
          <w:szCs w:val="22"/>
        </w:rPr>
        <w:t xml:space="preserve">onsultar </w:t>
      </w:r>
      <w:r w:rsidR="00FA5172">
        <w:rPr>
          <w:rFonts w:cs="Arial"/>
          <w:color w:val="000000"/>
          <w:szCs w:val="22"/>
        </w:rPr>
        <w:t>desafio</w:t>
      </w:r>
      <w:r>
        <w:rPr>
          <w:rFonts w:cs="Arial"/>
          <w:color w:val="000000"/>
          <w:szCs w:val="22"/>
        </w:rPr>
        <w:t>, o usuário pode realizar essa pesquisa de maneira padrão ou utilizando o</w:t>
      </w:r>
      <w:r w:rsidR="00C37FEF">
        <w:rPr>
          <w:rFonts w:cs="Arial"/>
          <w:color w:val="000000"/>
          <w:szCs w:val="22"/>
        </w:rPr>
        <w:t xml:space="preserve"> filtro apresentado na Tabela 14</w:t>
      </w:r>
      <w:r>
        <w:rPr>
          <w:rFonts w:cs="Arial"/>
          <w:color w:val="000000"/>
          <w:szCs w:val="22"/>
        </w:rPr>
        <w:t>:</w:t>
      </w:r>
    </w:p>
    <w:p w:rsidR="00851783" w:rsidRPr="00107F4D" w:rsidRDefault="00851783" w:rsidP="00851783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p w:rsidR="00851783" w:rsidRPr="00107F4D" w:rsidRDefault="00C37FEF" w:rsidP="00851783">
      <w:pPr>
        <w:spacing w:before="0"/>
        <w:jc w:val="center"/>
        <w:rPr>
          <w:rFonts w:ascii="Times New Roman" w:hAnsi="Times New Roman"/>
          <w:sz w:val="24"/>
          <w:szCs w:val="24"/>
        </w:rPr>
      </w:pPr>
      <w:r>
        <w:rPr>
          <w:rFonts w:cs="Arial"/>
          <w:b/>
          <w:bCs/>
          <w:color w:val="000000"/>
          <w:szCs w:val="22"/>
        </w:rPr>
        <w:t>Tabela 14</w:t>
      </w:r>
      <w:r w:rsidR="00851783" w:rsidRPr="00107F4D">
        <w:rPr>
          <w:rFonts w:cs="Arial"/>
          <w:color w:val="000000"/>
          <w:szCs w:val="22"/>
        </w:rPr>
        <w:t xml:space="preserve"> – Dados </w:t>
      </w:r>
      <w:r w:rsidR="00A519D7">
        <w:rPr>
          <w:rFonts w:cs="Arial"/>
          <w:color w:val="000000"/>
          <w:szCs w:val="22"/>
        </w:rPr>
        <w:t>da consulta de desafios</w:t>
      </w:r>
    </w:p>
    <w:p w:rsidR="00851783" w:rsidRPr="00107F4D" w:rsidRDefault="00851783" w:rsidP="00851783">
      <w:pPr>
        <w:spacing w:before="0"/>
        <w:rPr>
          <w:rFonts w:ascii="Times New Roman" w:hAnsi="Times New Roman"/>
          <w:sz w:val="24"/>
          <w:szCs w:val="24"/>
        </w:rPr>
      </w:pPr>
    </w:p>
    <w:tbl>
      <w:tblPr>
        <w:tblStyle w:val="TabeladeGrade4-nfase6"/>
        <w:tblW w:w="907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01"/>
        <w:gridCol w:w="7370"/>
      </w:tblGrid>
      <w:tr w:rsidR="00851783" w:rsidRPr="00107F4D" w:rsidTr="0085178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51783" w:rsidRPr="00AC4FCC" w:rsidRDefault="00851783" w:rsidP="00851783">
            <w:pPr>
              <w:spacing w:before="0"/>
              <w:jc w:val="center"/>
              <w:rPr>
                <w:rFonts w:ascii="Times New Roman" w:hAnsi="Times New Roman"/>
                <w:sz w:val="24"/>
                <w:szCs w:val="24"/>
              </w:rPr>
            </w:pPr>
            <w:r w:rsidRPr="00AC4FCC">
              <w:rPr>
                <w:rFonts w:ascii="Calibri" w:hAnsi="Calibri" w:cs="Calibri"/>
                <w:bCs w:val="0"/>
                <w:color w:val="FFFFFF"/>
                <w:szCs w:val="22"/>
              </w:rPr>
              <w:t>Campo</w:t>
            </w:r>
          </w:p>
        </w:tc>
        <w:tc>
          <w:tcPr>
            <w:tcW w:w="7370" w:type="dxa"/>
            <w:tc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</w:tcBorders>
            <w:hideMark/>
          </w:tcPr>
          <w:p w:rsidR="00851783" w:rsidRPr="00AC4FCC" w:rsidRDefault="00851783" w:rsidP="00851783">
            <w:pPr>
              <w:spacing w:befor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 w:rsidRPr="00AC4FCC">
              <w:rPr>
                <w:rFonts w:ascii="Calibri" w:hAnsi="Calibri" w:cs="Calibri"/>
                <w:bCs w:val="0"/>
                <w:color w:val="FFFFFF"/>
                <w:szCs w:val="22"/>
              </w:rPr>
              <w:t>Descrição</w:t>
            </w:r>
          </w:p>
        </w:tc>
      </w:tr>
      <w:tr w:rsidR="00851783" w:rsidRPr="00107F4D" w:rsidTr="0085178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hideMark/>
          </w:tcPr>
          <w:p w:rsidR="00851783" w:rsidRPr="00107F4D" w:rsidRDefault="00FA5172" w:rsidP="00851783">
            <w:pPr>
              <w:spacing w:before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  <w:t>Título</w:t>
            </w:r>
          </w:p>
        </w:tc>
        <w:tc>
          <w:tcPr>
            <w:tcW w:w="7370" w:type="dxa"/>
            <w:hideMark/>
          </w:tcPr>
          <w:p w:rsidR="00851783" w:rsidRPr="00107F4D" w:rsidRDefault="00FA5172" w:rsidP="00851783">
            <w:pPr>
              <w:spacing w:befor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Nome dado ao desafio</w:t>
            </w:r>
          </w:p>
        </w:tc>
      </w:tr>
      <w:tr w:rsidR="00851783" w:rsidRPr="00107F4D" w:rsidTr="00851783">
        <w:trPr>
          <w:trHeight w:val="8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851783" w:rsidRDefault="00FA5172" w:rsidP="00851783">
            <w:pPr>
              <w:spacing w:before="0"/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</w:pPr>
            <w:r>
              <w:rPr>
                <w:rFonts w:ascii="Calibri" w:hAnsi="Calibri" w:cs="Calibri"/>
                <w:b w:val="0"/>
                <w:bCs w:val="0"/>
                <w:color w:val="000000"/>
                <w:szCs w:val="22"/>
              </w:rPr>
              <w:t>Dificuldade</w:t>
            </w:r>
          </w:p>
        </w:tc>
        <w:tc>
          <w:tcPr>
            <w:tcW w:w="7370" w:type="dxa"/>
          </w:tcPr>
          <w:p w:rsidR="00851783" w:rsidRPr="00107F4D" w:rsidRDefault="00FA5172" w:rsidP="00FA5172">
            <w:pPr>
              <w:spacing w:befor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Calibri"/>
                <w:color w:val="000000"/>
                <w:szCs w:val="22"/>
              </w:rPr>
            </w:pPr>
            <w:r>
              <w:rPr>
                <w:rFonts w:ascii="Calibri" w:hAnsi="Calibri" w:cs="Calibri"/>
                <w:color w:val="000000"/>
                <w:szCs w:val="22"/>
              </w:rPr>
              <w:t>Dificuldade</w:t>
            </w:r>
            <w:r w:rsidR="00851783">
              <w:rPr>
                <w:rFonts w:ascii="Calibri" w:hAnsi="Calibri" w:cs="Calibri"/>
                <w:color w:val="000000"/>
                <w:szCs w:val="22"/>
              </w:rPr>
              <w:t xml:space="preserve"> em que determinado </w:t>
            </w:r>
            <w:r>
              <w:rPr>
                <w:rFonts w:ascii="Calibri" w:hAnsi="Calibri" w:cs="Calibri"/>
                <w:color w:val="000000"/>
                <w:szCs w:val="22"/>
              </w:rPr>
              <w:t>desafio</w:t>
            </w:r>
            <w:r w:rsidR="00851783">
              <w:rPr>
                <w:rFonts w:ascii="Calibri" w:hAnsi="Calibri" w:cs="Calibri"/>
                <w:color w:val="000000"/>
                <w:szCs w:val="22"/>
              </w:rPr>
              <w:t xml:space="preserve"> foi cadastrado</w:t>
            </w:r>
          </w:p>
        </w:tc>
      </w:tr>
    </w:tbl>
    <w:p w:rsidR="00851783" w:rsidRDefault="00851783" w:rsidP="00851783">
      <w:pPr>
        <w:spacing w:before="0"/>
        <w:jc w:val="both"/>
        <w:rPr>
          <w:rFonts w:cs="Arial"/>
          <w:color w:val="000000"/>
          <w:szCs w:val="22"/>
        </w:rPr>
      </w:pPr>
    </w:p>
    <w:p w:rsidR="00851783" w:rsidRPr="00CD0D19" w:rsidRDefault="00851783" w:rsidP="00851783">
      <w:pPr>
        <w:spacing w:before="0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ab/>
        <w:t xml:space="preserve">Caso o usuário não realize a pesquisa por filtro, por DEFAULT os </w:t>
      </w:r>
      <w:r w:rsidR="00FA5172">
        <w:rPr>
          <w:rFonts w:cs="Arial"/>
          <w:color w:val="000000"/>
          <w:szCs w:val="22"/>
        </w:rPr>
        <w:t>desafios</w:t>
      </w:r>
      <w:r>
        <w:rPr>
          <w:rFonts w:cs="Arial"/>
          <w:color w:val="000000"/>
          <w:szCs w:val="22"/>
        </w:rPr>
        <w:t>, serão apresentados em ordem dos mais recentes cadastrados apres</w:t>
      </w:r>
      <w:r w:rsidR="00FA5172">
        <w:rPr>
          <w:rFonts w:cs="Arial"/>
          <w:color w:val="000000"/>
          <w:szCs w:val="22"/>
        </w:rPr>
        <w:t>entando seus dados, como título e dificuldade</w:t>
      </w:r>
      <w:r>
        <w:rPr>
          <w:rFonts w:cs="Arial"/>
          <w:color w:val="000000"/>
          <w:szCs w:val="22"/>
        </w:rPr>
        <w:t>.</w:t>
      </w:r>
    </w:p>
    <w:p w:rsidR="00851783" w:rsidRPr="00F20982" w:rsidRDefault="00851783" w:rsidP="00851783">
      <w:pPr>
        <w:pStyle w:val="Corpodetexto2"/>
        <w:ind w:firstLine="720"/>
        <w:jc w:val="left"/>
        <w:rPr>
          <w:i w:val="0"/>
        </w:rPr>
      </w:pP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2025"/>
        <w:gridCol w:w="476"/>
        <w:gridCol w:w="2221"/>
        <w:gridCol w:w="475"/>
        <w:gridCol w:w="2222"/>
        <w:gridCol w:w="475"/>
        <w:gridCol w:w="1546"/>
      </w:tblGrid>
      <w:tr w:rsidR="00851783" w:rsidTr="00851783">
        <w:trPr>
          <w:trHeight w:val="429"/>
        </w:trPr>
        <w:tc>
          <w:tcPr>
            <w:tcW w:w="2025" w:type="dxa"/>
          </w:tcPr>
          <w:p w:rsidR="00851783" w:rsidRDefault="00851783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lastRenderedPageBreak/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76" w:type="dxa"/>
          </w:tcPr>
          <w:p w:rsidR="00851783" w:rsidRPr="002C18E0" w:rsidRDefault="00851783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221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75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222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75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46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851783" w:rsidRDefault="00851783" w:rsidP="00851783">
      <w:pPr>
        <w:pStyle w:val="Corpodetexto2"/>
        <w:ind w:firstLine="720"/>
        <w:jc w:val="center"/>
        <w:rPr>
          <w:b/>
          <w:i w:val="0"/>
        </w:rPr>
      </w:pPr>
    </w:p>
    <w:p w:rsidR="00851783" w:rsidRPr="001C2845" w:rsidRDefault="00851783" w:rsidP="00851783">
      <w:pPr>
        <w:pStyle w:val="Corpodetexto2"/>
        <w:ind w:firstLine="720"/>
        <w:jc w:val="center"/>
        <w:rPr>
          <w:b/>
          <w:i w:val="0"/>
        </w:rPr>
      </w:pPr>
    </w:p>
    <w:p w:rsidR="00851783" w:rsidRDefault="00FA5172" w:rsidP="00851783">
      <w:pPr>
        <w:pStyle w:val="oirr"/>
      </w:pPr>
      <w:bookmarkStart w:id="52" w:name="_Toc530736940"/>
      <w:r>
        <w:t>[RFS16</w:t>
      </w:r>
      <w:r w:rsidR="00851783">
        <w:t xml:space="preserve">] Remover </w:t>
      </w:r>
      <w:r>
        <w:t>Desafio</w:t>
      </w:r>
      <w:bookmarkEnd w:id="52"/>
    </w:p>
    <w:p w:rsidR="00851783" w:rsidRPr="00382662" w:rsidRDefault="00851783" w:rsidP="00851783">
      <w:pPr>
        <w:pStyle w:val="NormalWeb"/>
        <w:spacing w:before="0" w:beforeAutospacing="0" w:after="0" w:afterAutospacing="0"/>
      </w:pPr>
      <w:r w:rsidRPr="00382662"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>
        <w:rPr>
          <w:rFonts w:ascii="Arial" w:hAnsi="Arial" w:cs="Arial"/>
          <w:color w:val="000000"/>
          <w:sz w:val="22"/>
          <w:szCs w:val="22"/>
        </w:rPr>
        <w:t>Administ</w:t>
      </w:r>
      <w:r w:rsidR="00672346">
        <w:rPr>
          <w:rFonts w:ascii="Arial" w:hAnsi="Arial" w:cs="Arial"/>
          <w:color w:val="000000"/>
          <w:sz w:val="22"/>
          <w:szCs w:val="22"/>
        </w:rPr>
        <w:t>rador</w:t>
      </w:r>
    </w:p>
    <w:p w:rsidR="00851783" w:rsidRPr="00382662" w:rsidRDefault="00851783" w:rsidP="00851783">
      <w:pPr>
        <w:spacing w:before="0"/>
        <w:rPr>
          <w:rFonts w:ascii="Times New Roman" w:hAnsi="Times New Roman"/>
          <w:sz w:val="24"/>
          <w:szCs w:val="24"/>
        </w:rPr>
      </w:pPr>
    </w:p>
    <w:p w:rsidR="008207C6" w:rsidRDefault="00851783" w:rsidP="008207C6">
      <w:pPr>
        <w:spacing w:before="0"/>
        <w:jc w:val="both"/>
        <w:rPr>
          <w:rFonts w:cs="Arial"/>
          <w:color w:val="000000"/>
          <w:szCs w:val="22"/>
        </w:rPr>
      </w:pPr>
      <w:r w:rsidRPr="00382662">
        <w:rPr>
          <w:rFonts w:cs="Arial"/>
          <w:color w:val="000000"/>
          <w:szCs w:val="22"/>
        </w:rPr>
        <w:t>       </w:t>
      </w:r>
      <w:r w:rsidRPr="00382662">
        <w:rPr>
          <w:rFonts w:cs="Arial"/>
          <w:color w:val="000000"/>
          <w:szCs w:val="22"/>
        </w:rPr>
        <w:tab/>
      </w:r>
      <w:r w:rsidR="008207C6">
        <w:rPr>
          <w:rFonts w:cs="Arial"/>
          <w:color w:val="000000"/>
          <w:szCs w:val="22"/>
        </w:rPr>
        <w:t xml:space="preserve">Afim de remover determinado </w:t>
      </w:r>
      <w:r w:rsidR="008207C6">
        <w:rPr>
          <w:rFonts w:cs="Arial"/>
          <w:color w:val="000000"/>
          <w:szCs w:val="22"/>
        </w:rPr>
        <w:t>desafio</w:t>
      </w:r>
      <w:r w:rsidR="008207C6">
        <w:rPr>
          <w:rFonts w:cs="Arial"/>
          <w:color w:val="000000"/>
          <w:szCs w:val="22"/>
        </w:rPr>
        <w:t>, existe um único caso possível para que se aconteça a exclusão:</w:t>
      </w:r>
    </w:p>
    <w:p w:rsidR="008207C6" w:rsidRDefault="008207C6" w:rsidP="008207C6">
      <w:pPr>
        <w:spacing w:before="0"/>
        <w:jc w:val="both"/>
        <w:rPr>
          <w:rFonts w:cs="Arial"/>
          <w:color w:val="000000"/>
          <w:szCs w:val="22"/>
        </w:rPr>
      </w:pPr>
      <w:r>
        <w:rPr>
          <w:rFonts w:cs="Arial"/>
          <w:color w:val="000000"/>
          <w:szCs w:val="22"/>
        </w:rPr>
        <w:tab/>
      </w:r>
    </w:p>
    <w:p w:rsidR="00851783" w:rsidRPr="00CD0D19" w:rsidRDefault="008207C6" w:rsidP="008207C6">
      <w:pPr>
        <w:spacing w:before="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Onde o administrador é o usuário quem deseja remover determinado </w:t>
      </w:r>
      <w:r>
        <w:rPr>
          <w:rFonts w:ascii="Times New Roman" w:hAnsi="Times New Roman"/>
          <w:sz w:val="24"/>
          <w:szCs w:val="24"/>
        </w:rPr>
        <w:t>desafio</w:t>
      </w:r>
      <w:r>
        <w:rPr>
          <w:rFonts w:ascii="Times New Roman" w:hAnsi="Times New Roman"/>
          <w:sz w:val="24"/>
          <w:szCs w:val="24"/>
        </w:rPr>
        <w:t xml:space="preserve"> do sistema, sendo preciso somente a busca pelo </w:t>
      </w:r>
      <w:r>
        <w:rPr>
          <w:rFonts w:ascii="Times New Roman" w:hAnsi="Times New Roman"/>
          <w:sz w:val="24"/>
          <w:szCs w:val="24"/>
        </w:rPr>
        <w:t>desafio</w:t>
      </w:r>
      <w:r>
        <w:rPr>
          <w:rFonts w:ascii="Times New Roman" w:hAnsi="Times New Roman"/>
          <w:sz w:val="24"/>
          <w:szCs w:val="24"/>
        </w:rPr>
        <w:t xml:space="preserve"> e remoção do mesmo</w:t>
      </w:r>
      <w:r>
        <w:rPr>
          <w:rFonts w:ascii="Times New Roman" w:hAnsi="Times New Roman"/>
          <w:sz w:val="24"/>
          <w:szCs w:val="24"/>
        </w:rPr>
        <w:t>.</w:t>
      </w:r>
    </w:p>
    <w:p w:rsidR="00851783" w:rsidRDefault="00851783" w:rsidP="00851783">
      <w:pPr>
        <w:spacing w:before="0"/>
        <w:jc w:val="both"/>
      </w:pPr>
      <w:r>
        <w:rPr>
          <w:rFonts w:cs="Arial"/>
          <w:color w:val="000000"/>
          <w:szCs w:val="22"/>
        </w:rPr>
        <w:t>.</w:t>
      </w: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851783" w:rsidTr="00851783">
        <w:trPr>
          <w:trHeight w:val="806"/>
        </w:trPr>
        <w:tc>
          <w:tcPr>
            <w:tcW w:w="1976" w:type="dxa"/>
          </w:tcPr>
          <w:p w:rsidR="00851783" w:rsidRDefault="00851783" w:rsidP="00851783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851783" w:rsidRPr="002C18E0" w:rsidRDefault="00851783" w:rsidP="00851783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851783" w:rsidRDefault="00851783" w:rsidP="00851783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851783" w:rsidRDefault="00851783" w:rsidP="00851783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BC7B0C" w:rsidRDefault="00BC7B0C" w:rsidP="00BC7B0C"/>
    <w:p w:rsidR="00FA5172" w:rsidRDefault="00FA5172" w:rsidP="00FA5172">
      <w:pPr>
        <w:pStyle w:val="oirr"/>
      </w:pPr>
      <w:bookmarkStart w:id="53" w:name="_Toc530736941"/>
      <w:r>
        <w:t>[RFS17] Consultar Ranking</w:t>
      </w:r>
      <w:bookmarkEnd w:id="53"/>
    </w:p>
    <w:p w:rsidR="00FA5172" w:rsidRPr="00382662" w:rsidRDefault="00FA5172" w:rsidP="00FA5172">
      <w:pPr>
        <w:pStyle w:val="NormalWeb"/>
        <w:spacing w:before="0" w:beforeAutospacing="0" w:after="0" w:afterAutospacing="0"/>
      </w:pPr>
      <w:r w:rsidRPr="00382662">
        <w:rPr>
          <w:rFonts w:ascii="Arial" w:hAnsi="Arial" w:cs="Arial"/>
          <w:b/>
          <w:bCs/>
          <w:color w:val="000000"/>
          <w:sz w:val="22"/>
          <w:szCs w:val="22"/>
        </w:rPr>
        <w:t xml:space="preserve">Atores: </w:t>
      </w:r>
      <w:r w:rsidR="00AD3E8D">
        <w:rPr>
          <w:rFonts w:ascii="Arial" w:hAnsi="Arial" w:cs="Arial"/>
          <w:color w:val="000000"/>
          <w:sz w:val="22"/>
          <w:szCs w:val="22"/>
        </w:rPr>
        <w:t xml:space="preserve">Administrador </w:t>
      </w:r>
      <w:r>
        <w:rPr>
          <w:rFonts w:ascii="Arial" w:hAnsi="Arial" w:cs="Arial"/>
          <w:color w:val="000000"/>
          <w:sz w:val="22"/>
          <w:szCs w:val="22"/>
        </w:rPr>
        <w:t>e usuário padrão</w:t>
      </w:r>
    </w:p>
    <w:p w:rsidR="00FA5172" w:rsidRPr="00382662" w:rsidRDefault="00FA5172" w:rsidP="00FA5172">
      <w:pPr>
        <w:spacing w:before="0"/>
        <w:rPr>
          <w:rFonts w:ascii="Times New Roman" w:hAnsi="Times New Roman"/>
          <w:sz w:val="24"/>
          <w:szCs w:val="24"/>
        </w:rPr>
      </w:pPr>
    </w:p>
    <w:p w:rsidR="00FA5172" w:rsidRDefault="00FA5172" w:rsidP="00FA5172">
      <w:pPr>
        <w:spacing w:before="0"/>
        <w:jc w:val="both"/>
        <w:rPr>
          <w:rFonts w:cs="Arial"/>
          <w:color w:val="000000"/>
          <w:szCs w:val="22"/>
        </w:rPr>
      </w:pPr>
      <w:r w:rsidRPr="00382662">
        <w:rPr>
          <w:rFonts w:cs="Arial"/>
          <w:color w:val="000000"/>
          <w:szCs w:val="22"/>
        </w:rPr>
        <w:t>       </w:t>
      </w:r>
      <w:r w:rsidRPr="00382662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>A consulta de ranqueamento é exibida da mesma forma a todos os níveis de usuário, apresentando sempre em ordem decrescente os usuários e suas respectivas pontuações no sistema.</w:t>
      </w:r>
    </w:p>
    <w:p w:rsidR="00FA5172" w:rsidRPr="00FA5172" w:rsidRDefault="00FA5172" w:rsidP="00FA5172">
      <w:pPr>
        <w:spacing w:before="0"/>
        <w:jc w:val="both"/>
        <w:rPr>
          <w:rFonts w:ascii="Times New Roman" w:hAnsi="Times New Roman"/>
          <w:sz w:val="24"/>
          <w:szCs w:val="24"/>
        </w:rPr>
      </w:pPr>
    </w:p>
    <w:tbl>
      <w:tblPr>
        <w:tblW w:w="9215" w:type="dxa"/>
        <w:tblLayout w:type="fixed"/>
        <w:tblLook w:val="0000" w:firstRow="0" w:lastRow="0" w:firstColumn="0" w:lastColumn="0" w:noHBand="0" w:noVBand="0"/>
      </w:tblPr>
      <w:tblGrid>
        <w:gridCol w:w="1976"/>
        <w:gridCol w:w="465"/>
        <w:gridCol w:w="2168"/>
        <w:gridCol w:w="464"/>
        <w:gridCol w:w="2169"/>
        <w:gridCol w:w="464"/>
        <w:gridCol w:w="1509"/>
      </w:tblGrid>
      <w:tr w:rsidR="00FA5172" w:rsidTr="003E6296">
        <w:trPr>
          <w:trHeight w:val="806"/>
        </w:trPr>
        <w:tc>
          <w:tcPr>
            <w:tcW w:w="1976" w:type="dxa"/>
          </w:tcPr>
          <w:p w:rsidR="00FA5172" w:rsidRDefault="00FA5172" w:rsidP="003E6296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65" w:type="dxa"/>
          </w:tcPr>
          <w:p w:rsidR="00FA5172" w:rsidRPr="002C18E0" w:rsidRDefault="00FA5172" w:rsidP="003E6296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168" w:type="dxa"/>
          </w:tcPr>
          <w:p w:rsidR="00FA5172" w:rsidRDefault="00FA5172" w:rsidP="003E6296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64" w:type="dxa"/>
          </w:tcPr>
          <w:p w:rsidR="00FA5172" w:rsidRDefault="00FA5172" w:rsidP="003E6296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169" w:type="dxa"/>
          </w:tcPr>
          <w:p w:rsidR="00FA5172" w:rsidRDefault="00FA5172" w:rsidP="003E6296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64" w:type="dxa"/>
          </w:tcPr>
          <w:p w:rsidR="00FA5172" w:rsidRDefault="00FA5172" w:rsidP="003E6296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09" w:type="dxa"/>
          </w:tcPr>
          <w:p w:rsidR="00FA5172" w:rsidRDefault="00FA5172" w:rsidP="003E6296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  <w:p w:rsidR="00FA5172" w:rsidRDefault="00FA5172" w:rsidP="003E6296">
            <w:pPr>
              <w:spacing w:before="240" w:after="240"/>
              <w:ind w:left="-108"/>
              <w:rPr>
                <w:rFonts w:cs="Arial"/>
              </w:rPr>
            </w:pPr>
          </w:p>
        </w:tc>
      </w:tr>
    </w:tbl>
    <w:p w:rsidR="00A519D7" w:rsidRPr="002847F5" w:rsidRDefault="00A87E95" w:rsidP="00A87E95">
      <w:pPr>
        <w:pStyle w:val="oirr"/>
      </w:pPr>
      <w:r>
        <w:t xml:space="preserve"> </w:t>
      </w:r>
      <w:bookmarkStart w:id="54" w:name="_Toc530736942"/>
      <w:r w:rsidR="00A519D7" w:rsidRPr="002847F5">
        <w:t>[RF</w:t>
      </w:r>
      <w:r w:rsidR="00672346">
        <w:t>S18</w:t>
      </w:r>
      <w:r w:rsidR="00A519D7">
        <w:t>]</w:t>
      </w:r>
      <w:r w:rsidR="00A519D7" w:rsidRPr="002847F5">
        <w:t xml:space="preserve"> </w:t>
      </w:r>
      <w:r w:rsidR="00A519D7">
        <w:t>Consultar Conquista</w:t>
      </w:r>
      <w:bookmarkEnd w:id="54"/>
    </w:p>
    <w:p w:rsidR="00A519D7" w:rsidRPr="00107F4D" w:rsidRDefault="00A519D7" w:rsidP="00A519D7">
      <w:pPr>
        <w:spacing w:before="0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b/>
          <w:bCs/>
          <w:color w:val="000000"/>
          <w:szCs w:val="22"/>
        </w:rPr>
        <w:t xml:space="preserve">Atores: </w:t>
      </w:r>
      <w:r w:rsidR="00A87E95">
        <w:rPr>
          <w:rFonts w:cs="Arial"/>
          <w:color w:val="000000"/>
          <w:szCs w:val="22"/>
        </w:rPr>
        <w:t xml:space="preserve">Administrador </w:t>
      </w:r>
      <w:r>
        <w:rPr>
          <w:rFonts w:cs="Arial"/>
          <w:color w:val="000000"/>
          <w:szCs w:val="22"/>
        </w:rPr>
        <w:t>e usuário padrão</w:t>
      </w:r>
    </w:p>
    <w:p w:rsidR="00A519D7" w:rsidRPr="00107F4D" w:rsidRDefault="00A519D7" w:rsidP="00A519D7">
      <w:pPr>
        <w:spacing w:before="0"/>
        <w:rPr>
          <w:rFonts w:ascii="Times New Roman" w:hAnsi="Times New Roman"/>
          <w:sz w:val="24"/>
          <w:szCs w:val="24"/>
        </w:rPr>
      </w:pPr>
    </w:p>
    <w:p w:rsidR="00A519D7" w:rsidRPr="00CD0D19" w:rsidRDefault="00A519D7" w:rsidP="00A87E95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>
        <w:rPr>
          <w:rFonts w:cs="Arial"/>
          <w:color w:val="000000"/>
          <w:szCs w:val="22"/>
        </w:rPr>
        <w:t>Afim de c</w:t>
      </w:r>
      <w:r w:rsidRPr="00107F4D">
        <w:rPr>
          <w:rFonts w:cs="Arial"/>
          <w:color w:val="000000"/>
          <w:szCs w:val="22"/>
        </w:rPr>
        <w:t xml:space="preserve">onsultar </w:t>
      </w:r>
      <w:r>
        <w:rPr>
          <w:rFonts w:cs="Arial"/>
          <w:color w:val="000000"/>
          <w:szCs w:val="22"/>
        </w:rPr>
        <w:t xml:space="preserve">conquista, o usuário </w:t>
      </w:r>
      <w:r w:rsidR="00A87E95">
        <w:rPr>
          <w:rFonts w:cs="Arial"/>
          <w:color w:val="000000"/>
          <w:szCs w:val="22"/>
        </w:rPr>
        <w:t xml:space="preserve">deve acessar </w:t>
      </w:r>
      <w:r w:rsidR="00A87E95">
        <w:rPr>
          <w:rFonts w:cs="Arial"/>
          <w:color w:val="000000"/>
          <w:szCs w:val="22"/>
        </w:rPr>
        <w:t>o perfil</w:t>
      </w:r>
      <w:r w:rsidR="00A87E95">
        <w:rPr>
          <w:rFonts w:cs="Arial"/>
          <w:color w:val="000000"/>
          <w:szCs w:val="22"/>
        </w:rPr>
        <w:t xml:space="preserve"> de um usuário ou o seu próprio</w:t>
      </w:r>
      <w:r w:rsidR="00A87E95">
        <w:rPr>
          <w:rFonts w:cs="Arial"/>
          <w:color w:val="000000"/>
          <w:szCs w:val="22"/>
        </w:rPr>
        <w:t>, utilizando do [RFS3] Consultar usuário.</w:t>
      </w:r>
    </w:p>
    <w:p w:rsidR="00A519D7" w:rsidRPr="00F20982" w:rsidRDefault="00A519D7" w:rsidP="00A519D7">
      <w:pPr>
        <w:pStyle w:val="Corpodetexto2"/>
        <w:ind w:firstLine="720"/>
        <w:jc w:val="left"/>
        <w:rPr>
          <w:i w:val="0"/>
        </w:rPr>
      </w:pP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2025"/>
        <w:gridCol w:w="476"/>
        <w:gridCol w:w="2221"/>
        <w:gridCol w:w="475"/>
        <w:gridCol w:w="2222"/>
        <w:gridCol w:w="475"/>
        <w:gridCol w:w="1546"/>
      </w:tblGrid>
      <w:tr w:rsidR="00A519D7" w:rsidTr="003E6296">
        <w:trPr>
          <w:trHeight w:val="429"/>
        </w:trPr>
        <w:tc>
          <w:tcPr>
            <w:tcW w:w="2025" w:type="dxa"/>
          </w:tcPr>
          <w:p w:rsidR="00A519D7" w:rsidRDefault="00A519D7" w:rsidP="003E6296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76" w:type="dxa"/>
          </w:tcPr>
          <w:p w:rsidR="00A519D7" w:rsidRPr="002C18E0" w:rsidRDefault="00A519D7" w:rsidP="003E6296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221" w:type="dxa"/>
          </w:tcPr>
          <w:p w:rsidR="00A519D7" w:rsidRDefault="00A519D7" w:rsidP="003E6296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75" w:type="dxa"/>
          </w:tcPr>
          <w:p w:rsidR="00A519D7" w:rsidRDefault="00A519D7" w:rsidP="003E6296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222" w:type="dxa"/>
          </w:tcPr>
          <w:p w:rsidR="00A519D7" w:rsidRDefault="00A519D7" w:rsidP="003E6296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75" w:type="dxa"/>
          </w:tcPr>
          <w:p w:rsidR="00A519D7" w:rsidRDefault="00A519D7" w:rsidP="003E6296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46" w:type="dxa"/>
          </w:tcPr>
          <w:p w:rsidR="00A519D7" w:rsidRDefault="00A519D7" w:rsidP="003E6296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A519D7" w:rsidRDefault="00A519D7" w:rsidP="00A519D7">
      <w:pPr>
        <w:pStyle w:val="Corpodetexto2"/>
        <w:ind w:firstLine="720"/>
        <w:jc w:val="center"/>
        <w:rPr>
          <w:b/>
          <w:i w:val="0"/>
        </w:rPr>
      </w:pPr>
    </w:p>
    <w:p w:rsidR="002058FD" w:rsidRPr="002058FD" w:rsidRDefault="002058FD" w:rsidP="002058FD">
      <w:pPr>
        <w:pStyle w:val="Corpodetexto2"/>
        <w:jc w:val="left"/>
        <w:rPr>
          <w:b/>
          <w:i w:val="0"/>
          <w:sz w:val="32"/>
        </w:rPr>
      </w:pPr>
    </w:p>
    <w:p w:rsidR="00BF206D" w:rsidRPr="002847F5" w:rsidRDefault="00BF206D" w:rsidP="00BF206D">
      <w:pPr>
        <w:pStyle w:val="oirr"/>
      </w:pPr>
      <w:bookmarkStart w:id="55" w:name="_Toc530736943"/>
      <w:r w:rsidRPr="002847F5">
        <w:t>[R</w:t>
      </w:r>
      <w:r w:rsidR="007328E2">
        <w:t>N</w:t>
      </w:r>
      <w:r w:rsidRPr="002847F5">
        <w:t>F</w:t>
      </w:r>
      <w:r w:rsidR="007328E2">
        <w:t>S01</w:t>
      </w:r>
      <w:r>
        <w:t>]</w:t>
      </w:r>
      <w:r w:rsidRPr="002847F5">
        <w:t xml:space="preserve"> </w:t>
      </w:r>
      <w:r w:rsidR="007328E2">
        <w:t>Manter Ranking</w:t>
      </w:r>
      <w:bookmarkEnd w:id="55"/>
    </w:p>
    <w:p w:rsidR="00BF206D" w:rsidRPr="00107F4D" w:rsidRDefault="00BF206D" w:rsidP="00BF206D">
      <w:pPr>
        <w:spacing w:before="0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b/>
          <w:bCs/>
          <w:color w:val="000000"/>
          <w:szCs w:val="22"/>
        </w:rPr>
        <w:t xml:space="preserve">Atores: </w:t>
      </w:r>
      <w:r w:rsidR="00C37FEF">
        <w:rPr>
          <w:rFonts w:cs="Arial"/>
          <w:color w:val="000000"/>
          <w:szCs w:val="22"/>
        </w:rPr>
        <w:t>Desenvolvedor</w:t>
      </w:r>
    </w:p>
    <w:p w:rsidR="00BF206D" w:rsidRPr="00107F4D" w:rsidRDefault="00BF206D" w:rsidP="00BF206D">
      <w:pPr>
        <w:spacing w:before="0"/>
        <w:rPr>
          <w:rFonts w:ascii="Times New Roman" w:hAnsi="Times New Roman"/>
          <w:sz w:val="24"/>
          <w:szCs w:val="24"/>
        </w:rPr>
      </w:pPr>
    </w:p>
    <w:p w:rsidR="00BF206D" w:rsidRPr="00CD0D19" w:rsidRDefault="00BF206D" w:rsidP="00BF206D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 w:rsidR="00C37FEF">
        <w:rPr>
          <w:rFonts w:cs="Arial"/>
          <w:color w:val="000000"/>
          <w:szCs w:val="22"/>
        </w:rPr>
        <w:t>Afim de manter o ranqueamento entre os usuários, através de suas pontuações, o ranking funcionará de maneira automática conforme o programado, qualquer forma de manutenção implicará na alteração do código fonte.</w:t>
      </w:r>
    </w:p>
    <w:p w:rsidR="00BF206D" w:rsidRPr="00F20982" w:rsidRDefault="00BF206D" w:rsidP="00BF206D">
      <w:pPr>
        <w:pStyle w:val="Corpodetexto2"/>
        <w:ind w:firstLine="720"/>
        <w:jc w:val="left"/>
        <w:rPr>
          <w:i w:val="0"/>
        </w:rPr>
      </w:pP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2025"/>
        <w:gridCol w:w="476"/>
        <w:gridCol w:w="2221"/>
        <w:gridCol w:w="475"/>
        <w:gridCol w:w="2222"/>
        <w:gridCol w:w="475"/>
        <w:gridCol w:w="1546"/>
      </w:tblGrid>
      <w:tr w:rsidR="00BF206D" w:rsidTr="00447D5A">
        <w:trPr>
          <w:trHeight w:val="429"/>
        </w:trPr>
        <w:tc>
          <w:tcPr>
            <w:tcW w:w="2025" w:type="dxa"/>
          </w:tcPr>
          <w:p w:rsidR="00BF206D" w:rsidRDefault="00BF206D" w:rsidP="00447D5A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76" w:type="dxa"/>
          </w:tcPr>
          <w:p w:rsidR="00BF206D" w:rsidRPr="002C18E0" w:rsidRDefault="00BF206D" w:rsidP="00447D5A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221" w:type="dxa"/>
          </w:tcPr>
          <w:p w:rsidR="00BF206D" w:rsidRDefault="00BF206D" w:rsidP="00447D5A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75" w:type="dxa"/>
          </w:tcPr>
          <w:p w:rsidR="00BF206D" w:rsidRDefault="00BF206D" w:rsidP="00447D5A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222" w:type="dxa"/>
          </w:tcPr>
          <w:p w:rsidR="00BF206D" w:rsidRDefault="00BF206D" w:rsidP="00447D5A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75" w:type="dxa"/>
          </w:tcPr>
          <w:p w:rsidR="00BF206D" w:rsidRDefault="00BF206D" w:rsidP="00447D5A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46" w:type="dxa"/>
          </w:tcPr>
          <w:p w:rsidR="00BF206D" w:rsidRDefault="00BF206D" w:rsidP="00447D5A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BF206D" w:rsidRDefault="00BF206D" w:rsidP="00BF206D">
      <w:pPr>
        <w:pStyle w:val="Corpodetexto2"/>
        <w:ind w:firstLine="720"/>
        <w:jc w:val="center"/>
        <w:rPr>
          <w:b/>
          <w:i w:val="0"/>
        </w:rPr>
      </w:pPr>
    </w:p>
    <w:p w:rsidR="007328E2" w:rsidRPr="002847F5" w:rsidRDefault="007328E2" w:rsidP="007328E2">
      <w:pPr>
        <w:pStyle w:val="oirr"/>
      </w:pPr>
      <w:bookmarkStart w:id="56" w:name="_Toc530736944"/>
      <w:r w:rsidRPr="002847F5">
        <w:t>[R</w:t>
      </w:r>
      <w:r>
        <w:t>N</w:t>
      </w:r>
      <w:r w:rsidRPr="002847F5">
        <w:t>F</w:t>
      </w:r>
      <w:r>
        <w:t>S02</w:t>
      </w:r>
      <w:r>
        <w:t>]</w:t>
      </w:r>
      <w:r w:rsidRPr="002847F5">
        <w:t xml:space="preserve"> </w:t>
      </w:r>
      <w:r>
        <w:t>Manter</w:t>
      </w:r>
      <w:r>
        <w:t xml:space="preserve"> </w:t>
      </w:r>
      <w:r>
        <w:t>Conquistas</w:t>
      </w:r>
      <w:bookmarkEnd w:id="56"/>
    </w:p>
    <w:p w:rsidR="007328E2" w:rsidRPr="00107F4D" w:rsidRDefault="007328E2" w:rsidP="007328E2">
      <w:pPr>
        <w:spacing w:before="0"/>
        <w:rPr>
          <w:rFonts w:ascii="Times New Roman" w:hAnsi="Times New Roman"/>
          <w:sz w:val="24"/>
          <w:szCs w:val="24"/>
        </w:rPr>
      </w:pPr>
      <w:r w:rsidRPr="00107F4D">
        <w:rPr>
          <w:rFonts w:cs="Arial"/>
          <w:b/>
          <w:bCs/>
          <w:color w:val="000000"/>
          <w:szCs w:val="22"/>
        </w:rPr>
        <w:t xml:space="preserve">Atores: </w:t>
      </w:r>
      <w:r w:rsidR="00C37FEF">
        <w:rPr>
          <w:rFonts w:cs="Arial"/>
          <w:color w:val="000000"/>
          <w:szCs w:val="22"/>
        </w:rPr>
        <w:t>Desenvolvedor</w:t>
      </w:r>
    </w:p>
    <w:p w:rsidR="007328E2" w:rsidRPr="00107F4D" w:rsidRDefault="007328E2" w:rsidP="007328E2">
      <w:pPr>
        <w:spacing w:before="0"/>
        <w:rPr>
          <w:rFonts w:ascii="Times New Roman" w:hAnsi="Times New Roman"/>
          <w:sz w:val="24"/>
          <w:szCs w:val="24"/>
        </w:rPr>
      </w:pPr>
    </w:p>
    <w:p w:rsidR="007328E2" w:rsidRPr="00CD0D19" w:rsidRDefault="007328E2" w:rsidP="007328E2">
      <w:pPr>
        <w:spacing w:before="0"/>
        <w:jc w:val="both"/>
        <w:rPr>
          <w:rFonts w:cs="Arial"/>
          <w:color w:val="000000"/>
          <w:szCs w:val="22"/>
        </w:rPr>
      </w:pPr>
      <w:r w:rsidRPr="00107F4D">
        <w:rPr>
          <w:rFonts w:cs="Arial"/>
          <w:color w:val="000000"/>
          <w:szCs w:val="22"/>
        </w:rPr>
        <w:t>       </w:t>
      </w:r>
      <w:r w:rsidRPr="00107F4D">
        <w:rPr>
          <w:rFonts w:cs="Arial"/>
          <w:color w:val="000000"/>
          <w:szCs w:val="22"/>
        </w:rPr>
        <w:tab/>
      </w:r>
      <w:r w:rsidR="00C37FEF">
        <w:rPr>
          <w:rFonts w:cs="Arial"/>
          <w:color w:val="000000"/>
          <w:szCs w:val="22"/>
        </w:rPr>
        <w:t xml:space="preserve">Afim de manter o </w:t>
      </w:r>
      <w:r w:rsidR="00C37FEF">
        <w:rPr>
          <w:rFonts w:cs="Arial"/>
          <w:color w:val="000000"/>
          <w:szCs w:val="22"/>
        </w:rPr>
        <w:t>sistema de conquistas</w:t>
      </w:r>
      <w:r w:rsidR="00C37FEF">
        <w:rPr>
          <w:rFonts w:cs="Arial"/>
          <w:color w:val="000000"/>
          <w:szCs w:val="22"/>
        </w:rPr>
        <w:t xml:space="preserve"> entre os usuários, através de suas </w:t>
      </w:r>
      <w:r w:rsidR="00C37FEF">
        <w:rPr>
          <w:rFonts w:cs="Arial"/>
          <w:color w:val="000000"/>
          <w:szCs w:val="22"/>
        </w:rPr>
        <w:t>ações no sistema</w:t>
      </w:r>
      <w:r w:rsidR="00C37FEF">
        <w:rPr>
          <w:rFonts w:cs="Arial"/>
          <w:color w:val="000000"/>
          <w:szCs w:val="22"/>
        </w:rPr>
        <w:t xml:space="preserve">, </w:t>
      </w:r>
      <w:r w:rsidR="00C37FEF">
        <w:rPr>
          <w:rFonts w:cs="Arial"/>
          <w:color w:val="000000"/>
          <w:szCs w:val="22"/>
        </w:rPr>
        <w:t>o método de conquistas</w:t>
      </w:r>
      <w:r w:rsidR="00C37FEF">
        <w:rPr>
          <w:rFonts w:cs="Arial"/>
          <w:color w:val="000000"/>
          <w:szCs w:val="22"/>
        </w:rPr>
        <w:t xml:space="preserve"> funcionará de maneira automática conforme o programa</w:t>
      </w:r>
      <w:r w:rsidR="00C37FEF">
        <w:rPr>
          <w:rFonts w:cs="Arial"/>
          <w:color w:val="000000"/>
          <w:szCs w:val="22"/>
        </w:rPr>
        <w:t>do</w:t>
      </w:r>
      <w:r w:rsidR="00C37FEF">
        <w:rPr>
          <w:rFonts w:cs="Arial"/>
          <w:color w:val="000000"/>
          <w:szCs w:val="22"/>
        </w:rPr>
        <w:t>, qualquer forma de manutenção implicará na alteração do código fonte.</w:t>
      </w:r>
    </w:p>
    <w:p w:rsidR="007328E2" w:rsidRPr="00F20982" w:rsidRDefault="007328E2" w:rsidP="007328E2">
      <w:pPr>
        <w:pStyle w:val="Corpodetexto2"/>
        <w:ind w:firstLine="720"/>
        <w:jc w:val="left"/>
        <w:rPr>
          <w:i w:val="0"/>
        </w:rPr>
      </w:pPr>
    </w:p>
    <w:tbl>
      <w:tblPr>
        <w:tblW w:w="9440" w:type="dxa"/>
        <w:tblLayout w:type="fixed"/>
        <w:tblLook w:val="0000" w:firstRow="0" w:lastRow="0" w:firstColumn="0" w:lastColumn="0" w:noHBand="0" w:noVBand="0"/>
      </w:tblPr>
      <w:tblGrid>
        <w:gridCol w:w="2025"/>
        <w:gridCol w:w="476"/>
        <w:gridCol w:w="2221"/>
        <w:gridCol w:w="475"/>
        <w:gridCol w:w="2222"/>
        <w:gridCol w:w="475"/>
        <w:gridCol w:w="1546"/>
      </w:tblGrid>
      <w:tr w:rsidR="007328E2" w:rsidTr="00447D5A">
        <w:trPr>
          <w:trHeight w:val="429"/>
        </w:trPr>
        <w:tc>
          <w:tcPr>
            <w:tcW w:w="2025" w:type="dxa"/>
          </w:tcPr>
          <w:p w:rsidR="007328E2" w:rsidRDefault="007328E2" w:rsidP="00447D5A">
            <w:pPr>
              <w:spacing w:before="240" w:after="240"/>
              <w:rPr>
                <w:rFonts w:cs="Arial"/>
              </w:rPr>
            </w:pPr>
            <w:r>
              <w:rPr>
                <w:rFonts w:cs="Arial"/>
                <w:b/>
              </w:rPr>
              <w:t>Prioridade</w:t>
            </w:r>
            <w:r>
              <w:rPr>
                <w:rFonts w:cs="Arial"/>
              </w:rPr>
              <w:t>:</w:t>
            </w:r>
          </w:p>
        </w:tc>
        <w:tc>
          <w:tcPr>
            <w:tcW w:w="476" w:type="dxa"/>
          </w:tcPr>
          <w:p w:rsidR="007328E2" w:rsidRPr="002C18E0" w:rsidRDefault="007328E2" w:rsidP="00447D5A">
            <w:pPr>
              <w:spacing w:before="240" w:after="240"/>
              <w:jc w:val="right"/>
            </w:pPr>
            <w:r>
              <w:sym w:font="Wingdings" w:char="F078"/>
            </w:r>
          </w:p>
        </w:tc>
        <w:tc>
          <w:tcPr>
            <w:tcW w:w="2221" w:type="dxa"/>
          </w:tcPr>
          <w:p w:rsidR="007328E2" w:rsidRDefault="007328E2" w:rsidP="00447D5A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Essencial</w:t>
            </w:r>
          </w:p>
        </w:tc>
        <w:tc>
          <w:tcPr>
            <w:tcW w:w="475" w:type="dxa"/>
          </w:tcPr>
          <w:p w:rsidR="007328E2" w:rsidRDefault="007328E2" w:rsidP="00447D5A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2222" w:type="dxa"/>
          </w:tcPr>
          <w:p w:rsidR="007328E2" w:rsidRDefault="007328E2" w:rsidP="00447D5A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Importante</w:t>
            </w:r>
          </w:p>
        </w:tc>
        <w:tc>
          <w:tcPr>
            <w:tcW w:w="475" w:type="dxa"/>
          </w:tcPr>
          <w:p w:rsidR="007328E2" w:rsidRDefault="007328E2" w:rsidP="00447D5A">
            <w:pPr>
              <w:spacing w:before="240" w:after="240"/>
              <w:jc w:val="right"/>
              <w:rPr>
                <w:rFonts w:cs="Arial"/>
              </w:rPr>
            </w:pPr>
            <w:r>
              <w:rPr>
                <w:rFonts w:cs="Arial"/>
              </w:rPr>
              <w:sym w:font="Wingdings" w:char="F0A8"/>
            </w:r>
          </w:p>
        </w:tc>
        <w:tc>
          <w:tcPr>
            <w:tcW w:w="1546" w:type="dxa"/>
          </w:tcPr>
          <w:p w:rsidR="007328E2" w:rsidRDefault="007328E2" w:rsidP="00447D5A">
            <w:pPr>
              <w:spacing w:before="240" w:after="240"/>
              <w:ind w:left="-108"/>
              <w:rPr>
                <w:rFonts w:cs="Arial"/>
              </w:rPr>
            </w:pPr>
            <w:r>
              <w:rPr>
                <w:rFonts w:cs="Arial"/>
              </w:rPr>
              <w:t>Desejável</w:t>
            </w:r>
          </w:p>
        </w:tc>
      </w:tr>
    </w:tbl>
    <w:p w:rsidR="007328E2" w:rsidRDefault="007328E2" w:rsidP="007328E2">
      <w:pPr>
        <w:pStyle w:val="Corpodetexto2"/>
        <w:ind w:firstLine="720"/>
        <w:jc w:val="center"/>
        <w:rPr>
          <w:b/>
          <w:i w:val="0"/>
        </w:rPr>
      </w:pPr>
    </w:p>
    <w:p w:rsidR="007328E2" w:rsidRDefault="007328E2" w:rsidP="007328E2"/>
    <w:p w:rsidR="00BC7B0C" w:rsidRDefault="00BC7B0C" w:rsidP="00BC7B0C"/>
    <w:p w:rsidR="00237614" w:rsidRDefault="00237614" w:rsidP="0022708A"/>
    <w:p w:rsidR="00237614" w:rsidRDefault="00237614" w:rsidP="0022708A"/>
    <w:p w:rsidR="00135244" w:rsidRDefault="00135244" w:rsidP="0022708A"/>
    <w:p w:rsidR="00135244" w:rsidRDefault="00135244" w:rsidP="0022708A"/>
    <w:p w:rsidR="00135244" w:rsidRDefault="00135244" w:rsidP="0022708A"/>
    <w:p w:rsidR="00135244" w:rsidRDefault="00135244" w:rsidP="0022708A"/>
    <w:p w:rsidR="00135244" w:rsidRDefault="00135244" w:rsidP="0022708A"/>
    <w:p w:rsidR="00135244" w:rsidRDefault="00135244" w:rsidP="0022708A"/>
    <w:p w:rsidR="00237614" w:rsidRDefault="00237614" w:rsidP="0022708A"/>
    <w:p w:rsidR="00237614" w:rsidRDefault="00237614" w:rsidP="0022708A"/>
    <w:p w:rsidR="00DC53F7" w:rsidRDefault="00DC53F7" w:rsidP="0022708A"/>
    <w:p w:rsidR="00135244" w:rsidRDefault="00135244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DE04AE" w:rsidRDefault="00DE04AE" w:rsidP="0022708A"/>
    <w:p w:rsidR="0022708A" w:rsidRDefault="004C7FB2" w:rsidP="0022708A">
      <w:pPr>
        <w:jc w:val="both"/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>
                <wp:simplePos x="0" y="0"/>
                <wp:positionH relativeFrom="column">
                  <wp:posOffset>65405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4" name="Lin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CDD1BC9" id="Line 35" o:spid="_x0000_s1026" style="position:absolute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5.15pt,12.6pt" to="212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>
                <wp:simplePos x="0" y="0"/>
                <wp:positionH relativeFrom="column">
                  <wp:posOffset>3037205</wp:posOffset>
                </wp:positionH>
                <wp:positionV relativeFrom="paragraph">
                  <wp:posOffset>160020</wp:posOffset>
                </wp:positionV>
                <wp:extent cx="2628900" cy="0"/>
                <wp:effectExtent l="0" t="0" r="0" b="0"/>
                <wp:wrapNone/>
                <wp:docPr id="3" name="Lin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3B2984E" id="Line 36" o:spid="_x0000_s1026" style="position:absolute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39.15pt,12.6pt" to="446.15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"/>
            </w:pict>
          </mc:Fallback>
        </mc:AlternateContent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  <w:r w:rsidR="0022708A">
        <w:tab/>
      </w:r>
    </w:p>
    <w:p w:rsidR="0022708A" w:rsidRDefault="0022708A" w:rsidP="0022708A">
      <w:pPr>
        <w:pStyle w:val="Nomes"/>
        <w:rPr>
          <w:b/>
          <w:bCs/>
        </w:rPr>
      </w:pPr>
      <w:r>
        <w:rPr>
          <w:b/>
          <w:bCs/>
        </w:rPr>
        <w:t>Representante do contratando</w:t>
      </w:r>
      <w:r>
        <w:rPr>
          <w:b/>
          <w:bCs/>
        </w:rPr>
        <w:tab/>
      </w:r>
      <w:r>
        <w:rPr>
          <w:b/>
          <w:bCs/>
        </w:rPr>
        <w:tab/>
        <w:t xml:space="preserve">       Representante da contratante</w:t>
      </w:r>
    </w:p>
    <w:p w:rsidR="0022708A" w:rsidRDefault="0022708A" w:rsidP="0022708A">
      <w:pPr>
        <w:pStyle w:val="Nomes"/>
        <w:ind w:firstLine="0"/>
      </w:pPr>
      <w:r>
        <w:rPr>
          <w:b/>
          <w:bCs/>
        </w:rPr>
        <w:t xml:space="preserve">              </w:t>
      </w:r>
      <w:r>
        <w:rPr>
          <w:b/>
          <w:bCs/>
        </w:rPr>
        <w:tab/>
      </w:r>
      <w:r>
        <w:rPr>
          <w:b/>
          <w:bCs/>
        </w:rPr>
        <w:tab/>
        <w:t xml:space="preserve">                           </w:t>
      </w:r>
    </w:p>
    <w:p w:rsidR="0022708A" w:rsidRDefault="0022708A" w:rsidP="0022708A">
      <w:pPr>
        <w:pStyle w:val="Nomes"/>
      </w:pPr>
    </w:p>
    <w:p w:rsidR="00DC53F7" w:rsidRDefault="00DC53F7" w:rsidP="0022708A">
      <w:pPr>
        <w:pStyle w:val="Nomes"/>
      </w:pPr>
    </w:p>
    <w:p w:rsidR="00DC53F7" w:rsidRDefault="00DC53F7" w:rsidP="0022708A">
      <w:pPr>
        <w:pStyle w:val="Nomes"/>
      </w:pPr>
    </w:p>
    <w:p w:rsidR="00DC53F7" w:rsidRDefault="00DC53F7" w:rsidP="0022708A">
      <w:pPr>
        <w:pStyle w:val="Nomes"/>
      </w:pPr>
    </w:p>
    <w:p w:rsidR="0022708A" w:rsidRDefault="0022708A" w:rsidP="00135244">
      <w:pPr>
        <w:pStyle w:val="Nomes"/>
        <w:jc w:val="center"/>
      </w:pPr>
    </w:p>
    <w:p w:rsidR="0022708A" w:rsidRDefault="004C7FB2" w:rsidP="00135244">
      <w:pPr>
        <w:jc w:val="center"/>
        <w:rPr>
          <w:b/>
          <w:bCs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3062605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2" name="Lin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FBD9FE8" id="Line 38" o:spid="_x0000_s1026" style="position:absolute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41.15pt,4.35pt" to="448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"/>
            </w:pict>
          </mc:Fallback>
        </mc:AlternateContent>
      </w: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>
                <wp:simplePos x="0" y="0"/>
                <wp:positionH relativeFrom="column">
                  <wp:posOffset>52705</wp:posOffset>
                </wp:positionH>
                <wp:positionV relativeFrom="paragraph">
                  <wp:posOffset>55245</wp:posOffset>
                </wp:positionV>
                <wp:extent cx="2628900" cy="0"/>
                <wp:effectExtent l="0" t="0" r="0" b="0"/>
                <wp:wrapNone/>
                <wp:docPr id="1" name="Lin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6289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3889D00" id="Line 37" o:spid="_x0000_s1026" style="position:absolute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.15pt,4.35pt" to="211.15pt,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"/>
            </w:pict>
          </mc:Fallback>
        </mc:AlternateContent>
      </w:r>
      <w:r w:rsidR="00135244">
        <w:rPr>
          <w:b/>
          <w:bCs/>
        </w:rPr>
        <w:t>Testemunha 1</w:t>
      </w:r>
      <w:r w:rsidR="00135244">
        <w:rPr>
          <w:b/>
          <w:bCs/>
        </w:rPr>
        <w:tab/>
      </w:r>
      <w:r w:rsidR="00135244">
        <w:rPr>
          <w:b/>
          <w:bCs/>
        </w:rPr>
        <w:tab/>
      </w:r>
      <w:r w:rsidR="00135244">
        <w:rPr>
          <w:b/>
          <w:bCs/>
        </w:rPr>
        <w:tab/>
      </w:r>
      <w:r w:rsidR="00135244">
        <w:rPr>
          <w:b/>
          <w:bCs/>
        </w:rPr>
        <w:tab/>
        <w:t xml:space="preserve">      Testemunha </w:t>
      </w:r>
      <w:r w:rsidR="0022708A">
        <w:rPr>
          <w:b/>
          <w:bCs/>
        </w:rPr>
        <w:t>2</w:t>
      </w:r>
    </w:p>
    <w:sectPr w:rsidR="0022708A">
      <w:headerReference w:type="default" r:id="rId11"/>
      <w:footerReference w:type="default" r:id="rId12"/>
      <w:headerReference w:type="first" r:id="rId13"/>
      <w:pgSz w:w="11906" w:h="16838" w:code="9"/>
      <w:pgMar w:top="1701" w:right="1418" w:bottom="1899" w:left="1418" w:header="720" w:footer="471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09CE" w:rsidRDefault="006509CE">
      <w:r>
        <w:separator/>
      </w:r>
    </w:p>
  </w:endnote>
  <w:endnote w:type="continuationSeparator" w:id="0">
    <w:p w:rsidR="006509CE" w:rsidRDefault="006509C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108" w:type="dxa"/>
      <w:tblBorders>
        <w:top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4395"/>
      <w:gridCol w:w="4677"/>
    </w:tblGrid>
    <w:tr w:rsidR="003E6296">
      <w:tc>
        <w:tcPr>
          <w:tcW w:w="4395" w:type="dxa"/>
        </w:tcPr>
        <w:p w:rsidR="003E6296" w:rsidRDefault="003E6296">
          <w:pPr>
            <w:pStyle w:val="Rodap"/>
            <w:jc w:val="left"/>
          </w:pPr>
          <w:r>
            <w:t>Proposta Técnica / Comercial</w:t>
          </w:r>
        </w:p>
        <w:p w:rsidR="003E6296" w:rsidRDefault="003E6296" w:rsidP="00EE262E">
          <w:pPr>
            <w:pStyle w:val="Rodap"/>
            <w:jc w:val="left"/>
          </w:pPr>
          <w:r>
            <w:t>Projeto &lt;001/2018&gt; Versão 1.0</w:t>
          </w:r>
        </w:p>
        <w:p w:rsidR="003E6296" w:rsidRDefault="003E6296" w:rsidP="00EE262E">
          <w:pPr>
            <w:pStyle w:val="Rodap"/>
            <w:jc w:val="left"/>
          </w:pPr>
        </w:p>
      </w:tc>
      <w:tc>
        <w:tcPr>
          <w:tcW w:w="4677" w:type="dxa"/>
        </w:tcPr>
        <w:p w:rsidR="003E6296" w:rsidRDefault="003E6296">
          <w:pPr>
            <w:pStyle w:val="Rodap"/>
            <w:jc w:val="right"/>
          </w:pPr>
          <w:r>
            <w:t xml:space="preserve">Página </w:t>
          </w:r>
          <w:r>
            <w:fldChar w:fldCharType="begin"/>
          </w:r>
          <w:r>
            <w:instrText xml:space="preserve"> PAGE </w:instrText>
          </w:r>
          <w:r>
            <w:fldChar w:fldCharType="separate"/>
          </w:r>
          <w:r w:rsidR="00285CDA">
            <w:rPr>
              <w:noProof/>
            </w:rPr>
            <w:t>12</w:t>
          </w:r>
          <w:r>
            <w:fldChar w:fldCharType="end"/>
          </w:r>
          <w:r>
            <w:t xml:space="preserve"> de </w:t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NUMPAGES </w:instrText>
          </w:r>
          <w:r>
            <w:rPr>
              <w:noProof/>
            </w:rPr>
            <w:fldChar w:fldCharType="separate"/>
          </w:r>
          <w:r w:rsidR="00285CDA">
            <w:rPr>
              <w:noProof/>
            </w:rPr>
            <w:t>15</w:t>
          </w:r>
          <w:r>
            <w:rPr>
              <w:noProof/>
            </w:rPr>
            <w:fldChar w:fldCharType="end"/>
          </w:r>
          <w:r>
            <w:rPr>
              <w:rStyle w:val="Nmerodepgina"/>
            </w:rPr>
            <w:br/>
          </w:r>
          <w:r>
            <w:rPr>
              <w:snapToGrid w:val="0"/>
              <w:lang w:eastAsia="en-US"/>
            </w:rPr>
            <w:t xml:space="preserve"> </w:t>
          </w:r>
          <w:r>
            <w:rPr>
              <w:snapToGrid w:val="0"/>
              <w:lang w:eastAsia="en-US"/>
            </w:rPr>
            <w:br/>
            <w:t xml:space="preserve"> </w:t>
          </w:r>
          <w:r>
            <w:rPr>
              <w:snapToGrid w:val="0"/>
              <w:lang w:eastAsia="en-US"/>
            </w:rPr>
            <w:br/>
          </w:r>
          <w:r>
            <w:t xml:space="preserve"> </w:t>
          </w:r>
        </w:p>
      </w:tc>
    </w:tr>
  </w:tbl>
  <w:p w:rsidR="003E6296" w:rsidRDefault="003E6296">
    <w:pPr>
      <w:pStyle w:val="Rodap"/>
    </w:pPr>
    <w:r>
      <w:rPr>
        <w:noProof/>
      </w:rPr>
      <w:drawing>
        <wp:anchor distT="0" distB="0" distL="114300" distR="114300" simplePos="0" relativeHeight="251658240" behindDoc="0" locked="0" layoutInCell="1" allowOverlap="1" wp14:anchorId="23C69E69" wp14:editId="15B7D7DF">
          <wp:simplePos x="0" y="0"/>
          <wp:positionH relativeFrom="column">
            <wp:posOffset>-207010</wp:posOffset>
          </wp:positionH>
          <wp:positionV relativeFrom="paragraph">
            <wp:posOffset>3166899</wp:posOffset>
          </wp:positionV>
          <wp:extent cx="2180590" cy="1035685"/>
          <wp:effectExtent l="0" t="0" r="0" b="0"/>
          <wp:wrapSquare wrapText="bothSides"/>
          <wp:docPr id="7" name="Imagem 7" descr="C:\Users\Avell 1513\AppData\Local\Microsoft\Windows\INetCache\Content.Word\logo cliente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C:\Users\Avell 1513\AppData\Local\Microsoft\Windows\INetCache\Content.Word\logo cliente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80590" cy="1035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09CE" w:rsidRDefault="006509CE">
      <w:r>
        <w:separator/>
      </w:r>
    </w:p>
  </w:footnote>
  <w:footnote w:type="continuationSeparator" w:id="0">
    <w:p w:rsidR="006509CE" w:rsidRDefault="006509C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9089" w:type="dxa"/>
      <w:tblBorders>
        <w:bottom w:val="single" w:sz="4" w:space="0" w:color="auto"/>
        <w:insideH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4395"/>
      <w:gridCol w:w="4694"/>
    </w:tblGrid>
    <w:tr w:rsidR="003E6296" w:rsidTr="00247ACC">
      <w:trPr>
        <w:trHeight w:val="888"/>
      </w:trPr>
      <w:tc>
        <w:tcPr>
          <w:tcW w:w="4395" w:type="dxa"/>
        </w:tcPr>
        <w:p w:rsidR="003E6296" w:rsidRDefault="003E6296" w:rsidP="006E6934">
          <w:pPr>
            <w:pStyle w:val="Cabealho"/>
            <w:jc w:val="left"/>
          </w:pPr>
        </w:p>
      </w:tc>
      <w:tc>
        <w:tcPr>
          <w:tcW w:w="4694" w:type="dxa"/>
        </w:tcPr>
        <w:p w:rsidR="003E6296" w:rsidRDefault="003E6296" w:rsidP="00247ACC">
          <w:pPr>
            <w:pStyle w:val="Cabealho"/>
          </w:pPr>
        </w:p>
        <w:p w:rsidR="003E6296" w:rsidRDefault="003E6296" w:rsidP="00247ACC">
          <w:pPr>
            <w:pStyle w:val="Cabealho"/>
          </w:pPr>
        </w:p>
        <w:p w:rsidR="003E6296" w:rsidRDefault="003E6296" w:rsidP="00247ACC">
          <w:pPr>
            <w:pStyle w:val="Cabealho"/>
          </w:pPr>
        </w:p>
        <w:p w:rsidR="003E6296" w:rsidRDefault="003E6296" w:rsidP="00247ACC">
          <w:pPr>
            <w:pStyle w:val="Cabealho"/>
          </w:pPr>
        </w:p>
      </w:tc>
    </w:tr>
  </w:tbl>
  <w:p w:rsidR="003E6296" w:rsidRDefault="003E6296">
    <w:pPr>
      <w:pStyle w:val="Cabealho"/>
    </w:pPr>
    <w:r>
      <w:rPr>
        <w:noProof/>
      </w:rPr>
      <w:drawing>
        <wp:anchor distT="0" distB="0" distL="114300" distR="114300" simplePos="0" relativeHeight="251661312" behindDoc="1" locked="0" layoutInCell="1" allowOverlap="1" wp14:anchorId="035D91A6" wp14:editId="37A94CB2">
          <wp:simplePos x="0" y="0"/>
          <wp:positionH relativeFrom="margin">
            <wp:posOffset>4578350</wp:posOffset>
          </wp:positionH>
          <wp:positionV relativeFrom="paragraph">
            <wp:posOffset>-1217183</wp:posOffset>
          </wp:positionV>
          <wp:extent cx="1175234" cy="1171610"/>
          <wp:effectExtent l="0" t="0" r="6350" b="0"/>
          <wp:wrapNone/>
          <wp:docPr id="9" name="Imagem 9" descr="C:\Users\Avell 1513\AppData\Local\Microsoft\Windows\INetCache\Content.Word\logo nossa empresa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vell 1513\AppData\Local\Microsoft\Windows\INetCache\Content.Word\logo nossa empresa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75234" cy="117161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E6296" w:rsidRDefault="003E6296" w:rsidP="00D93470">
    <w:pPr>
      <w:pStyle w:val="Cabealho"/>
      <w:jc w:val="lef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7F"/>
    <w:multiLevelType w:val="singleLevel"/>
    <w:tmpl w:val="B06E0CEC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C86EBCEA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0E28806A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FFFFFFFB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" w15:restartNumberingAfterBreak="0">
    <w:nsid w:val="045310CE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04CE7B3E"/>
    <w:multiLevelType w:val="hybridMultilevel"/>
    <w:tmpl w:val="A91AD196"/>
    <w:lvl w:ilvl="0" w:tplc="15965E30">
      <w:start w:val="1"/>
      <w:numFmt w:val="bullet"/>
      <w:lvlText w:val="•"/>
      <w:lvlJc w:val="left"/>
      <w:pPr>
        <w:ind w:left="82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ABA452A4">
      <w:start w:val="1"/>
      <w:numFmt w:val="bullet"/>
      <w:lvlText w:val="o"/>
      <w:lvlJc w:val="left"/>
      <w:pPr>
        <w:ind w:left="14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AE16F8DC">
      <w:start w:val="1"/>
      <w:numFmt w:val="bullet"/>
      <w:lvlText w:val="▪"/>
      <w:lvlJc w:val="left"/>
      <w:pPr>
        <w:ind w:left="21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B2B41FD4">
      <w:start w:val="1"/>
      <w:numFmt w:val="bullet"/>
      <w:lvlText w:val="•"/>
      <w:lvlJc w:val="left"/>
      <w:pPr>
        <w:ind w:left="28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6AFA52D0">
      <w:start w:val="1"/>
      <w:numFmt w:val="bullet"/>
      <w:lvlText w:val="o"/>
      <w:lvlJc w:val="left"/>
      <w:pPr>
        <w:ind w:left="36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6660E5D8">
      <w:start w:val="1"/>
      <w:numFmt w:val="bullet"/>
      <w:lvlText w:val="▪"/>
      <w:lvlJc w:val="left"/>
      <w:pPr>
        <w:ind w:left="43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496C3BD8">
      <w:start w:val="1"/>
      <w:numFmt w:val="bullet"/>
      <w:lvlText w:val="•"/>
      <w:lvlJc w:val="left"/>
      <w:pPr>
        <w:ind w:left="504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193207F6">
      <w:start w:val="1"/>
      <w:numFmt w:val="bullet"/>
      <w:lvlText w:val="o"/>
      <w:lvlJc w:val="left"/>
      <w:pPr>
        <w:ind w:left="57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B35E8F1C">
      <w:start w:val="1"/>
      <w:numFmt w:val="bullet"/>
      <w:lvlText w:val="▪"/>
      <w:lvlJc w:val="left"/>
      <w:pPr>
        <w:ind w:left="64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06116ABF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084C07A7"/>
    <w:multiLevelType w:val="hybridMultilevel"/>
    <w:tmpl w:val="14901F62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0B712DCF"/>
    <w:multiLevelType w:val="hybridMultilevel"/>
    <w:tmpl w:val="7F123808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F364D78"/>
    <w:multiLevelType w:val="multilevel"/>
    <w:tmpl w:val="810888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2D6533D"/>
    <w:multiLevelType w:val="singleLevel"/>
    <w:tmpl w:val="A3A6BEE4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11" w15:restartNumberingAfterBreak="0">
    <w:nsid w:val="13EA1A30"/>
    <w:multiLevelType w:val="multilevel"/>
    <w:tmpl w:val="8F74C5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15A63AF4"/>
    <w:multiLevelType w:val="multilevel"/>
    <w:tmpl w:val="F50EB348"/>
    <w:lvl w:ilvl="0">
      <w:start w:val="1"/>
      <w:numFmt w:val="decimal"/>
      <w:pStyle w:val="Ttulo1"/>
      <w:lvlText w:val="%1."/>
      <w:legacy w:legacy="1" w:legacySpace="144" w:legacyIndent="0"/>
      <w:lvlJc w:val="left"/>
    </w:lvl>
    <w:lvl w:ilvl="1">
      <w:start w:val="1"/>
      <w:numFmt w:val="decimal"/>
      <w:pStyle w:val="Ttulo2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3" w15:restartNumberingAfterBreak="0">
    <w:nsid w:val="17705DC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 w15:restartNumberingAfterBreak="0">
    <w:nsid w:val="199F221B"/>
    <w:multiLevelType w:val="multilevel"/>
    <w:tmpl w:val="5B0665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B1D5AE0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6" w15:restartNumberingAfterBreak="0">
    <w:nsid w:val="1C6E62DE"/>
    <w:multiLevelType w:val="multilevel"/>
    <w:tmpl w:val="901C15EA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7" w15:restartNumberingAfterBreak="0">
    <w:nsid w:val="1E7B10E2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8" w15:restartNumberingAfterBreak="0">
    <w:nsid w:val="1F73455A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 w15:restartNumberingAfterBreak="0">
    <w:nsid w:val="23483FC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26791D6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2B0E7D47"/>
    <w:multiLevelType w:val="hybridMultilevel"/>
    <w:tmpl w:val="BC3820AA"/>
    <w:lvl w:ilvl="0" w:tplc="2CBC9E8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51800D4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9092BF5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E58D90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DBC320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1C84D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FFEFB4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E6227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6472CE9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0851FF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 w15:restartNumberingAfterBreak="0">
    <w:nsid w:val="32273D69"/>
    <w:multiLevelType w:val="multilevel"/>
    <w:tmpl w:val="443C07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33E046EE"/>
    <w:multiLevelType w:val="singleLevel"/>
    <w:tmpl w:val="9C2246A2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25" w15:restartNumberingAfterBreak="0">
    <w:nsid w:val="386A70E5"/>
    <w:multiLevelType w:val="hybridMultilevel"/>
    <w:tmpl w:val="B85628B2"/>
    <w:lvl w:ilvl="0" w:tplc="9740F018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8968FE9A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E390A96C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E14FB54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6C5D1E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96A1A8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2807830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5E705124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778337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4845164"/>
    <w:multiLevelType w:val="singleLevel"/>
    <w:tmpl w:val="435A24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7" w15:restartNumberingAfterBreak="0">
    <w:nsid w:val="44CB7422"/>
    <w:multiLevelType w:val="hybridMultilevel"/>
    <w:tmpl w:val="1EA85782"/>
    <w:lvl w:ilvl="0" w:tplc="9FE80286">
      <w:start w:val="1"/>
      <w:numFmt w:val="bullet"/>
      <w:lvlText w:val="•"/>
      <w:lvlJc w:val="left"/>
      <w:pPr>
        <w:ind w:left="487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0507196">
      <w:start w:val="1"/>
      <w:numFmt w:val="bullet"/>
      <w:lvlText w:val="o"/>
      <w:lvlJc w:val="left"/>
      <w:pPr>
        <w:ind w:left="108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BE82230">
      <w:start w:val="1"/>
      <w:numFmt w:val="bullet"/>
      <w:lvlText w:val="▪"/>
      <w:lvlJc w:val="left"/>
      <w:pPr>
        <w:ind w:left="18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B78C546">
      <w:start w:val="1"/>
      <w:numFmt w:val="bullet"/>
      <w:lvlText w:val="•"/>
      <w:lvlJc w:val="left"/>
      <w:pPr>
        <w:ind w:left="252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98881368">
      <w:start w:val="1"/>
      <w:numFmt w:val="bullet"/>
      <w:lvlText w:val="o"/>
      <w:lvlJc w:val="left"/>
      <w:pPr>
        <w:ind w:left="324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E7564BE2">
      <w:start w:val="1"/>
      <w:numFmt w:val="bullet"/>
      <w:lvlText w:val="▪"/>
      <w:lvlJc w:val="left"/>
      <w:pPr>
        <w:ind w:left="396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99DABFE6">
      <w:start w:val="1"/>
      <w:numFmt w:val="bullet"/>
      <w:lvlText w:val="•"/>
      <w:lvlJc w:val="left"/>
      <w:pPr>
        <w:ind w:left="468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C9A48D0">
      <w:start w:val="1"/>
      <w:numFmt w:val="bullet"/>
      <w:lvlText w:val="o"/>
      <w:lvlJc w:val="left"/>
      <w:pPr>
        <w:ind w:left="540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6149CB2">
      <w:start w:val="1"/>
      <w:numFmt w:val="bullet"/>
      <w:lvlText w:val="▪"/>
      <w:lvlJc w:val="left"/>
      <w:pPr>
        <w:ind w:left="612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8" w15:restartNumberingAfterBreak="0">
    <w:nsid w:val="4820271F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9" w15:restartNumberingAfterBreak="0">
    <w:nsid w:val="4B927418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0" w15:restartNumberingAfterBreak="0">
    <w:nsid w:val="511B4C90"/>
    <w:multiLevelType w:val="singleLevel"/>
    <w:tmpl w:val="8F566142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1" w15:restartNumberingAfterBreak="0">
    <w:nsid w:val="513C2A66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4A16E79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60BA05C4"/>
    <w:multiLevelType w:val="singleLevel"/>
    <w:tmpl w:val="A162DA34"/>
    <w:lvl w:ilvl="0">
      <w:start w:val="1"/>
      <w:numFmt w:val="bullet"/>
      <w:pStyle w:val="Topicos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34" w15:restartNumberingAfterBreak="0">
    <w:nsid w:val="66EA5D05"/>
    <w:multiLevelType w:val="multilevel"/>
    <w:tmpl w:val="9F24B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75155F3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6" w15:restartNumberingAfterBreak="0">
    <w:nsid w:val="697756A4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7" w15:restartNumberingAfterBreak="0">
    <w:nsid w:val="6A965C10"/>
    <w:multiLevelType w:val="singleLevel"/>
    <w:tmpl w:val="917CB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C890E5F"/>
    <w:multiLevelType w:val="singleLevel"/>
    <w:tmpl w:val="917CBF9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9" w15:restartNumberingAfterBreak="0">
    <w:nsid w:val="6FEE4EB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70EA22E9"/>
    <w:multiLevelType w:val="hybridMultilevel"/>
    <w:tmpl w:val="FD46F3EE"/>
    <w:lvl w:ilvl="0" w:tplc="764EF4EE">
      <w:start w:val="1"/>
      <w:numFmt w:val="decimalZero"/>
      <w:pStyle w:val="Requisito"/>
      <w:lvlText w:val="[RF%1]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6A4FA2"/>
    <w:multiLevelType w:val="multilevel"/>
    <w:tmpl w:val="0AFA7336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2" w15:restartNumberingAfterBreak="0">
    <w:nsid w:val="71C44C52"/>
    <w:multiLevelType w:val="singleLevel"/>
    <w:tmpl w:val="4B5A3F12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</w:abstractNum>
  <w:abstractNum w:abstractNumId="43" w15:restartNumberingAfterBreak="0">
    <w:nsid w:val="74A3662C"/>
    <w:multiLevelType w:val="hybridMultilevel"/>
    <w:tmpl w:val="FCF27E62"/>
    <w:lvl w:ilvl="0" w:tplc="1B001E06">
      <w:start w:val="1"/>
      <w:numFmt w:val="bullet"/>
      <w:lvlText w:val="•"/>
      <w:lvlJc w:val="left"/>
      <w:pPr>
        <w:ind w:left="1176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50C05C36">
      <w:start w:val="1"/>
      <w:numFmt w:val="bullet"/>
      <w:lvlText w:val="o"/>
      <w:lvlJc w:val="left"/>
      <w:pPr>
        <w:ind w:left="179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2909990">
      <w:start w:val="1"/>
      <w:numFmt w:val="bullet"/>
      <w:lvlText w:val="▪"/>
      <w:lvlJc w:val="left"/>
      <w:pPr>
        <w:ind w:left="25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AF1447CE">
      <w:start w:val="1"/>
      <w:numFmt w:val="bullet"/>
      <w:lvlText w:val="•"/>
      <w:lvlJc w:val="left"/>
      <w:pPr>
        <w:ind w:left="323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07F81D30">
      <w:start w:val="1"/>
      <w:numFmt w:val="bullet"/>
      <w:lvlText w:val="o"/>
      <w:lvlJc w:val="left"/>
      <w:pPr>
        <w:ind w:left="395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3C5A9C96">
      <w:start w:val="1"/>
      <w:numFmt w:val="bullet"/>
      <w:lvlText w:val="▪"/>
      <w:lvlJc w:val="left"/>
      <w:pPr>
        <w:ind w:left="467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B39868DC">
      <w:start w:val="1"/>
      <w:numFmt w:val="bullet"/>
      <w:lvlText w:val="•"/>
      <w:lvlJc w:val="left"/>
      <w:pPr>
        <w:ind w:left="5390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93892CE">
      <w:start w:val="1"/>
      <w:numFmt w:val="bullet"/>
      <w:lvlText w:val="o"/>
      <w:lvlJc w:val="left"/>
      <w:pPr>
        <w:ind w:left="611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9078EE6E">
      <w:start w:val="1"/>
      <w:numFmt w:val="bullet"/>
      <w:lvlText w:val="▪"/>
      <w:lvlJc w:val="left"/>
      <w:pPr>
        <w:ind w:left="6830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4" w15:restartNumberingAfterBreak="0">
    <w:nsid w:val="760C03CE"/>
    <w:multiLevelType w:val="singleLevel"/>
    <w:tmpl w:val="0C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92B3B3C"/>
    <w:multiLevelType w:val="singleLevel"/>
    <w:tmpl w:val="465C9E64"/>
    <w:lvl w:ilvl="0">
      <w:start w:val="2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9AF7EBC"/>
    <w:multiLevelType w:val="singleLevel"/>
    <w:tmpl w:val="1916AF48"/>
    <w:lvl w:ilvl="0">
      <w:start w:val="1"/>
      <w:numFmt w:val="bullet"/>
      <w:lvlText w:val=""/>
      <w:lvlJc w:val="left"/>
      <w:pPr>
        <w:tabs>
          <w:tab w:val="num" w:pos="360"/>
        </w:tabs>
        <w:ind w:left="340" w:hanging="340"/>
      </w:pPr>
      <w:rPr>
        <w:rFonts w:ascii="Wingdings" w:hAnsi="Wingdings" w:hint="default"/>
      </w:rPr>
    </w:lvl>
  </w:abstractNum>
  <w:abstractNum w:abstractNumId="47" w15:restartNumberingAfterBreak="0">
    <w:nsid w:val="7D34138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1"/>
  </w:num>
  <w:num w:numId="2">
    <w:abstractNumId w:val="2"/>
  </w:num>
  <w:num w:numId="3">
    <w:abstractNumId w:val="16"/>
  </w:num>
  <w:num w:numId="4">
    <w:abstractNumId w:val="29"/>
  </w:num>
  <w:num w:numId="5">
    <w:abstractNumId w:val="15"/>
  </w:num>
  <w:num w:numId="6">
    <w:abstractNumId w:val="13"/>
  </w:num>
  <w:num w:numId="7">
    <w:abstractNumId w:val="35"/>
  </w:num>
  <w:num w:numId="8">
    <w:abstractNumId w:val="28"/>
  </w:num>
  <w:num w:numId="9">
    <w:abstractNumId w:val="4"/>
  </w:num>
  <w:num w:numId="10">
    <w:abstractNumId w:val="44"/>
  </w:num>
  <w:num w:numId="11">
    <w:abstractNumId w:val="18"/>
  </w:num>
  <w:num w:numId="12">
    <w:abstractNumId w:val="32"/>
  </w:num>
  <w:num w:numId="13">
    <w:abstractNumId w:val="36"/>
  </w:num>
  <w:num w:numId="14">
    <w:abstractNumId w:val="0"/>
  </w:num>
  <w:num w:numId="15">
    <w:abstractNumId w:val="17"/>
  </w:num>
  <w:num w:numId="16">
    <w:abstractNumId w:val="31"/>
  </w:num>
  <w:num w:numId="17">
    <w:abstractNumId w:val="3"/>
  </w:num>
  <w:num w:numId="18">
    <w:abstractNumId w:val="12"/>
  </w:num>
  <w:num w:numId="19">
    <w:abstractNumId w:val="30"/>
  </w:num>
  <w:num w:numId="20">
    <w:abstractNumId w:val="46"/>
  </w:num>
  <w:num w:numId="21">
    <w:abstractNumId w:val="10"/>
  </w:num>
  <w:num w:numId="22">
    <w:abstractNumId w:val="41"/>
  </w:num>
  <w:num w:numId="23">
    <w:abstractNumId w:val="19"/>
  </w:num>
  <w:num w:numId="24">
    <w:abstractNumId w:val="47"/>
  </w:num>
  <w:num w:numId="25">
    <w:abstractNumId w:val="24"/>
  </w:num>
  <w:num w:numId="26">
    <w:abstractNumId w:val="33"/>
  </w:num>
  <w:num w:numId="27">
    <w:abstractNumId w:val="6"/>
  </w:num>
  <w:num w:numId="28">
    <w:abstractNumId w:val="39"/>
  </w:num>
  <w:num w:numId="29">
    <w:abstractNumId w:val="22"/>
  </w:num>
  <w:num w:numId="30">
    <w:abstractNumId w:val="20"/>
  </w:num>
  <w:num w:numId="31">
    <w:abstractNumId w:val="38"/>
  </w:num>
  <w:num w:numId="32">
    <w:abstractNumId w:val="37"/>
  </w:num>
  <w:num w:numId="33">
    <w:abstractNumId w:val="42"/>
  </w:num>
  <w:num w:numId="34">
    <w:abstractNumId w:val="45"/>
  </w:num>
  <w:num w:numId="35">
    <w:abstractNumId w:val="26"/>
  </w:num>
  <w:num w:numId="36">
    <w:abstractNumId w:val="21"/>
  </w:num>
  <w:num w:numId="37">
    <w:abstractNumId w:val="8"/>
  </w:num>
  <w:num w:numId="38">
    <w:abstractNumId w:val="7"/>
  </w:num>
  <w:num w:numId="39">
    <w:abstractNumId w:val="25"/>
  </w:num>
  <w:num w:numId="40">
    <w:abstractNumId w:val="5"/>
  </w:num>
  <w:num w:numId="41">
    <w:abstractNumId w:val="27"/>
  </w:num>
  <w:num w:numId="42">
    <w:abstractNumId w:val="43"/>
  </w:num>
  <w:num w:numId="43">
    <w:abstractNumId w:val="12"/>
    <w:lvlOverride w:ilvl="0">
      <w:startOverride w:val="3"/>
    </w:lvlOverride>
  </w:num>
  <w:num w:numId="44">
    <w:abstractNumId w:val="40"/>
  </w:num>
  <w:num w:numId="45">
    <w:abstractNumId w:val="40"/>
    <w:lvlOverride w:ilvl="0">
      <w:startOverride w:val="1"/>
    </w:lvlOverride>
  </w:num>
  <w:num w:numId="46">
    <w:abstractNumId w:val="14"/>
  </w:num>
  <w:num w:numId="47">
    <w:abstractNumId w:val="9"/>
  </w:num>
  <w:num w:numId="48">
    <w:abstractNumId w:val="23"/>
  </w:num>
  <w:num w:numId="49">
    <w:abstractNumId w:val="34"/>
  </w:num>
  <w:num w:numId="5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activeWritingStyle w:appName="MSWord" w:lang="pt-BR" w:vendorID="64" w:dllVersion="131078" w:nlCheck="1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49D"/>
    <w:rsid w:val="00005865"/>
    <w:rsid w:val="00006BD9"/>
    <w:rsid w:val="00016EEF"/>
    <w:rsid w:val="00020A5E"/>
    <w:rsid w:val="00040641"/>
    <w:rsid w:val="000608D6"/>
    <w:rsid w:val="00083D77"/>
    <w:rsid w:val="000C0E21"/>
    <w:rsid w:val="000D2C2B"/>
    <w:rsid w:val="000D3CAD"/>
    <w:rsid w:val="000F21B2"/>
    <w:rsid w:val="00104B52"/>
    <w:rsid w:val="00107F4D"/>
    <w:rsid w:val="001150C7"/>
    <w:rsid w:val="00115372"/>
    <w:rsid w:val="00126415"/>
    <w:rsid w:val="00130780"/>
    <w:rsid w:val="0013205D"/>
    <w:rsid w:val="0013304E"/>
    <w:rsid w:val="00135244"/>
    <w:rsid w:val="001369F9"/>
    <w:rsid w:val="0014656C"/>
    <w:rsid w:val="00154E35"/>
    <w:rsid w:val="00185305"/>
    <w:rsid w:val="001A69C9"/>
    <w:rsid w:val="001B07E2"/>
    <w:rsid w:val="001C2845"/>
    <w:rsid w:val="001E06C3"/>
    <w:rsid w:val="002058FD"/>
    <w:rsid w:val="00216FE8"/>
    <w:rsid w:val="00220EE4"/>
    <w:rsid w:val="00220FDF"/>
    <w:rsid w:val="0022708A"/>
    <w:rsid w:val="00237614"/>
    <w:rsid w:val="00240B73"/>
    <w:rsid w:val="00247ACC"/>
    <w:rsid w:val="00250735"/>
    <w:rsid w:val="00255A19"/>
    <w:rsid w:val="0027449D"/>
    <w:rsid w:val="002751AE"/>
    <w:rsid w:val="002847F5"/>
    <w:rsid w:val="002849C2"/>
    <w:rsid w:val="00285CDA"/>
    <w:rsid w:val="0029027C"/>
    <w:rsid w:val="002A08FC"/>
    <w:rsid w:val="002A298F"/>
    <w:rsid w:val="002A54E3"/>
    <w:rsid w:val="002D5094"/>
    <w:rsid w:val="002D5743"/>
    <w:rsid w:val="002E2AC9"/>
    <w:rsid w:val="002F0114"/>
    <w:rsid w:val="00351ABB"/>
    <w:rsid w:val="00354002"/>
    <w:rsid w:val="0036132A"/>
    <w:rsid w:val="00365E01"/>
    <w:rsid w:val="00370B9C"/>
    <w:rsid w:val="00373A88"/>
    <w:rsid w:val="00382662"/>
    <w:rsid w:val="00383A1F"/>
    <w:rsid w:val="00396C64"/>
    <w:rsid w:val="003A0432"/>
    <w:rsid w:val="003A2035"/>
    <w:rsid w:val="003B3C3C"/>
    <w:rsid w:val="003D31D4"/>
    <w:rsid w:val="003E6296"/>
    <w:rsid w:val="004016CD"/>
    <w:rsid w:val="004336D2"/>
    <w:rsid w:val="00434B2D"/>
    <w:rsid w:val="00456395"/>
    <w:rsid w:val="00462B2A"/>
    <w:rsid w:val="0047061C"/>
    <w:rsid w:val="0047513A"/>
    <w:rsid w:val="00485492"/>
    <w:rsid w:val="00485678"/>
    <w:rsid w:val="00495283"/>
    <w:rsid w:val="004B01CF"/>
    <w:rsid w:val="004B1575"/>
    <w:rsid w:val="004C7FB2"/>
    <w:rsid w:val="004E0F32"/>
    <w:rsid w:val="004E2BFA"/>
    <w:rsid w:val="004E32BC"/>
    <w:rsid w:val="004E39B4"/>
    <w:rsid w:val="004E3F67"/>
    <w:rsid w:val="00534014"/>
    <w:rsid w:val="00535B3A"/>
    <w:rsid w:val="005568EB"/>
    <w:rsid w:val="0056512C"/>
    <w:rsid w:val="00576D40"/>
    <w:rsid w:val="005C5763"/>
    <w:rsid w:val="005D0650"/>
    <w:rsid w:val="005E23C7"/>
    <w:rsid w:val="005E48EB"/>
    <w:rsid w:val="00611782"/>
    <w:rsid w:val="00616811"/>
    <w:rsid w:val="006225B8"/>
    <w:rsid w:val="006263A9"/>
    <w:rsid w:val="00626AA1"/>
    <w:rsid w:val="006375A6"/>
    <w:rsid w:val="00646EB5"/>
    <w:rsid w:val="00647572"/>
    <w:rsid w:val="00647D8F"/>
    <w:rsid w:val="006509CE"/>
    <w:rsid w:val="00650EE5"/>
    <w:rsid w:val="00655BB5"/>
    <w:rsid w:val="00664E6A"/>
    <w:rsid w:val="00670D43"/>
    <w:rsid w:val="00672346"/>
    <w:rsid w:val="006817D8"/>
    <w:rsid w:val="006A1F17"/>
    <w:rsid w:val="006A3E1E"/>
    <w:rsid w:val="006A543B"/>
    <w:rsid w:val="006B2634"/>
    <w:rsid w:val="006C0E2D"/>
    <w:rsid w:val="006D668D"/>
    <w:rsid w:val="006E4934"/>
    <w:rsid w:val="006E5941"/>
    <w:rsid w:val="006E6934"/>
    <w:rsid w:val="006F4EA1"/>
    <w:rsid w:val="0070609D"/>
    <w:rsid w:val="00706C6B"/>
    <w:rsid w:val="00715831"/>
    <w:rsid w:val="00717A3C"/>
    <w:rsid w:val="00717A55"/>
    <w:rsid w:val="007328E2"/>
    <w:rsid w:val="007427DC"/>
    <w:rsid w:val="007440B5"/>
    <w:rsid w:val="00763844"/>
    <w:rsid w:val="0077078A"/>
    <w:rsid w:val="007714A5"/>
    <w:rsid w:val="007748B6"/>
    <w:rsid w:val="007876C7"/>
    <w:rsid w:val="007B1A17"/>
    <w:rsid w:val="007C175B"/>
    <w:rsid w:val="007C4DC5"/>
    <w:rsid w:val="007E379D"/>
    <w:rsid w:val="007E4D84"/>
    <w:rsid w:val="007E506A"/>
    <w:rsid w:val="007F4383"/>
    <w:rsid w:val="007F43B3"/>
    <w:rsid w:val="00800E56"/>
    <w:rsid w:val="00803E5A"/>
    <w:rsid w:val="00805A7D"/>
    <w:rsid w:val="00810712"/>
    <w:rsid w:val="00810860"/>
    <w:rsid w:val="00811BEE"/>
    <w:rsid w:val="00813E46"/>
    <w:rsid w:val="00817A2A"/>
    <w:rsid w:val="008207C6"/>
    <w:rsid w:val="0082757D"/>
    <w:rsid w:val="0083347D"/>
    <w:rsid w:val="00841467"/>
    <w:rsid w:val="00842CB8"/>
    <w:rsid w:val="00847A0E"/>
    <w:rsid w:val="00847CD8"/>
    <w:rsid w:val="00851783"/>
    <w:rsid w:val="00864FE0"/>
    <w:rsid w:val="008668DF"/>
    <w:rsid w:val="008811DA"/>
    <w:rsid w:val="008852CC"/>
    <w:rsid w:val="00887289"/>
    <w:rsid w:val="00891AC4"/>
    <w:rsid w:val="008B1523"/>
    <w:rsid w:val="008C28B8"/>
    <w:rsid w:val="008C6555"/>
    <w:rsid w:val="008D7FED"/>
    <w:rsid w:val="008F5D29"/>
    <w:rsid w:val="00906E04"/>
    <w:rsid w:val="00926DB5"/>
    <w:rsid w:val="00940FDD"/>
    <w:rsid w:val="00966E4C"/>
    <w:rsid w:val="00984FDA"/>
    <w:rsid w:val="009870FE"/>
    <w:rsid w:val="009925E2"/>
    <w:rsid w:val="009A2751"/>
    <w:rsid w:val="009B495E"/>
    <w:rsid w:val="009C7ADB"/>
    <w:rsid w:val="009D6430"/>
    <w:rsid w:val="009E3E0E"/>
    <w:rsid w:val="00A03220"/>
    <w:rsid w:val="00A20963"/>
    <w:rsid w:val="00A24686"/>
    <w:rsid w:val="00A519D7"/>
    <w:rsid w:val="00A5324C"/>
    <w:rsid w:val="00A55B1B"/>
    <w:rsid w:val="00A71A4B"/>
    <w:rsid w:val="00A87E95"/>
    <w:rsid w:val="00A95C4E"/>
    <w:rsid w:val="00AA2A5C"/>
    <w:rsid w:val="00AA33DF"/>
    <w:rsid w:val="00AB0577"/>
    <w:rsid w:val="00AB412C"/>
    <w:rsid w:val="00AC4FCC"/>
    <w:rsid w:val="00AD3E8D"/>
    <w:rsid w:val="00AF0F8E"/>
    <w:rsid w:val="00B06BC3"/>
    <w:rsid w:val="00B11239"/>
    <w:rsid w:val="00B247C5"/>
    <w:rsid w:val="00B2550C"/>
    <w:rsid w:val="00B26CC5"/>
    <w:rsid w:val="00B33FFD"/>
    <w:rsid w:val="00B67049"/>
    <w:rsid w:val="00B77DAE"/>
    <w:rsid w:val="00B94906"/>
    <w:rsid w:val="00B97161"/>
    <w:rsid w:val="00BB2D9A"/>
    <w:rsid w:val="00BC3962"/>
    <w:rsid w:val="00BC7B0C"/>
    <w:rsid w:val="00BE12BC"/>
    <w:rsid w:val="00BF206D"/>
    <w:rsid w:val="00C04362"/>
    <w:rsid w:val="00C126DE"/>
    <w:rsid w:val="00C21ABD"/>
    <w:rsid w:val="00C27E3D"/>
    <w:rsid w:val="00C37FEF"/>
    <w:rsid w:val="00C42F34"/>
    <w:rsid w:val="00C626FB"/>
    <w:rsid w:val="00C63A13"/>
    <w:rsid w:val="00C64F3C"/>
    <w:rsid w:val="00C6679C"/>
    <w:rsid w:val="00C76C87"/>
    <w:rsid w:val="00C83CF1"/>
    <w:rsid w:val="00C97C6C"/>
    <w:rsid w:val="00CB086A"/>
    <w:rsid w:val="00CD0D19"/>
    <w:rsid w:val="00CD1A21"/>
    <w:rsid w:val="00CD1DDD"/>
    <w:rsid w:val="00CE60FE"/>
    <w:rsid w:val="00CF573D"/>
    <w:rsid w:val="00D01B52"/>
    <w:rsid w:val="00D11E31"/>
    <w:rsid w:val="00D14212"/>
    <w:rsid w:val="00D154DE"/>
    <w:rsid w:val="00D17FD3"/>
    <w:rsid w:val="00D267ED"/>
    <w:rsid w:val="00D32BDC"/>
    <w:rsid w:val="00D53D63"/>
    <w:rsid w:val="00D56267"/>
    <w:rsid w:val="00D65F66"/>
    <w:rsid w:val="00D93470"/>
    <w:rsid w:val="00DA5E88"/>
    <w:rsid w:val="00DB576E"/>
    <w:rsid w:val="00DC0105"/>
    <w:rsid w:val="00DC53F7"/>
    <w:rsid w:val="00DE04AE"/>
    <w:rsid w:val="00DE3699"/>
    <w:rsid w:val="00DF3D55"/>
    <w:rsid w:val="00DF4EEB"/>
    <w:rsid w:val="00E1111C"/>
    <w:rsid w:val="00E1253C"/>
    <w:rsid w:val="00E339D4"/>
    <w:rsid w:val="00E4791E"/>
    <w:rsid w:val="00E519CA"/>
    <w:rsid w:val="00E60C97"/>
    <w:rsid w:val="00E67C4C"/>
    <w:rsid w:val="00E72F01"/>
    <w:rsid w:val="00E7598F"/>
    <w:rsid w:val="00E83A06"/>
    <w:rsid w:val="00E9096E"/>
    <w:rsid w:val="00E93BF9"/>
    <w:rsid w:val="00EA3739"/>
    <w:rsid w:val="00EB688D"/>
    <w:rsid w:val="00EE262E"/>
    <w:rsid w:val="00EF58E5"/>
    <w:rsid w:val="00F03C1A"/>
    <w:rsid w:val="00F03FDD"/>
    <w:rsid w:val="00F1362E"/>
    <w:rsid w:val="00F20982"/>
    <w:rsid w:val="00F32B10"/>
    <w:rsid w:val="00F4681F"/>
    <w:rsid w:val="00F53F13"/>
    <w:rsid w:val="00F67DEF"/>
    <w:rsid w:val="00F83533"/>
    <w:rsid w:val="00F9104C"/>
    <w:rsid w:val="00FA5172"/>
    <w:rsid w:val="00FA5188"/>
    <w:rsid w:val="00FE62C1"/>
    <w:rsid w:val="00FF47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5:docId w15:val="{1F9C6062-5814-494F-B599-6460E7987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before="120"/>
    </w:pPr>
    <w:rPr>
      <w:rFonts w:ascii="Arial" w:hAnsi="Arial"/>
      <w:sz w:val="22"/>
    </w:rPr>
  </w:style>
  <w:style w:type="paragraph" w:styleId="Ttulo1">
    <w:name w:val="heading 1"/>
    <w:aliases w:val="h1,CapituloTitulo"/>
    <w:basedOn w:val="Normal"/>
    <w:next w:val="Normal"/>
    <w:qFormat/>
    <w:pPr>
      <w:widowControl w:val="0"/>
      <w:numPr>
        <w:numId w:val="18"/>
      </w:numPr>
      <w:shd w:val="pct12" w:color="auto" w:fill="FFFFFF"/>
      <w:spacing w:before="240" w:after="120"/>
      <w:jc w:val="both"/>
      <w:outlineLvl w:val="0"/>
    </w:pPr>
    <w:rPr>
      <w:b/>
      <w:caps/>
      <w:kern w:val="28"/>
      <w:sz w:val="28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styleId="Ttulo2">
    <w:name w:val="heading 2"/>
    <w:basedOn w:val="Normal"/>
    <w:next w:val="Normal"/>
    <w:qFormat/>
    <w:pPr>
      <w:widowControl w:val="0"/>
      <w:numPr>
        <w:ilvl w:val="1"/>
        <w:numId w:val="18"/>
      </w:numPr>
      <w:spacing w:before="240" w:after="60"/>
      <w:jc w:val="both"/>
      <w:outlineLvl w:val="1"/>
    </w:pPr>
    <w:rPr>
      <w:b/>
      <w:sz w:val="28"/>
    </w:rPr>
  </w:style>
  <w:style w:type="paragraph" w:styleId="Ttulo3">
    <w:name w:val="heading 3"/>
    <w:basedOn w:val="Normal"/>
    <w:next w:val="Normal"/>
    <w:qFormat/>
    <w:pPr>
      <w:keepNext/>
      <w:numPr>
        <w:ilvl w:val="2"/>
        <w:numId w:val="18"/>
      </w:numPr>
      <w:spacing w:before="240" w:after="60"/>
      <w:jc w:val="both"/>
      <w:outlineLvl w:val="2"/>
    </w:pPr>
    <w:rPr>
      <w:b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18"/>
      </w:numPr>
      <w:spacing w:before="240" w:after="60"/>
      <w:jc w:val="both"/>
      <w:outlineLvl w:val="3"/>
    </w:pPr>
    <w:rPr>
      <w:sz w:val="24"/>
    </w:rPr>
  </w:style>
  <w:style w:type="paragraph" w:styleId="Ttulo5">
    <w:name w:val="heading 5"/>
    <w:basedOn w:val="Normal"/>
    <w:next w:val="Normal"/>
    <w:qFormat/>
    <w:pPr>
      <w:numPr>
        <w:ilvl w:val="4"/>
        <w:numId w:val="18"/>
      </w:numPr>
      <w:spacing w:before="240" w:after="60"/>
      <w:jc w:val="both"/>
      <w:outlineLvl w:val="4"/>
    </w:pPr>
  </w:style>
  <w:style w:type="paragraph" w:styleId="Ttulo6">
    <w:name w:val="heading 6"/>
    <w:basedOn w:val="Normal"/>
    <w:next w:val="Normal"/>
    <w:qFormat/>
    <w:pPr>
      <w:numPr>
        <w:ilvl w:val="5"/>
        <w:numId w:val="18"/>
      </w:numPr>
      <w:spacing w:before="240" w:after="60"/>
      <w:jc w:val="both"/>
      <w:outlineLvl w:val="5"/>
    </w:pPr>
  </w:style>
  <w:style w:type="paragraph" w:styleId="Ttulo7">
    <w:name w:val="heading 7"/>
    <w:basedOn w:val="Normal"/>
    <w:next w:val="Normal"/>
    <w:qFormat/>
    <w:pPr>
      <w:numPr>
        <w:ilvl w:val="6"/>
        <w:numId w:val="18"/>
      </w:numPr>
      <w:spacing w:before="240" w:after="60"/>
      <w:jc w:val="both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18"/>
      </w:numPr>
      <w:spacing w:before="240" w:after="60"/>
      <w:jc w:val="both"/>
      <w:outlineLvl w:val="7"/>
    </w:pPr>
    <w:rPr>
      <w:sz w:val="20"/>
    </w:rPr>
  </w:style>
  <w:style w:type="paragraph" w:styleId="Ttulo9">
    <w:name w:val="heading 9"/>
    <w:basedOn w:val="Normal"/>
    <w:next w:val="Normal"/>
    <w:qFormat/>
    <w:pPr>
      <w:numPr>
        <w:ilvl w:val="8"/>
        <w:numId w:val="18"/>
      </w:numPr>
      <w:spacing w:before="240" w:after="60"/>
      <w:jc w:val="both"/>
      <w:outlineLvl w:val="8"/>
    </w:pPr>
    <w:rPr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MapadoDocumento">
    <w:name w:val="Document Map"/>
    <w:basedOn w:val="Normal"/>
    <w:semiHidden/>
    <w:pPr>
      <w:shd w:val="clear" w:color="auto" w:fill="000080"/>
      <w:spacing w:before="60" w:after="60"/>
      <w:jc w:val="both"/>
    </w:pPr>
    <w:rPr>
      <w:rFonts w:ascii="Tahoma" w:hAnsi="Tahoma"/>
    </w:rPr>
  </w:style>
  <w:style w:type="paragraph" w:customStyle="1" w:styleId="Requisito">
    <w:name w:val="Requisito"/>
    <w:basedOn w:val="Ttulo3"/>
    <w:next w:val="Normal"/>
    <w:pPr>
      <w:numPr>
        <w:ilvl w:val="0"/>
        <w:numId w:val="44"/>
      </w:numPr>
      <w:pBdr>
        <w:top w:val="single" w:sz="4" w:space="1" w:color="auto"/>
        <w:bottom w:val="single" w:sz="4" w:space="1" w:color="auto"/>
      </w:pBdr>
      <w:spacing w:after="120"/>
      <w:jc w:val="center"/>
    </w:pPr>
  </w:style>
  <w:style w:type="paragraph" w:customStyle="1" w:styleId="destaque1">
    <w:name w:val="destaque 1"/>
    <w:next w:val="Normal"/>
    <w:pPr>
      <w:keepNext/>
      <w:spacing w:before="240" w:after="120"/>
      <w:outlineLvl w:val="3"/>
    </w:pPr>
    <w:rPr>
      <w:rFonts w:ascii="Arial" w:hAnsi="Arial"/>
      <w:b/>
      <w:noProof/>
      <w:sz w:val="24"/>
    </w:rPr>
  </w:style>
  <w:style w:type="paragraph" w:styleId="Cabealho">
    <w:name w:val="header"/>
    <w:basedOn w:val="Normal"/>
    <w:pPr>
      <w:tabs>
        <w:tab w:val="center" w:pos="4153"/>
        <w:tab w:val="right" w:pos="8306"/>
      </w:tabs>
      <w:spacing w:before="60" w:after="60"/>
      <w:jc w:val="both"/>
    </w:pPr>
    <w:rPr>
      <w:sz w:val="20"/>
    </w:rPr>
  </w:style>
  <w:style w:type="paragraph" w:styleId="Numerada">
    <w:name w:val="List Number"/>
    <w:basedOn w:val="Normal"/>
    <w:pPr>
      <w:numPr>
        <w:numId w:val="1"/>
      </w:numPr>
      <w:spacing w:before="60" w:after="60"/>
      <w:jc w:val="both"/>
    </w:pPr>
  </w:style>
  <w:style w:type="paragraph" w:styleId="Commarcadores">
    <w:name w:val="List Bullet"/>
    <w:basedOn w:val="Normal"/>
    <w:autoRedefine/>
    <w:pPr>
      <w:numPr>
        <w:numId w:val="2"/>
      </w:numPr>
      <w:spacing w:before="60" w:after="60"/>
      <w:jc w:val="both"/>
    </w:pPr>
  </w:style>
  <w:style w:type="paragraph" w:styleId="Rodap">
    <w:name w:val="footer"/>
    <w:basedOn w:val="Normal"/>
    <w:pPr>
      <w:tabs>
        <w:tab w:val="center" w:pos="4153"/>
        <w:tab w:val="right" w:pos="8306"/>
      </w:tabs>
      <w:spacing w:before="60"/>
      <w:jc w:val="both"/>
    </w:pPr>
    <w:rPr>
      <w:sz w:val="16"/>
    </w:rPr>
  </w:style>
  <w:style w:type="paragraph" w:customStyle="1" w:styleId="titulo">
    <w:name w:val="titulo"/>
    <w:basedOn w:val="Normal"/>
    <w:next w:val="versao"/>
    <w:pPr>
      <w:spacing w:before="5280" w:after="60"/>
      <w:jc w:val="right"/>
    </w:pPr>
    <w:rPr>
      <w:b/>
      <w:sz w:val="36"/>
    </w:rPr>
  </w:style>
  <w:style w:type="paragraph" w:customStyle="1" w:styleId="versao">
    <w:name w:val="versao"/>
    <w:basedOn w:val="titulo"/>
    <w:pPr>
      <w:spacing w:before="0" w:after="0"/>
    </w:pPr>
    <w:rPr>
      <w:sz w:val="28"/>
    </w:rPr>
  </w:style>
  <w:style w:type="character" w:styleId="Nmerodepgina">
    <w:name w:val="page number"/>
    <w:basedOn w:val="Fontepargpadro"/>
  </w:style>
  <w:style w:type="paragraph" w:customStyle="1" w:styleId="sistema">
    <w:name w:val="sistema"/>
    <w:basedOn w:val="Normal"/>
    <w:pPr>
      <w:spacing w:after="240"/>
      <w:jc w:val="right"/>
    </w:pPr>
    <w:rPr>
      <w:b/>
      <w:sz w:val="36"/>
    </w:rPr>
  </w:style>
  <w:style w:type="paragraph" w:styleId="Sumrio1">
    <w:name w:val="toc 1"/>
    <w:basedOn w:val="Normal"/>
    <w:next w:val="Normal"/>
    <w:autoRedefine/>
    <w:uiPriority w:val="39"/>
    <w:pPr>
      <w:tabs>
        <w:tab w:val="left" w:pos="480"/>
        <w:tab w:val="right" w:leader="dot" w:pos="9061"/>
      </w:tabs>
      <w:spacing w:after="120"/>
    </w:pPr>
    <w:rPr>
      <w:b/>
      <w:caps/>
      <w:noProof/>
      <w:sz w:val="20"/>
    </w:rPr>
  </w:style>
  <w:style w:type="paragraph" w:styleId="Sumrio2">
    <w:name w:val="toc 2"/>
    <w:basedOn w:val="Normal"/>
    <w:next w:val="Normal"/>
    <w:autoRedefine/>
    <w:uiPriority w:val="39"/>
    <w:pPr>
      <w:ind w:left="240"/>
    </w:pPr>
    <w:rPr>
      <w:smallCaps/>
      <w:sz w:val="20"/>
    </w:rPr>
  </w:style>
  <w:style w:type="paragraph" w:styleId="Sumrio3">
    <w:name w:val="toc 3"/>
    <w:basedOn w:val="Normal"/>
    <w:next w:val="Normal"/>
    <w:autoRedefine/>
    <w:uiPriority w:val="39"/>
    <w:rsid w:val="006E5941"/>
    <w:pPr>
      <w:tabs>
        <w:tab w:val="right" w:leader="dot" w:pos="9060"/>
      </w:tabs>
      <w:ind w:left="480"/>
    </w:pPr>
    <w:rPr>
      <w:i/>
      <w:sz w:val="20"/>
    </w:rPr>
  </w:style>
  <w:style w:type="paragraph" w:styleId="Sumrio4">
    <w:name w:val="toc 4"/>
    <w:basedOn w:val="Normal"/>
    <w:next w:val="Normal"/>
    <w:autoRedefine/>
    <w:semiHidden/>
    <w:pPr>
      <w:ind w:left="720"/>
    </w:pPr>
    <w:rPr>
      <w:sz w:val="18"/>
    </w:rPr>
  </w:style>
  <w:style w:type="paragraph" w:styleId="Sumrio5">
    <w:name w:val="toc 5"/>
    <w:basedOn w:val="Normal"/>
    <w:next w:val="Normal"/>
    <w:autoRedefine/>
    <w:semiHidden/>
    <w:pPr>
      <w:ind w:left="960"/>
    </w:pPr>
    <w:rPr>
      <w:sz w:val="18"/>
    </w:rPr>
  </w:style>
  <w:style w:type="paragraph" w:styleId="Sumrio6">
    <w:name w:val="toc 6"/>
    <w:basedOn w:val="Normal"/>
    <w:next w:val="Normal"/>
    <w:autoRedefine/>
    <w:semiHidden/>
    <w:pPr>
      <w:ind w:left="1200"/>
    </w:pPr>
    <w:rPr>
      <w:sz w:val="18"/>
    </w:rPr>
  </w:style>
  <w:style w:type="paragraph" w:styleId="Sumrio7">
    <w:name w:val="toc 7"/>
    <w:basedOn w:val="Normal"/>
    <w:next w:val="Normal"/>
    <w:autoRedefine/>
    <w:semiHidden/>
    <w:pPr>
      <w:ind w:left="1440"/>
    </w:pPr>
    <w:rPr>
      <w:sz w:val="18"/>
    </w:rPr>
  </w:style>
  <w:style w:type="paragraph" w:styleId="Sumrio8">
    <w:name w:val="toc 8"/>
    <w:basedOn w:val="Normal"/>
    <w:next w:val="Normal"/>
    <w:autoRedefine/>
    <w:semiHidden/>
    <w:pPr>
      <w:ind w:left="1680"/>
    </w:pPr>
    <w:rPr>
      <w:sz w:val="18"/>
    </w:rPr>
  </w:style>
  <w:style w:type="paragraph" w:styleId="Sumrio9">
    <w:name w:val="toc 9"/>
    <w:basedOn w:val="Normal"/>
    <w:next w:val="Normal"/>
    <w:autoRedefine/>
    <w:semiHidden/>
    <w:pPr>
      <w:ind w:left="1920"/>
    </w:pPr>
    <w:rPr>
      <w:sz w:val="18"/>
    </w:rPr>
  </w:style>
  <w:style w:type="paragraph" w:customStyle="1" w:styleId="destaque2">
    <w:name w:val="destaque 2"/>
    <w:basedOn w:val="destaque1"/>
    <w:next w:val="Normal"/>
    <w:pPr>
      <w:outlineLvl w:val="4"/>
    </w:pPr>
    <w:rPr>
      <w:b w:val="0"/>
      <w:i/>
    </w:rPr>
  </w:style>
  <w:style w:type="paragraph" w:customStyle="1" w:styleId="destaque3">
    <w:name w:val="destaque 3"/>
    <w:basedOn w:val="destaque2"/>
    <w:pPr>
      <w:spacing w:before="120" w:after="60"/>
      <w:outlineLvl w:val="5"/>
    </w:pPr>
    <w:rPr>
      <w:i w:val="0"/>
    </w:rPr>
  </w:style>
  <w:style w:type="paragraph" w:customStyle="1" w:styleId="conteudo">
    <w:name w:val="conteudo"/>
    <w:basedOn w:val="Normal"/>
    <w:pPr>
      <w:spacing w:before="360" w:after="120"/>
      <w:jc w:val="both"/>
    </w:pPr>
    <w:rPr>
      <w:b/>
      <w:sz w:val="28"/>
    </w:rPr>
  </w:style>
  <w:style w:type="paragraph" w:customStyle="1" w:styleId="Topicos">
    <w:name w:val="Topicos"/>
    <w:basedOn w:val="Normal"/>
    <w:pPr>
      <w:numPr>
        <w:numId w:val="26"/>
      </w:numPr>
      <w:spacing w:before="60" w:after="60"/>
    </w:pPr>
  </w:style>
  <w:style w:type="paragraph" w:styleId="Legenda">
    <w:name w:val="caption"/>
    <w:basedOn w:val="Normal"/>
    <w:next w:val="Normal"/>
    <w:qFormat/>
    <w:pPr>
      <w:spacing w:after="120"/>
      <w:jc w:val="center"/>
    </w:pPr>
    <w:rPr>
      <w:b/>
      <w:sz w:val="20"/>
    </w:rPr>
  </w:style>
  <w:style w:type="paragraph" w:styleId="Textodenotaderodap">
    <w:name w:val="footnote text"/>
    <w:basedOn w:val="Normal"/>
    <w:semiHidden/>
    <w:pPr>
      <w:jc w:val="both"/>
    </w:pPr>
    <w:rPr>
      <w:sz w:val="20"/>
    </w:rPr>
  </w:style>
  <w:style w:type="character" w:styleId="Refdenotaderodap">
    <w:name w:val="footnote reference"/>
    <w:semiHidden/>
    <w:rPr>
      <w:vertAlign w:val="superscript"/>
    </w:rPr>
  </w:style>
  <w:style w:type="character" w:styleId="Hyperlink">
    <w:name w:val="Hyperlink"/>
    <w:uiPriority w:val="99"/>
    <w:rPr>
      <w:color w:val="0000FF"/>
      <w:u w:val="single"/>
    </w:rPr>
  </w:style>
  <w:style w:type="character" w:styleId="Refdecomentrio">
    <w:name w:val="annotation reference"/>
    <w:semiHidden/>
    <w:rPr>
      <w:sz w:val="16"/>
      <w:szCs w:val="16"/>
    </w:rPr>
  </w:style>
  <w:style w:type="paragraph" w:styleId="Textodecomentrio">
    <w:name w:val="annotation text"/>
    <w:basedOn w:val="Normal"/>
    <w:semiHidden/>
    <w:pPr>
      <w:spacing w:before="60" w:after="60"/>
      <w:jc w:val="both"/>
    </w:pPr>
    <w:rPr>
      <w:sz w:val="20"/>
    </w:rPr>
  </w:style>
  <w:style w:type="paragraph" w:styleId="Corpodetexto">
    <w:name w:val="Body Text"/>
    <w:basedOn w:val="Normal"/>
    <w:link w:val="CorpodetextoChar"/>
    <w:pPr>
      <w:spacing w:before="60" w:after="60"/>
      <w:jc w:val="both"/>
    </w:pPr>
  </w:style>
  <w:style w:type="paragraph" w:styleId="Corpodetexto2">
    <w:name w:val="Body Text 2"/>
    <w:basedOn w:val="Normal"/>
    <w:pPr>
      <w:spacing w:before="60" w:after="60"/>
      <w:jc w:val="both"/>
    </w:pPr>
    <w:rPr>
      <w:i/>
    </w:rPr>
  </w:style>
  <w:style w:type="paragraph" w:styleId="Corpodetexto3">
    <w:name w:val="Body Text 3"/>
    <w:basedOn w:val="Normal"/>
    <w:pPr>
      <w:spacing w:before="60" w:after="60"/>
    </w:pPr>
  </w:style>
  <w:style w:type="character" w:styleId="HiperlinkVisitado">
    <w:name w:val="FollowedHyperlink"/>
    <w:rPr>
      <w:color w:val="800080"/>
      <w:u w:val="single"/>
    </w:rPr>
  </w:style>
  <w:style w:type="paragraph" w:customStyle="1" w:styleId="Tabletext">
    <w:name w:val="Tabletext"/>
    <w:basedOn w:val="Normal"/>
    <w:pPr>
      <w:keepLines/>
      <w:widowControl w:val="0"/>
      <w:spacing w:before="60" w:after="60" w:line="240" w:lineRule="atLeast"/>
      <w:ind w:left="284"/>
    </w:pPr>
    <w:rPr>
      <w:sz w:val="20"/>
      <w:lang w:val="en-US"/>
    </w:rPr>
  </w:style>
  <w:style w:type="paragraph" w:customStyle="1" w:styleId="Textopadro">
    <w:name w:val="Texto padrão"/>
    <w:basedOn w:val="Normal"/>
    <w:pPr>
      <w:autoSpaceDE w:val="0"/>
      <w:autoSpaceDN w:val="0"/>
      <w:adjustRightInd w:val="0"/>
      <w:spacing w:before="0"/>
    </w:pPr>
    <w:rPr>
      <w:rFonts w:ascii="Times New Roman" w:hAnsi="Times New Roman"/>
      <w:sz w:val="24"/>
      <w:szCs w:val="24"/>
    </w:rPr>
  </w:style>
  <w:style w:type="paragraph" w:customStyle="1" w:styleId="TableText0">
    <w:name w:val="Table Text"/>
    <w:basedOn w:val="Normal"/>
    <w:pPr>
      <w:autoSpaceDE w:val="0"/>
      <w:autoSpaceDN w:val="0"/>
      <w:adjustRightInd w:val="0"/>
      <w:spacing w:before="0"/>
    </w:pPr>
    <w:rPr>
      <w:rFonts w:cs="Arial"/>
      <w:sz w:val="20"/>
    </w:rPr>
  </w:style>
  <w:style w:type="paragraph" w:styleId="Ttulo">
    <w:name w:val="Title"/>
    <w:basedOn w:val="Normal"/>
    <w:next w:val="Normal"/>
    <w:qFormat/>
    <w:rsid w:val="003B3C3C"/>
    <w:pPr>
      <w:widowControl w:val="0"/>
      <w:suppressAutoHyphens/>
      <w:spacing w:before="0"/>
      <w:jc w:val="center"/>
    </w:pPr>
    <w:rPr>
      <w:b/>
      <w:sz w:val="36"/>
      <w:lang w:val="en-US"/>
    </w:rPr>
  </w:style>
  <w:style w:type="paragraph" w:customStyle="1" w:styleId="Nomes">
    <w:name w:val="Nomes"/>
    <w:basedOn w:val="Normal"/>
    <w:rsid w:val="0022708A"/>
    <w:pPr>
      <w:spacing w:before="0"/>
      <w:ind w:firstLine="720"/>
    </w:pPr>
  </w:style>
  <w:style w:type="character" w:customStyle="1" w:styleId="CorpodetextoChar">
    <w:name w:val="Corpo de texto Char"/>
    <w:link w:val="Corpodetexto"/>
    <w:rsid w:val="005C5763"/>
    <w:rPr>
      <w:rFonts w:ascii="Arial" w:hAnsi="Arial"/>
      <w:sz w:val="22"/>
    </w:rPr>
  </w:style>
  <w:style w:type="paragraph" w:customStyle="1" w:styleId="oirr">
    <w:name w:val="oirr"/>
    <w:basedOn w:val="Requisito"/>
    <w:link w:val="oirrChar"/>
    <w:autoRedefine/>
    <w:qFormat/>
    <w:rsid w:val="007C175B"/>
    <w:pPr>
      <w:numPr>
        <w:numId w:val="0"/>
      </w:numPr>
    </w:pPr>
    <w:rPr>
      <w:rFonts w:cs="Arial"/>
      <w:color w:val="000000"/>
      <w:szCs w:val="22"/>
    </w:rPr>
  </w:style>
  <w:style w:type="character" w:customStyle="1" w:styleId="oirrChar">
    <w:name w:val="oirr Char"/>
    <w:link w:val="oirr"/>
    <w:rsid w:val="007C175B"/>
    <w:rPr>
      <w:rFonts w:ascii="Arial" w:hAnsi="Arial" w:cs="Arial"/>
      <w:b/>
      <w:color w:val="000000"/>
      <w:sz w:val="22"/>
      <w:szCs w:val="22"/>
    </w:rPr>
  </w:style>
  <w:style w:type="table" w:styleId="Tabelacomgrade">
    <w:name w:val="Table Grid"/>
    <w:basedOn w:val="Tabelanormal"/>
    <w:rsid w:val="0018530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Lista4-nfase1">
    <w:name w:val="List Table 4 Accent 1"/>
    <w:basedOn w:val="Tabelanormal"/>
    <w:uiPriority w:val="49"/>
    <w:rsid w:val="00185305"/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unhideWhenUsed/>
    <w:rsid w:val="002847F5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character" w:customStyle="1" w:styleId="apple-tab-span">
    <w:name w:val="apple-tab-span"/>
    <w:basedOn w:val="Fontepargpadro"/>
    <w:rsid w:val="002847F5"/>
  </w:style>
  <w:style w:type="character" w:customStyle="1" w:styleId="apple-converted-space">
    <w:name w:val="apple-converted-space"/>
    <w:basedOn w:val="Fontepargpadro"/>
    <w:rsid w:val="00626AA1"/>
  </w:style>
  <w:style w:type="table" w:styleId="TabeladeGrade4-nfase6">
    <w:name w:val="Grid Table 4 Accent 6"/>
    <w:basedOn w:val="Tabelanormal"/>
    <w:uiPriority w:val="49"/>
    <w:rsid w:val="00F4681F"/>
    <w:tblPr>
      <w:tblStyleRowBandSize w:val="1"/>
      <w:tblStyleColBandSize w:val="1"/>
      <w:tblBorders>
        <w:top w:val="single" w:sz="4" w:space="0" w:color="FABF8F" w:themeColor="accent6" w:themeTint="99"/>
        <w:left w:val="single" w:sz="4" w:space="0" w:color="FABF8F" w:themeColor="accent6" w:themeTint="99"/>
        <w:bottom w:val="single" w:sz="4" w:space="0" w:color="FABF8F" w:themeColor="accent6" w:themeTint="99"/>
        <w:right w:val="single" w:sz="4" w:space="0" w:color="FABF8F" w:themeColor="accent6" w:themeTint="99"/>
        <w:insideH w:val="single" w:sz="4" w:space="0" w:color="FABF8F" w:themeColor="accent6" w:themeTint="99"/>
        <w:insideV w:val="single" w:sz="4" w:space="0" w:color="FABF8F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  <w:insideH w:val="nil"/>
          <w:insideV w:val="nil"/>
        </w:tcBorders>
        <w:shd w:val="clear" w:color="auto" w:fill="F79646" w:themeFill="accent6"/>
      </w:tcPr>
    </w:tblStylePr>
    <w:tblStylePr w:type="lastRow">
      <w:rPr>
        <w:b/>
        <w:bCs/>
      </w:rPr>
      <w:tblPr/>
      <w:tcPr>
        <w:tcBorders>
          <w:top w:val="double" w:sz="4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9D9" w:themeFill="accent6" w:themeFillTint="33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paragraph" w:styleId="PargrafodaLista">
    <w:name w:val="List Paragraph"/>
    <w:basedOn w:val="Normal"/>
    <w:uiPriority w:val="34"/>
    <w:qFormat/>
    <w:rsid w:val="00C27E3D"/>
    <w:pPr>
      <w:ind w:left="720"/>
      <w:contextualSpacing/>
    </w:pPr>
  </w:style>
  <w:style w:type="character" w:styleId="Forte">
    <w:name w:val="Strong"/>
    <w:basedOn w:val="Fontepargpadro"/>
    <w:uiPriority w:val="22"/>
    <w:qFormat/>
    <w:rsid w:val="007C17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336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1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499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53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18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5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43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12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0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098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7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16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218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85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199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8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6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38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967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54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36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18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193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1028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437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018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077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499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57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041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60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45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5468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477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1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81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1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7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672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1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05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267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2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3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4888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01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916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74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910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325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059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34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08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99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10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52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98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452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1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012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122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395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66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9883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156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671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1208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cep.guiamais.com.br/cep/37500-176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apontador.com.br/guia_de_ruas/mg/itajuba/avenida-bps.html" TargetMode="External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H:\public_html\mestrado\atual\PropostaTecnica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505C38-A1FC-40E7-B27F-0CA88C77A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PropostaTecnica.dot</Template>
  <TotalTime>1038</TotalTime>
  <Pages>15</Pages>
  <Words>2206</Words>
  <Characters>11913</Characters>
  <Application>Microsoft Office Word</Application>
  <DocSecurity>0</DocSecurity>
  <Lines>99</Lines>
  <Paragraphs>28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&lt;Nome da Proposta Técnica&gt;</vt:lpstr>
    </vt:vector>
  </TitlesOfParts>
  <Company>cesar</Company>
  <LinksUpToDate>false</LinksUpToDate>
  <CharactersWithSpaces>14091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&lt;Nome da Proposta Técnica&gt;</dc:title>
  <dc:creator>Henrique Rodrigues</dc:creator>
  <cp:lastModifiedBy>Igor Rodrigues</cp:lastModifiedBy>
  <cp:revision>35</cp:revision>
  <cp:lastPrinted>2016-10-18T06:47:00Z</cp:lastPrinted>
  <dcterms:created xsi:type="dcterms:W3CDTF">2016-10-18T12:02:00Z</dcterms:created>
  <dcterms:modified xsi:type="dcterms:W3CDTF">2018-11-23T14:10:00Z</dcterms:modified>
</cp:coreProperties>
</file>