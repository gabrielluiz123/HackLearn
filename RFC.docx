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523" w:rsidRPr="00332EBF" w:rsidRDefault="00332EBF" w:rsidP="00247ACC">
      <w:pPr>
        <w:pStyle w:val="titulo"/>
        <w:spacing w:before="3120"/>
        <w:rPr>
          <w:rFonts w:cs="Arial"/>
          <w:sz w:val="48"/>
        </w:rPr>
      </w:pPr>
      <w:proofErr w:type="spellStart"/>
      <w:r w:rsidRPr="00332EBF">
        <w:rPr>
          <w:sz w:val="44"/>
        </w:rPr>
        <w:t>Hack</w:t>
      </w:r>
      <w:proofErr w:type="spellEnd"/>
      <w:r w:rsidRPr="00332EBF">
        <w:rPr>
          <w:sz w:val="44"/>
        </w:rPr>
        <w:t xml:space="preserve"> </w:t>
      </w:r>
      <w:proofErr w:type="spellStart"/>
      <w:r w:rsidRPr="00332EBF">
        <w:rPr>
          <w:sz w:val="44"/>
        </w:rPr>
        <w:t>Learn</w:t>
      </w:r>
      <w:proofErr w:type="spellEnd"/>
      <w:r w:rsidR="008B1523" w:rsidRPr="00332EBF">
        <w:rPr>
          <w:rFonts w:cs="Arial"/>
          <w:sz w:val="48"/>
        </w:rPr>
        <w:br/>
      </w:r>
    </w:p>
    <w:p w:rsidR="008B1523" w:rsidRPr="00332EBF" w:rsidRDefault="008B1523">
      <w:pPr>
        <w:pStyle w:val="versao"/>
        <w:rPr>
          <w:rFonts w:cs="Arial"/>
        </w:rPr>
      </w:pPr>
    </w:p>
    <w:p w:rsidR="008B1523" w:rsidRDefault="007C175B" w:rsidP="008C6555">
      <w:pPr>
        <w:pStyle w:val="versao"/>
        <w:ind w:left="720"/>
        <w:rPr>
          <w:rFonts w:cs="Arial"/>
        </w:rPr>
      </w:pPr>
      <w:r w:rsidRPr="00332EBF">
        <w:rPr>
          <w:rFonts w:cs="Arial"/>
        </w:rPr>
        <w:t>Projeto 001/2018</w:t>
      </w:r>
      <w:r w:rsidR="008B1523" w:rsidRPr="00332EBF">
        <w:rPr>
          <w:rFonts w:cs="Arial"/>
        </w:rPr>
        <w:t xml:space="preserve"> </w:t>
      </w:r>
      <w:r w:rsidR="00DC0105" w:rsidRPr="00332EBF">
        <w:rPr>
          <w:rFonts w:cs="Arial"/>
        </w:rPr>
        <w:t>–</w:t>
      </w:r>
      <w:r w:rsidR="008B1523" w:rsidRPr="00332EBF">
        <w:rPr>
          <w:rFonts w:cs="Arial"/>
        </w:rPr>
        <w:t xml:space="preserve"> </w:t>
      </w:r>
      <w:proofErr w:type="spellStart"/>
      <w:r w:rsidR="00332EBF">
        <w:rPr>
          <w:rFonts w:cs="Arial"/>
        </w:rPr>
        <w:t>Hack</w:t>
      </w:r>
      <w:proofErr w:type="spellEnd"/>
      <w:r w:rsidR="00332EBF">
        <w:rPr>
          <w:rFonts w:cs="Arial"/>
        </w:rPr>
        <w:t xml:space="preserve"> </w:t>
      </w:r>
      <w:proofErr w:type="spellStart"/>
      <w:r w:rsidR="00332EBF">
        <w:rPr>
          <w:rFonts w:cs="Arial"/>
        </w:rPr>
        <w:t>Lean</w:t>
      </w:r>
      <w:proofErr w:type="spellEnd"/>
      <w:r w:rsidR="008B1523">
        <w:rPr>
          <w:rFonts w:cs="Arial"/>
        </w:rPr>
        <w:t xml:space="preserve"> </w:t>
      </w:r>
      <w:r w:rsidR="008B1523">
        <w:rPr>
          <w:rFonts w:cs="Arial"/>
        </w:rPr>
        <w:br/>
      </w:r>
      <w:r w:rsidR="00D65F66">
        <w:rPr>
          <w:rFonts w:cs="Arial"/>
        </w:rPr>
        <w:t>Documento de Requisitos</w:t>
      </w:r>
    </w:p>
    <w:p w:rsidR="008B1523" w:rsidRDefault="008B1523">
      <w:pPr>
        <w:pStyle w:val="versao"/>
        <w:rPr>
          <w:rFonts w:cs="Arial"/>
          <w:sz w:val="24"/>
        </w:rPr>
      </w:pPr>
    </w:p>
    <w:p w:rsidR="008B1523" w:rsidRDefault="008B1523">
      <w:pPr>
        <w:pStyle w:val="versao"/>
        <w:rPr>
          <w:rFonts w:cs="Arial"/>
          <w:i/>
          <w:sz w:val="24"/>
        </w:rPr>
      </w:pPr>
      <w:r>
        <w:rPr>
          <w:rFonts w:cs="Arial"/>
          <w:sz w:val="24"/>
        </w:rPr>
        <w:t xml:space="preserve">Data de Emissão: </w:t>
      </w:r>
      <w:r w:rsidR="007C175B">
        <w:rPr>
          <w:rFonts w:cs="Arial"/>
          <w:i/>
          <w:sz w:val="24"/>
        </w:rPr>
        <w:t>23/08/2018</w:t>
      </w:r>
    </w:p>
    <w:p w:rsidR="008B1523" w:rsidRDefault="008B1523">
      <w:pPr>
        <w:pStyle w:val="versao"/>
        <w:rPr>
          <w:rFonts w:cs="Arial"/>
          <w:i/>
        </w:rPr>
      </w:pPr>
      <w:r>
        <w:rPr>
          <w:rFonts w:cs="Arial"/>
          <w:sz w:val="24"/>
        </w:rPr>
        <w:t xml:space="preserve">Data de Validade: </w:t>
      </w:r>
      <w:r w:rsidR="007C175B">
        <w:rPr>
          <w:rFonts w:cs="Arial"/>
          <w:i/>
          <w:sz w:val="24"/>
        </w:rPr>
        <w:t>23</w:t>
      </w:r>
      <w:r w:rsidR="002D5743">
        <w:rPr>
          <w:rFonts w:cs="Arial"/>
          <w:i/>
          <w:sz w:val="24"/>
        </w:rPr>
        <w:t>/10</w:t>
      </w:r>
      <w:r w:rsidR="00800E56">
        <w:rPr>
          <w:rFonts w:cs="Arial"/>
          <w:i/>
          <w:sz w:val="24"/>
        </w:rPr>
        <w:t>/201</w:t>
      </w:r>
      <w:r w:rsidR="007C175B">
        <w:rPr>
          <w:rFonts w:cs="Arial"/>
          <w:i/>
          <w:sz w:val="24"/>
        </w:rPr>
        <w:t>9</w:t>
      </w:r>
    </w:p>
    <w:p w:rsidR="008B1523" w:rsidRDefault="008B1523">
      <w:pPr>
        <w:pStyle w:val="versao"/>
        <w:rPr>
          <w:rFonts w:cs="Arial"/>
        </w:rPr>
      </w:pPr>
    </w:p>
    <w:p w:rsidR="002D5743" w:rsidRDefault="00DC0105" w:rsidP="007C175B">
      <w:pPr>
        <w:spacing w:line="259" w:lineRule="auto"/>
        <w:ind w:left="4961" w:right="481"/>
        <w:jc w:val="right"/>
        <w:rPr>
          <w:b/>
          <w:sz w:val="24"/>
        </w:rPr>
      </w:pPr>
      <w:r>
        <w:rPr>
          <w:b/>
          <w:sz w:val="24"/>
        </w:rPr>
        <w:t xml:space="preserve">Responsável pela Proposta:  </w:t>
      </w:r>
    </w:p>
    <w:p w:rsidR="002D5743" w:rsidRDefault="002D5743" w:rsidP="00DC0105">
      <w:pPr>
        <w:spacing w:line="259" w:lineRule="auto"/>
        <w:ind w:right="414"/>
        <w:jc w:val="right"/>
        <w:rPr>
          <w:b/>
          <w:sz w:val="24"/>
        </w:rPr>
      </w:pPr>
      <w:r>
        <w:rPr>
          <w:b/>
          <w:sz w:val="24"/>
        </w:rPr>
        <w:t>André Vitor Beraldo</w:t>
      </w:r>
    </w:p>
    <w:p w:rsidR="00DC0105" w:rsidRDefault="002D5743" w:rsidP="007C175B">
      <w:pPr>
        <w:spacing w:line="259" w:lineRule="auto"/>
        <w:ind w:right="414"/>
        <w:jc w:val="right"/>
        <w:rPr>
          <w:b/>
          <w:sz w:val="24"/>
        </w:rPr>
      </w:pPr>
      <w:r>
        <w:rPr>
          <w:b/>
          <w:sz w:val="24"/>
        </w:rPr>
        <w:t>Gabriel Luiz dos Santos</w:t>
      </w:r>
    </w:p>
    <w:p w:rsidR="002D5743" w:rsidRDefault="002D5743" w:rsidP="00DC0105">
      <w:pPr>
        <w:spacing w:line="259" w:lineRule="auto"/>
        <w:ind w:right="414"/>
        <w:jc w:val="right"/>
        <w:rPr>
          <w:b/>
          <w:sz w:val="24"/>
        </w:rPr>
      </w:pPr>
      <w:r>
        <w:rPr>
          <w:b/>
          <w:sz w:val="24"/>
        </w:rPr>
        <w:t>Igor Tibúrcio Rodrigues</w:t>
      </w:r>
    </w:p>
    <w:p w:rsidR="007C175B" w:rsidRDefault="007C175B" w:rsidP="00DC0105">
      <w:pPr>
        <w:spacing w:line="259" w:lineRule="auto"/>
        <w:ind w:right="414"/>
        <w:jc w:val="right"/>
        <w:rPr>
          <w:b/>
          <w:sz w:val="24"/>
        </w:rPr>
      </w:pPr>
      <w:r>
        <w:rPr>
          <w:b/>
          <w:sz w:val="24"/>
        </w:rPr>
        <w:t>Rafael da Silva Batista</w:t>
      </w:r>
    </w:p>
    <w:p w:rsidR="002D5743" w:rsidRDefault="002D5743" w:rsidP="00DC0105">
      <w:pPr>
        <w:spacing w:line="259" w:lineRule="auto"/>
        <w:ind w:right="414"/>
        <w:jc w:val="right"/>
        <w:rPr>
          <w:b/>
          <w:sz w:val="24"/>
        </w:rPr>
      </w:pPr>
    </w:p>
    <w:p w:rsidR="008B1523" w:rsidRDefault="008B1523">
      <w:pPr>
        <w:pStyle w:val="versao"/>
        <w:rPr>
          <w:rFonts w:cs="Arial"/>
          <w:sz w:val="24"/>
        </w:rPr>
      </w:pPr>
    </w:p>
    <w:p w:rsidR="00800E56" w:rsidRDefault="00800E56">
      <w:pPr>
        <w:pStyle w:val="versao"/>
        <w:rPr>
          <w:rFonts w:cs="Arial"/>
          <w:sz w:val="24"/>
        </w:rPr>
      </w:pPr>
    </w:p>
    <w:p w:rsidR="008B1523" w:rsidRDefault="008B1523">
      <w:pPr>
        <w:pStyle w:val="versao"/>
        <w:rPr>
          <w:rFonts w:cs="Arial"/>
          <w:sz w:val="24"/>
        </w:rPr>
      </w:pPr>
    </w:p>
    <w:p w:rsidR="008B1523" w:rsidRDefault="008B1523">
      <w:pPr>
        <w:pStyle w:val="versao"/>
      </w:pPr>
    </w:p>
    <w:p w:rsidR="006E5941" w:rsidRDefault="006E5941">
      <w:pPr>
        <w:pStyle w:val="versao"/>
      </w:pPr>
    </w:p>
    <w:p w:rsidR="008B1523" w:rsidRDefault="00247ACC">
      <w:pPr>
        <w:pStyle w:val="versao"/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441C2560" wp14:editId="06D2B583">
            <wp:simplePos x="0" y="0"/>
            <wp:positionH relativeFrom="margin">
              <wp:posOffset>2228327</wp:posOffset>
            </wp:positionH>
            <wp:positionV relativeFrom="paragraph">
              <wp:posOffset>149860</wp:posOffset>
            </wp:positionV>
            <wp:extent cx="1175234" cy="1171610"/>
            <wp:effectExtent l="0" t="0" r="6350" b="0"/>
            <wp:wrapNone/>
            <wp:docPr id="11" name="Imagem 11" descr="C:\Users\Avell 1513\AppData\Local\Microsoft\Windows\INetCache\Content.Word\logo nossa empr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vell 1513\AppData\Local\Microsoft\Windows\INetCache\Content.Word\logo nossa empres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234" cy="117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48B6" w:rsidRDefault="006E5941" w:rsidP="007748B6">
      <w:pPr>
        <w:pStyle w:val="versao"/>
        <w:rPr>
          <w:sz w:val="24"/>
        </w:rPr>
      </w:pPr>
      <w:proofErr w:type="spellStart"/>
      <w:r>
        <w:t>BugMonkey</w:t>
      </w:r>
      <w:r w:rsidR="00456395">
        <w:t>s</w:t>
      </w:r>
      <w:proofErr w:type="spellEnd"/>
      <w:r>
        <w:t xml:space="preserve"> Software</w:t>
      </w:r>
      <w:r w:rsidR="008C6555">
        <w:t>s</w:t>
      </w:r>
      <w:r>
        <w:t xml:space="preserve"> </w:t>
      </w:r>
      <w:proofErr w:type="spellStart"/>
      <w:r w:rsidR="007748B6">
        <w:t>Ltda</w:t>
      </w:r>
      <w:proofErr w:type="spellEnd"/>
    </w:p>
    <w:p w:rsidR="00B94906" w:rsidRDefault="002E7799" w:rsidP="00B94906">
      <w:pPr>
        <w:pStyle w:val="versao"/>
        <w:rPr>
          <w:b w:val="0"/>
          <w:sz w:val="22"/>
        </w:rPr>
      </w:pPr>
      <w:hyperlink r:id="rId9" w:history="1">
        <w:r w:rsidR="00626AA1" w:rsidRPr="00626AA1">
          <w:rPr>
            <w:b w:val="0"/>
            <w:sz w:val="22"/>
          </w:rPr>
          <w:t xml:space="preserve">Avenida </w:t>
        </w:r>
        <w:proofErr w:type="spellStart"/>
        <w:r w:rsidR="00626AA1" w:rsidRPr="00626AA1">
          <w:rPr>
            <w:b w:val="0"/>
            <w:sz w:val="22"/>
          </w:rPr>
          <w:t>Bps</w:t>
        </w:r>
        <w:proofErr w:type="spellEnd"/>
        <w:r w:rsidR="00626AA1" w:rsidRPr="00626AA1">
          <w:rPr>
            <w:b w:val="0"/>
            <w:sz w:val="22"/>
          </w:rPr>
          <w:t>, </w:t>
        </w:r>
      </w:hyperlink>
      <w:r w:rsidR="00626AA1">
        <w:rPr>
          <w:b w:val="0"/>
          <w:sz w:val="22"/>
        </w:rPr>
        <w:t>313, sala 1</w:t>
      </w:r>
      <w:r w:rsidR="009B495E">
        <w:rPr>
          <w:b w:val="0"/>
          <w:sz w:val="22"/>
        </w:rPr>
        <w:t>0</w:t>
      </w:r>
      <w:r w:rsidR="00626AA1">
        <w:rPr>
          <w:b w:val="0"/>
          <w:sz w:val="22"/>
        </w:rPr>
        <w:t>6/1</w:t>
      </w:r>
      <w:r w:rsidR="009B495E">
        <w:rPr>
          <w:b w:val="0"/>
          <w:sz w:val="22"/>
        </w:rPr>
        <w:t>07</w:t>
      </w:r>
    </w:p>
    <w:p w:rsidR="00626AA1" w:rsidRDefault="00B94906" w:rsidP="00B94906">
      <w:pPr>
        <w:pStyle w:val="versao"/>
        <w:rPr>
          <w:b w:val="0"/>
          <w:sz w:val="22"/>
        </w:rPr>
      </w:pPr>
      <w:r>
        <w:rPr>
          <w:b w:val="0"/>
          <w:sz w:val="22"/>
        </w:rPr>
        <w:t xml:space="preserve">CEP: </w:t>
      </w:r>
      <w:hyperlink r:id="rId10" w:history="1">
        <w:r w:rsidR="00626AA1" w:rsidRPr="00626AA1">
          <w:rPr>
            <w:b w:val="0"/>
            <w:sz w:val="22"/>
          </w:rPr>
          <w:t>37500-176</w:t>
        </w:r>
      </w:hyperlink>
      <w:r w:rsidR="00626AA1">
        <w:rPr>
          <w:b w:val="0"/>
          <w:sz w:val="22"/>
        </w:rPr>
        <w:t xml:space="preserve"> </w:t>
      </w:r>
    </w:p>
    <w:p w:rsidR="00B94906" w:rsidRPr="00805A7D" w:rsidRDefault="00626AA1" w:rsidP="00B94906">
      <w:pPr>
        <w:pStyle w:val="versao"/>
        <w:rPr>
          <w:b w:val="0"/>
          <w:sz w:val="22"/>
        </w:rPr>
      </w:pPr>
      <w:r>
        <w:rPr>
          <w:b w:val="0"/>
          <w:sz w:val="22"/>
        </w:rPr>
        <w:t>Pinheirinho,</w:t>
      </w:r>
      <w:r w:rsidR="00B94906">
        <w:rPr>
          <w:b w:val="0"/>
          <w:sz w:val="22"/>
        </w:rPr>
        <w:t xml:space="preserve"> </w:t>
      </w:r>
      <w:r w:rsidR="006E5941">
        <w:rPr>
          <w:b w:val="0"/>
          <w:sz w:val="22"/>
        </w:rPr>
        <w:t>Itajubá</w:t>
      </w:r>
      <w:r w:rsidR="00B94906" w:rsidRPr="00805A7D">
        <w:rPr>
          <w:b w:val="0"/>
          <w:sz w:val="22"/>
        </w:rPr>
        <w:t xml:space="preserve"> – MG</w:t>
      </w:r>
    </w:p>
    <w:p w:rsidR="003B3C3C" w:rsidRDefault="00626AA1" w:rsidP="00B94906">
      <w:pPr>
        <w:pStyle w:val="versao"/>
      </w:pPr>
      <w:r>
        <w:rPr>
          <w:b w:val="0"/>
          <w:sz w:val="22"/>
        </w:rPr>
        <w:t>(35) 36</w:t>
      </w:r>
      <w:r w:rsidR="009B495E">
        <w:rPr>
          <w:b w:val="0"/>
          <w:sz w:val="22"/>
        </w:rPr>
        <w:t>12-2175</w:t>
      </w:r>
      <w:r w:rsidR="009B495E">
        <w:br/>
        <w:t>http://www.</w:t>
      </w:r>
      <w:r w:rsidR="006E5941">
        <w:t>bms.com.br</w:t>
      </w:r>
    </w:p>
    <w:p w:rsidR="00AB0577" w:rsidRDefault="00AB0577" w:rsidP="003B3C3C">
      <w:pPr>
        <w:pStyle w:val="Ttulo"/>
        <w:rPr>
          <w:lang w:val="pt-BR"/>
        </w:rPr>
      </w:pPr>
    </w:p>
    <w:p w:rsidR="009B495E" w:rsidRDefault="009B495E" w:rsidP="003B3C3C">
      <w:pPr>
        <w:pStyle w:val="Ttulo"/>
        <w:rPr>
          <w:lang w:val="pt-BR"/>
        </w:rPr>
      </w:pPr>
    </w:p>
    <w:p w:rsidR="008B1523" w:rsidRDefault="008B1523">
      <w:pPr>
        <w:pStyle w:val="conteudo"/>
        <w:ind w:right="-2"/>
        <w:jc w:val="center"/>
      </w:pPr>
      <w:r>
        <w:lastRenderedPageBreak/>
        <w:t>ÍNDICE</w:t>
      </w:r>
    </w:p>
    <w:p w:rsidR="007B732E" w:rsidRDefault="008B1523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\o "1-3" </w:instrText>
      </w:r>
      <w:r>
        <w:rPr>
          <w:sz w:val="22"/>
        </w:rPr>
        <w:fldChar w:fldCharType="separate"/>
      </w:r>
      <w:r w:rsidR="007B732E">
        <w:t>1.</w:t>
      </w:r>
      <w:r w:rsidR="007B732E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7B732E">
        <w:t>Requisitos funcionais de cliente</w:t>
      </w:r>
      <w:r w:rsidR="007B732E">
        <w:tab/>
      </w:r>
      <w:r w:rsidR="007B732E">
        <w:fldChar w:fldCharType="begin"/>
      </w:r>
      <w:r w:rsidR="007B732E">
        <w:instrText xml:space="preserve"> PAGEREF _Toc530735381 \h </w:instrText>
      </w:r>
      <w:r w:rsidR="007B732E">
        <w:fldChar w:fldCharType="separate"/>
      </w:r>
      <w:r w:rsidR="007B732E">
        <w:t>3</w:t>
      </w:r>
      <w:r w:rsidR="007B732E">
        <w:fldChar w:fldCharType="end"/>
      </w:r>
    </w:p>
    <w:p w:rsidR="007B732E" w:rsidRDefault="007B732E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[RFC01] Manter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_Toc530735382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B732E" w:rsidRDefault="007B732E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[RFC02] Manter Quiz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_Toc530735383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B732E" w:rsidRDefault="007B732E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[RFC03] Manter Post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_Toc530735384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732E" w:rsidRDefault="007B732E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[RFC04] Manter Desafios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_Toc530735385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732E" w:rsidRDefault="007B732E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[RFC05] Manter Ranking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_Toc530735386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732E" w:rsidRDefault="007B732E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[RFC06] Manter Conquistas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_Toc530735387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100B" w:rsidRDefault="008B1523">
      <w:pPr>
        <w:jc w:val="both"/>
      </w:pPr>
      <w:r>
        <w:fldChar w:fldCharType="end"/>
      </w:r>
    </w:p>
    <w:p w:rsidR="000B100B" w:rsidRDefault="000B100B" w:rsidP="000B100B">
      <w:pPr>
        <w:pStyle w:val="versao"/>
      </w:pPr>
      <w:bookmarkStart w:id="0" w:name="_GoBack"/>
      <w:bookmarkEnd w:id="0"/>
      <w:r>
        <w:br w:type="page"/>
      </w:r>
    </w:p>
    <w:p w:rsidR="008B1523" w:rsidRDefault="008B1523">
      <w:pPr>
        <w:jc w:val="both"/>
      </w:pPr>
    </w:p>
    <w:p w:rsidR="008B1523" w:rsidRDefault="002F6954">
      <w:pPr>
        <w:pStyle w:val="Ttulo1"/>
      </w:pPr>
      <w:bookmarkStart w:id="1" w:name="_Toc530735381"/>
      <w:r>
        <w:t>Requisitos funcionais de cliente</w:t>
      </w:r>
      <w:bookmarkEnd w:id="1"/>
    </w:p>
    <w:p w:rsidR="000C0E21" w:rsidRDefault="000C0E21" w:rsidP="004E32BC">
      <w:pPr>
        <w:spacing w:after="50"/>
        <w:ind w:left="137" w:right="281" w:firstLine="583"/>
        <w:jc w:val="both"/>
      </w:pPr>
      <w:bookmarkStart w:id="2" w:name="_Hlt467473290"/>
      <w:bookmarkStart w:id="3" w:name="_Toc489877344"/>
      <w:bookmarkStart w:id="4" w:name="_Toc492735699"/>
      <w:bookmarkStart w:id="5" w:name="_Toc493669238"/>
      <w:bookmarkStart w:id="6" w:name="_Toc493669710"/>
      <w:bookmarkStart w:id="7" w:name="_Ref471394537"/>
      <w:bookmarkStart w:id="8" w:name="_Toc467473442"/>
      <w:bookmarkStart w:id="9" w:name="_Toc467473974"/>
      <w:bookmarkStart w:id="10" w:name="_Toc467477713"/>
      <w:bookmarkStart w:id="11" w:name="_Toc467494867"/>
      <w:bookmarkStart w:id="12" w:name="_Toc467495237"/>
      <w:bookmarkStart w:id="13" w:name="_Toc468086045"/>
      <w:bookmarkStart w:id="14" w:name="_Toc475507696"/>
      <w:bookmarkStart w:id="15" w:name="_Toc487017267"/>
      <w:bookmarkEnd w:id="2"/>
      <w:r>
        <w:t>Este docum</w:t>
      </w:r>
      <w:r w:rsidR="00EE262E">
        <w:t>ento especifica os requisitos</w:t>
      </w:r>
      <w:r w:rsidR="00BB2D9A">
        <w:t xml:space="preserve"> funcionais</w:t>
      </w:r>
      <w:r w:rsidR="00EE262E">
        <w:t xml:space="preserve"> </w:t>
      </w:r>
      <w:r w:rsidR="00E60C97">
        <w:t>do cliente</w:t>
      </w:r>
      <w:r w:rsidR="00BB2D9A">
        <w:t xml:space="preserve"> do sistema</w:t>
      </w:r>
      <w:r w:rsidR="00E1111C">
        <w:t xml:space="preserve"> </w:t>
      </w:r>
      <w:proofErr w:type="spellStart"/>
      <w:r w:rsidR="00332EBF">
        <w:t>Hack</w:t>
      </w:r>
      <w:proofErr w:type="spellEnd"/>
      <w:r w:rsidR="00332EBF">
        <w:t xml:space="preserve"> </w:t>
      </w:r>
      <w:proofErr w:type="spellStart"/>
      <w:r w:rsidR="00332EBF">
        <w:t>Learn</w:t>
      </w:r>
      <w:proofErr w:type="spellEnd"/>
      <w:r>
        <w:t xml:space="preserve">, fornecendo </w:t>
      </w:r>
      <w:r w:rsidR="00E60C97">
        <w:t xml:space="preserve">as primeiras informações sobre o </w:t>
      </w:r>
      <w:r w:rsidR="00BB2D9A">
        <w:t>projeto</w:t>
      </w:r>
      <w:r w:rsidR="00670D43">
        <w:t>.</w:t>
      </w:r>
    </w:p>
    <w:bookmarkEnd w:id="3"/>
    <w:bookmarkEnd w:id="4"/>
    <w:bookmarkEnd w:id="5"/>
    <w:bookmarkEnd w:id="6"/>
    <w:p w:rsidR="002F6954" w:rsidRPr="002F6954" w:rsidRDefault="002F6954" w:rsidP="002F6954">
      <w:pPr>
        <w:pStyle w:val="oirr"/>
      </w:pPr>
      <w:r>
        <w:t xml:space="preserve"> </w:t>
      </w:r>
      <w:bookmarkStart w:id="16" w:name="_Toc530735382"/>
      <w:r>
        <w:t>[RFC</w:t>
      </w:r>
      <w:r w:rsidR="00D14212">
        <w:t xml:space="preserve">01] </w:t>
      </w:r>
      <w:r w:rsidR="007B732E">
        <w:t xml:space="preserve">Manter </w:t>
      </w:r>
      <w:r>
        <w:t>Usuário</w:t>
      </w:r>
      <w:bookmarkEnd w:id="16"/>
    </w:p>
    <w:p w:rsidR="00F4681F" w:rsidRDefault="002F6954" w:rsidP="002F6954">
      <w:pPr>
        <w:spacing w:before="0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ab/>
      </w:r>
    </w:p>
    <w:p w:rsidR="002F6954" w:rsidRDefault="002F6954" w:rsidP="002F6954">
      <w:pPr>
        <w:spacing w:before="0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ab/>
        <w:t xml:space="preserve">O sistema deverá conter um mecanismo onde será possível o usuário se identificar, ou seja cadastrar no sistema e sempre que quiser navegar pelo mesmo, apresentar os dados para acessar sua conta. Possuindo </w:t>
      </w:r>
      <w:r w:rsidR="00B71316">
        <w:rPr>
          <w:rFonts w:cs="Arial"/>
          <w:color w:val="000000"/>
          <w:szCs w:val="22"/>
        </w:rPr>
        <w:t>dois</w:t>
      </w:r>
      <w:r>
        <w:rPr>
          <w:rFonts w:cs="Arial"/>
          <w:color w:val="000000"/>
          <w:szCs w:val="22"/>
        </w:rPr>
        <w:t xml:space="preserve"> níveis de contas:</w:t>
      </w:r>
    </w:p>
    <w:p w:rsidR="002F6954" w:rsidRDefault="002F6954" w:rsidP="002F6954">
      <w:pPr>
        <w:spacing w:before="0"/>
        <w:rPr>
          <w:rFonts w:cs="Arial"/>
          <w:color w:val="000000"/>
          <w:szCs w:val="22"/>
        </w:rPr>
      </w:pPr>
    </w:p>
    <w:p w:rsidR="002F6954" w:rsidRDefault="002F6954" w:rsidP="00B71316">
      <w:pPr>
        <w:pStyle w:val="PargrafodaLista"/>
        <w:numPr>
          <w:ilvl w:val="0"/>
          <w:numId w:val="6"/>
        </w:numPr>
        <w:spacing w:before="0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>Administrador</w:t>
      </w:r>
    </w:p>
    <w:p w:rsidR="002F6954" w:rsidRDefault="002F6954" w:rsidP="00EF3CC2">
      <w:pPr>
        <w:pStyle w:val="PargrafodaLista"/>
        <w:numPr>
          <w:ilvl w:val="0"/>
          <w:numId w:val="6"/>
        </w:numPr>
        <w:spacing w:before="0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>Usuário padrão</w:t>
      </w:r>
    </w:p>
    <w:p w:rsidR="002F6954" w:rsidRPr="002F6954" w:rsidRDefault="002F6954" w:rsidP="002F6954">
      <w:pPr>
        <w:pStyle w:val="PargrafodaLista"/>
        <w:spacing w:before="0"/>
        <w:ind w:left="1440"/>
        <w:rPr>
          <w:rFonts w:cs="Arial"/>
          <w:color w:val="000000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948"/>
        <w:gridCol w:w="464"/>
        <w:gridCol w:w="2119"/>
        <w:gridCol w:w="462"/>
        <w:gridCol w:w="2125"/>
        <w:gridCol w:w="462"/>
        <w:gridCol w:w="1490"/>
      </w:tblGrid>
      <w:tr w:rsidR="00AB412C" w:rsidTr="00185305">
        <w:trPr>
          <w:trHeight w:val="806"/>
        </w:trPr>
        <w:tc>
          <w:tcPr>
            <w:tcW w:w="1976" w:type="dxa"/>
          </w:tcPr>
          <w:p w:rsidR="00AB412C" w:rsidRDefault="00AB412C" w:rsidP="00DE3699">
            <w:pPr>
              <w:spacing w:before="240" w:after="240"/>
              <w:rPr>
                <w:rFonts w:cs="Arial"/>
              </w:rPr>
            </w:pPr>
            <w:r>
              <w:rPr>
                <w:rFonts w:cs="Arial"/>
                <w:b/>
              </w:rPr>
              <w:t>Prioridade</w:t>
            </w:r>
            <w:r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AB412C" w:rsidRPr="002C18E0" w:rsidRDefault="00AB412C" w:rsidP="00DE3699">
            <w:pPr>
              <w:spacing w:before="240" w:after="240"/>
              <w:jc w:val="right"/>
            </w:pPr>
            <w:r>
              <w:sym w:font="Wingdings" w:char="F078"/>
            </w:r>
          </w:p>
        </w:tc>
        <w:tc>
          <w:tcPr>
            <w:tcW w:w="2168" w:type="dxa"/>
          </w:tcPr>
          <w:p w:rsidR="00AB412C" w:rsidRDefault="00AB412C" w:rsidP="00DE3699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AB412C" w:rsidRDefault="00AB412C" w:rsidP="00DE3699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AB412C" w:rsidRDefault="00AB412C" w:rsidP="00DE3699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AB412C" w:rsidRDefault="00AB412C" w:rsidP="00DE3699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AB412C" w:rsidRDefault="00AB412C" w:rsidP="00DE3699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Desejável</w:t>
            </w:r>
          </w:p>
        </w:tc>
      </w:tr>
      <w:tr w:rsidR="001B07E2" w:rsidTr="00185305">
        <w:trPr>
          <w:trHeight w:val="806"/>
        </w:trPr>
        <w:tc>
          <w:tcPr>
            <w:tcW w:w="1976" w:type="dxa"/>
          </w:tcPr>
          <w:p w:rsidR="001B07E2" w:rsidRDefault="001B07E2" w:rsidP="00DE3699">
            <w:pPr>
              <w:spacing w:before="240" w:after="240"/>
              <w:rPr>
                <w:rFonts w:cs="Arial"/>
                <w:b/>
              </w:rPr>
            </w:pPr>
          </w:p>
        </w:tc>
        <w:tc>
          <w:tcPr>
            <w:tcW w:w="465" w:type="dxa"/>
          </w:tcPr>
          <w:p w:rsidR="001B07E2" w:rsidRDefault="001B07E2" w:rsidP="00DE3699">
            <w:pPr>
              <w:spacing w:before="240" w:after="240"/>
              <w:jc w:val="right"/>
            </w:pPr>
          </w:p>
        </w:tc>
        <w:tc>
          <w:tcPr>
            <w:tcW w:w="2168" w:type="dxa"/>
          </w:tcPr>
          <w:p w:rsidR="001B07E2" w:rsidRDefault="001B07E2" w:rsidP="00DE3699">
            <w:pPr>
              <w:spacing w:before="240" w:after="240"/>
              <w:ind w:left="-108"/>
              <w:rPr>
                <w:rFonts w:cs="Arial"/>
              </w:rPr>
            </w:pPr>
          </w:p>
        </w:tc>
        <w:tc>
          <w:tcPr>
            <w:tcW w:w="464" w:type="dxa"/>
          </w:tcPr>
          <w:p w:rsidR="001B07E2" w:rsidRDefault="001B07E2" w:rsidP="00DE3699">
            <w:pPr>
              <w:spacing w:before="240" w:after="240"/>
              <w:jc w:val="right"/>
              <w:rPr>
                <w:rFonts w:cs="Arial"/>
              </w:rPr>
            </w:pPr>
          </w:p>
        </w:tc>
        <w:tc>
          <w:tcPr>
            <w:tcW w:w="2169" w:type="dxa"/>
          </w:tcPr>
          <w:p w:rsidR="001B07E2" w:rsidRDefault="001B07E2" w:rsidP="00DE3699">
            <w:pPr>
              <w:spacing w:before="240" w:after="240"/>
              <w:ind w:left="-108"/>
              <w:rPr>
                <w:rFonts w:cs="Arial"/>
              </w:rPr>
            </w:pPr>
          </w:p>
        </w:tc>
        <w:tc>
          <w:tcPr>
            <w:tcW w:w="464" w:type="dxa"/>
          </w:tcPr>
          <w:p w:rsidR="001B07E2" w:rsidRDefault="001B07E2" w:rsidP="00DE3699">
            <w:pPr>
              <w:spacing w:before="240" w:after="240"/>
              <w:jc w:val="right"/>
              <w:rPr>
                <w:rFonts w:cs="Arial"/>
              </w:rPr>
            </w:pPr>
          </w:p>
        </w:tc>
        <w:tc>
          <w:tcPr>
            <w:tcW w:w="1509" w:type="dxa"/>
          </w:tcPr>
          <w:p w:rsidR="001B07E2" w:rsidRDefault="001B07E2" w:rsidP="00DE3699">
            <w:pPr>
              <w:spacing w:before="240" w:after="240"/>
              <w:ind w:left="-108"/>
              <w:rPr>
                <w:rFonts w:cs="Arial"/>
              </w:rPr>
            </w:pPr>
          </w:p>
        </w:tc>
      </w:tr>
    </w:tbl>
    <w:p w:rsidR="00D14212" w:rsidRPr="00D14212" w:rsidRDefault="00D14212" w:rsidP="007C175B">
      <w:pPr>
        <w:pStyle w:val="oirr"/>
      </w:pPr>
      <w:bookmarkStart w:id="17" w:name="_Toc530735383"/>
      <w:r>
        <w:t>[RF</w:t>
      </w:r>
      <w:r w:rsidR="002F6954">
        <w:t>C</w:t>
      </w:r>
      <w:r>
        <w:t xml:space="preserve">02] </w:t>
      </w:r>
      <w:r w:rsidR="007B732E">
        <w:t xml:space="preserve">Manter </w:t>
      </w:r>
      <w:proofErr w:type="spellStart"/>
      <w:r w:rsidR="002F6954">
        <w:t>Quiz</w:t>
      </w:r>
      <w:bookmarkEnd w:id="17"/>
      <w:proofErr w:type="spellEnd"/>
    </w:p>
    <w:p w:rsidR="007C175B" w:rsidRDefault="007C175B" w:rsidP="002F6954">
      <w:pPr>
        <w:pStyle w:val="NormalWeb"/>
        <w:spacing w:before="0" w:beforeAutospacing="0" w:after="0" w:afterAutospacing="0"/>
      </w:pPr>
    </w:p>
    <w:p w:rsidR="002F6954" w:rsidRPr="002F6954" w:rsidRDefault="002F6954" w:rsidP="002F6954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tab/>
      </w:r>
      <w:r w:rsidRPr="002F6954">
        <w:rPr>
          <w:rFonts w:ascii="Arial" w:hAnsi="Arial" w:cs="Arial"/>
        </w:rPr>
        <w:t>O sis</w:t>
      </w:r>
      <w:r w:rsidR="009C0B3D">
        <w:rPr>
          <w:rFonts w:ascii="Arial" w:hAnsi="Arial" w:cs="Arial"/>
        </w:rPr>
        <w:t xml:space="preserve">tema deverá conter um mecanismo de perguntas e respostas, que servirão como uma forma de estudo interativo, onde o usuário ganha pontuações que servem para habilitar conquistas e desbloqueio de novos níveis no </w:t>
      </w:r>
      <w:proofErr w:type="spellStart"/>
      <w:r w:rsidR="009C0B3D">
        <w:rPr>
          <w:rFonts w:ascii="Arial" w:hAnsi="Arial" w:cs="Arial"/>
        </w:rPr>
        <w:t>quiz</w:t>
      </w:r>
      <w:proofErr w:type="spellEnd"/>
      <w:r w:rsidR="009C0B3D">
        <w:rPr>
          <w:rFonts w:ascii="Arial" w:hAnsi="Arial" w:cs="Arial"/>
        </w:rPr>
        <w:t>, consequentemente melhorando sua colocação no ranking geral [RFC05].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948"/>
        <w:gridCol w:w="464"/>
        <w:gridCol w:w="2119"/>
        <w:gridCol w:w="462"/>
        <w:gridCol w:w="2125"/>
        <w:gridCol w:w="462"/>
        <w:gridCol w:w="1490"/>
      </w:tblGrid>
      <w:tr w:rsidR="007C175B" w:rsidTr="009C0B3D">
        <w:trPr>
          <w:trHeight w:val="806"/>
        </w:trPr>
        <w:tc>
          <w:tcPr>
            <w:tcW w:w="1948" w:type="dxa"/>
          </w:tcPr>
          <w:p w:rsidR="007C175B" w:rsidRDefault="007C175B" w:rsidP="007C175B">
            <w:pPr>
              <w:spacing w:before="240" w:after="240"/>
              <w:rPr>
                <w:rFonts w:cs="Arial"/>
              </w:rPr>
            </w:pPr>
            <w:r>
              <w:rPr>
                <w:rFonts w:cs="Arial"/>
                <w:b/>
              </w:rPr>
              <w:t>Prioridade</w:t>
            </w:r>
            <w:r>
              <w:rPr>
                <w:rFonts w:cs="Arial"/>
              </w:rPr>
              <w:t>:</w:t>
            </w:r>
          </w:p>
        </w:tc>
        <w:tc>
          <w:tcPr>
            <w:tcW w:w="464" w:type="dxa"/>
          </w:tcPr>
          <w:p w:rsidR="007C175B" w:rsidRPr="002C18E0" w:rsidRDefault="007C175B" w:rsidP="007C175B">
            <w:pPr>
              <w:spacing w:before="240" w:after="240"/>
              <w:jc w:val="right"/>
            </w:pPr>
            <w:r>
              <w:sym w:font="Wingdings" w:char="F078"/>
            </w:r>
          </w:p>
        </w:tc>
        <w:tc>
          <w:tcPr>
            <w:tcW w:w="2119" w:type="dxa"/>
          </w:tcPr>
          <w:p w:rsidR="007C175B" w:rsidRDefault="007C175B" w:rsidP="007C175B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Essencial</w:t>
            </w:r>
          </w:p>
        </w:tc>
        <w:tc>
          <w:tcPr>
            <w:tcW w:w="462" w:type="dxa"/>
          </w:tcPr>
          <w:p w:rsidR="007C175B" w:rsidRDefault="007C175B" w:rsidP="007C175B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2125" w:type="dxa"/>
          </w:tcPr>
          <w:p w:rsidR="007C175B" w:rsidRDefault="007C175B" w:rsidP="007C175B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  <w:tc>
          <w:tcPr>
            <w:tcW w:w="462" w:type="dxa"/>
          </w:tcPr>
          <w:p w:rsidR="007C175B" w:rsidRDefault="007C175B" w:rsidP="007C175B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1490" w:type="dxa"/>
          </w:tcPr>
          <w:p w:rsidR="007C175B" w:rsidRDefault="007C175B" w:rsidP="007C175B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Desejável</w:t>
            </w:r>
          </w:p>
        </w:tc>
      </w:tr>
    </w:tbl>
    <w:p w:rsidR="009C0B3D" w:rsidRDefault="009C0B3D">
      <w:r>
        <w:br w:type="page"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948"/>
        <w:gridCol w:w="464"/>
        <w:gridCol w:w="2119"/>
        <w:gridCol w:w="462"/>
        <w:gridCol w:w="2125"/>
        <w:gridCol w:w="462"/>
        <w:gridCol w:w="1490"/>
      </w:tblGrid>
      <w:tr w:rsidR="007C175B" w:rsidTr="009C0B3D">
        <w:trPr>
          <w:trHeight w:val="806"/>
        </w:trPr>
        <w:tc>
          <w:tcPr>
            <w:tcW w:w="1948" w:type="dxa"/>
          </w:tcPr>
          <w:p w:rsidR="007C175B" w:rsidRDefault="007C175B" w:rsidP="007C175B">
            <w:pPr>
              <w:spacing w:before="240" w:after="240"/>
              <w:rPr>
                <w:rFonts w:cs="Arial"/>
                <w:b/>
              </w:rPr>
            </w:pPr>
          </w:p>
        </w:tc>
        <w:tc>
          <w:tcPr>
            <w:tcW w:w="464" w:type="dxa"/>
          </w:tcPr>
          <w:p w:rsidR="007C175B" w:rsidRDefault="007C175B" w:rsidP="007C175B">
            <w:pPr>
              <w:spacing w:before="240" w:after="240"/>
              <w:jc w:val="right"/>
            </w:pPr>
          </w:p>
        </w:tc>
        <w:tc>
          <w:tcPr>
            <w:tcW w:w="2119" w:type="dxa"/>
          </w:tcPr>
          <w:p w:rsidR="007C175B" w:rsidRDefault="007C175B" w:rsidP="007C175B">
            <w:pPr>
              <w:spacing w:before="240" w:after="240"/>
              <w:ind w:left="-108"/>
              <w:rPr>
                <w:rFonts w:cs="Arial"/>
              </w:rPr>
            </w:pPr>
          </w:p>
        </w:tc>
        <w:tc>
          <w:tcPr>
            <w:tcW w:w="462" w:type="dxa"/>
          </w:tcPr>
          <w:p w:rsidR="007C175B" w:rsidRDefault="007C175B" w:rsidP="007C175B">
            <w:pPr>
              <w:spacing w:before="240" w:after="240"/>
              <w:jc w:val="right"/>
              <w:rPr>
                <w:rFonts w:cs="Arial"/>
              </w:rPr>
            </w:pPr>
          </w:p>
        </w:tc>
        <w:tc>
          <w:tcPr>
            <w:tcW w:w="2125" w:type="dxa"/>
          </w:tcPr>
          <w:p w:rsidR="007C175B" w:rsidRDefault="007C175B" w:rsidP="007C175B">
            <w:pPr>
              <w:spacing w:before="240" w:after="240"/>
              <w:ind w:left="-108"/>
              <w:rPr>
                <w:rFonts w:cs="Arial"/>
              </w:rPr>
            </w:pPr>
          </w:p>
        </w:tc>
        <w:tc>
          <w:tcPr>
            <w:tcW w:w="462" w:type="dxa"/>
          </w:tcPr>
          <w:p w:rsidR="007C175B" w:rsidRDefault="007C175B" w:rsidP="007C175B">
            <w:pPr>
              <w:spacing w:before="240" w:after="240"/>
              <w:jc w:val="right"/>
              <w:rPr>
                <w:rFonts w:cs="Arial"/>
              </w:rPr>
            </w:pPr>
          </w:p>
        </w:tc>
        <w:tc>
          <w:tcPr>
            <w:tcW w:w="1490" w:type="dxa"/>
          </w:tcPr>
          <w:p w:rsidR="007C175B" w:rsidRDefault="007C175B" w:rsidP="007C175B">
            <w:pPr>
              <w:spacing w:before="240" w:after="240"/>
              <w:ind w:left="-108"/>
              <w:rPr>
                <w:rFonts w:cs="Arial"/>
              </w:rPr>
            </w:pPr>
          </w:p>
        </w:tc>
      </w:tr>
    </w:tbl>
    <w:p w:rsidR="00F4681F" w:rsidRDefault="00F4681F" w:rsidP="007C175B">
      <w:pPr>
        <w:pStyle w:val="oirr"/>
        <w:pBdr>
          <w:bottom w:val="single" w:sz="4" w:space="0" w:color="auto"/>
        </w:pBdr>
      </w:pPr>
      <w:bookmarkStart w:id="18" w:name="_Toc530735384"/>
      <w:r w:rsidRPr="00154E35">
        <w:t>[</w:t>
      </w:r>
      <w:r w:rsidRPr="00AB412C">
        <w:t>RF</w:t>
      </w:r>
      <w:r w:rsidR="002F6954">
        <w:t>C</w:t>
      </w:r>
      <w:r w:rsidR="00D14212">
        <w:t>03</w:t>
      </w:r>
      <w:r w:rsidRPr="00154E35">
        <w:t xml:space="preserve">] </w:t>
      </w:r>
      <w:r w:rsidR="007B732E">
        <w:t xml:space="preserve">Manter </w:t>
      </w:r>
      <w:r w:rsidR="00B71316">
        <w:t>Post</w:t>
      </w:r>
      <w:bookmarkEnd w:id="18"/>
    </w:p>
    <w:p w:rsidR="007C175B" w:rsidRDefault="009C0B3D" w:rsidP="009C0B3D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9C0B3D" w:rsidRPr="009C0B3D" w:rsidRDefault="009C0B3D" w:rsidP="009C0B3D">
      <w:pPr>
        <w:spacing w:before="0"/>
        <w:rPr>
          <w:rFonts w:cs="Aria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O sistema deverá conter um ambiente onde os usuários </w:t>
      </w:r>
      <w:r w:rsidR="00B71316">
        <w:rPr>
          <w:rFonts w:cs="Arial"/>
          <w:sz w:val="24"/>
          <w:szCs w:val="24"/>
        </w:rPr>
        <w:t>possam</w:t>
      </w:r>
      <w:r>
        <w:rPr>
          <w:rFonts w:cs="Arial"/>
          <w:sz w:val="24"/>
          <w:szCs w:val="24"/>
        </w:rPr>
        <w:t xml:space="preserve"> postar tutoriais, dúvidas e conhecimentos da área de </w:t>
      </w:r>
      <w:proofErr w:type="spellStart"/>
      <w:r>
        <w:rPr>
          <w:rFonts w:cs="Arial"/>
          <w:sz w:val="24"/>
          <w:szCs w:val="24"/>
        </w:rPr>
        <w:t>cybersegurança</w:t>
      </w:r>
      <w:proofErr w:type="spellEnd"/>
      <w:r>
        <w:rPr>
          <w:rFonts w:cs="Arial"/>
          <w:sz w:val="24"/>
          <w:szCs w:val="24"/>
        </w:rPr>
        <w:t xml:space="preserve">, onde esses podem receber curtidas, </w:t>
      </w:r>
      <w:proofErr w:type="spellStart"/>
      <w:r>
        <w:rPr>
          <w:rFonts w:cs="Arial"/>
          <w:sz w:val="24"/>
          <w:szCs w:val="24"/>
        </w:rPr>
        <w:t>descurtidas</w:t>
      </w:r>
      <w:proofErr w:type="spellEnd"/>
      <w:r>
        <w:rPr>
          <w:rFonts w:cs="Arial"/>
          <w:sz w:val="24"/>
          <w:szCs w:val="24"/>
        </w:rPr>
        <w:t xml:space="preserve"> e comentários.</w:t>
      </w:r>
    </w:p>
    <w:tbl>
      <w:tblPr>
        <w:tblW w:w="9215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F4681F" w:rsidTr="00107F4D">
        <w:trPr>
          <w:trHeight w:val="806"/>
        </w:trPr>
        <w:tc>
          <w:tcPr>
            <w:tcW w:w="1976" w:type="dxa"/>
          </w:tcPr>
          <w:p w:rsidR="00F4681F" w:rsidRDefault="00F4681F" w:rsidP="00107F4D">
            <w:pPr>
              <w:spacing w:before="240" w:after="240"/>
              <w:rPr>
                <w:rFonts w:cs="Arial"/>
              </w:rPr>
            </w:pPr>
            <w:r>
              <w:rPr>
                <w:rFonts w:cs="Arial"/>
                <w:b/>
              </w:rPr>
              <w:t>Prioridade</w:t>
            </w:r>
            <w:r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F4681F" w:rsidRPr="002C18E0" w:rsidRDefault="00F4681F" w:rsidP="00107F4D">
            <w:pPr>
              <w:spacing w:before="240" w:after="240"/>
              <w:jc w:val="right"/>
            </w:pPr>
            <w:r>
              <w:sym w:font="Wingdings" w:char="F078"/>
            </w:r>
          </w:p>
        </w:tc>
        <w:tc>
          <w:tcPr>
            <w:tcW w:w="2168" w:type="dxa"/>
          </w:tcPr>
          <w:p w:rsidR="00F4681F" w:rsidRDefault="00F4681F" w:rsidP="00107F4D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F4681F" w:rsidRDefault="00F4681F" w:rsidP="00107F4D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F4681F" w:rsidRDefault="00F4681F" w:rsidP="00107F4D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F4681F" w:rsidRDefault="00F4681F" w:rsidP="00107F4D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F4681F" w:rsidRDefault="00F4681F" w:rsidP="00107F4D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Desejável</w:t>
            </w:r>
          </w:p>
        </w:tc>
      </w:tr>
    </w:tbl>
    <w:p w:rsidR="00576D40" w:rsidRDefault="009C0B3D" w:rsidP="007C175B">
      <w:pPr>
        <w:pStyle w:val="oirr"/>
      </w:pPr>
      <w:bookmarkStart w:id="19" w:name="_Toc459659482"/>
      <w:r>
        <w:t xml:space="preserve"> </w:t>
      </w:r>
      <w:bookmarkStart w:id="20" w:name="_Toc530735385"/>
      <w:r w:rsidR="00576D40">
        <w:t>[RF</w:t>
      </w:r>
      <w:r w:rsidR="002F6954">
        <w:t>C</w:t>
      </w:r>
      <w:r>
        <w:t>04</w:t>
      </w:r>
      <w:r w:rsidR="00576D40">
        <w:t xml:space="preserve">] </w:t>
      </w:r>
      <w:r w:rsidR="007B732E">
        <w:t xml:space="preserve">Manter </w:t>
      </w:r>
      <w:r>
        <w:t>Desafios</w:t>
      </w:r>
      <w:bookmarkEnd w:id="20"/>
    </w:p>
    <w:p w:rsidR="00107F4D" w:rsidRDefault="00576D40" w:rsidP="00670D43">
      <w:pPr>
        <w:spacing w:before="0"/>
        <w:jc w:val="both"/>
        <w:rPr>
          <w:rStyle w:val="apple-tab-span"/>
          <w:rFonts w:cs="Arial"/>
          <w:color w:val="000000"/>
          <w:szCs w:val="22"/>
        </w:rPr>
      </w:pPr>
      <w:r>
        <w:rPr>
          <w:rStyle w:val="apple-tab-span"/>
          <w:rFonts w:cs="Arial"/>
          <w:color w:val="000000"/>
          <w:szCs w:val="22"/>
        </w:rPr>
        <w:tab/>
      </w:r>
    </w:p>
    <w:p w:rsidR="009C0B3D" w:rsidRPr="00670D43" w:rsidRDefault="009C0B3D" w:rsidP="00670D43">
      <w:pPr>
        <w:spacing w:before="0"/>
        <w:jc w:val="both"/>
        <w:rPr>
          <w:rFonts w:ascii="Times New Roman" w:hAnsi="Times New Roman"/>
          <w:sz w:val="24"/>
          <w:szCs w:val="24"/>
        </w:rPr>
      </w:pPr>
      <w:r>
        <w:rPr>
          <w:rStyle w:val="apple-tab-span"/>
          <w:rFonts w:cs="Arial"/>
          <w:color w:val="000000"/>
          <w:szCs w:val="22"/>
        </w:rPr>
        <w:tab/>
        <w:t>O sistema deverá conter um ambiente que conterá mis</w:t>
      </w:r>
      <w:r w:rsidR="00684047">
        <w:rPr>
          <w:rStyle w:val="apple-tab-span"/>
          <w:rFonts w:cs="Arial"/>
          <w:color w:val="000000"/>
          <w:szCs w:val="22"/>
        </w:rPr>
        <w:t xml:space="preserve">térios a serem desvendados pelos </w:t>
      </w:r>
      <w:r>
        <w:rPr>
          <w:rStyle w:val="apple-tab-span"/>
          <w:rFonts w:cs="Arial"/>
          <w:color w:val="000000"/>
          <w:szCs w:val="22"/>
        </w:rPr>
        <w:t>usuário</w:t>
      </w:r>
      <w:r w:rsidR="00684047">
        <w:rPr>
          <w:rStyle w:val="apple-tab-span"/>
          <w:rFonts w:cs="Arial"/>
          <w:color w:val="000000"/>
          <w:szCs w:val="22"/>
        </w:rPr>
        <w:t>s</w:t>
      </w:r>
      <w:r>
        <w:rPr>
          <w:rStyle w:val="apple-tab-span"/>
          <w:rFonts w:cs="Arial"/>
          <w:color w:val="000000"/>
          <w:szCs w:val="22"/>
        </w:rPr>
        <w:t xml:space="preserve"> com base em uma sério de informações disponibilizadas, concedendo uma determinada conquista [RFC06] e pontuação aos usuários que chegarem a resposta correta do enigma.</w:t>
      </w:r>
    </w:p>
    <w:tbl>
      <w:tblPr>
        <w:tblW w:w="9215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576D40" w:rsidTr="00576D40">
        <w:trPr>
          <w:trHeight w:val="806"/>
        </w:trPr>
        <w:tc>
          <w:tcPr>
            <w:tcW w:w="1976" w:type="dxa"/>
          </w:tcPr>
          <w:p w:rsidR="00576D40" w:rsidRDefault="00576D40" w:rsidP="00107F4D">
            <w:pPr>
              <w:spacing w:before="240" w:after="240"/>
              <w:rPr>
                <w:rFonts w:cs="Arial"/>
              </w:rPr>
            </w:pPr>
            <w:r>
              <w:rPr>
                <w:rFonts w:cs="Arial"/>
                <w:b/>
              </w:rPr>
              <w:t>Prioridade</w:t>
            </w:r>
            <w:r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576D40" w:rsidRPr="002C18E0" w:rsidRDefault="00576D40" w:rsidP="00107F4D">
            <w:pPr>
              <w:spacing w:before="240" w:after="240"/>
              <w:jc w:val="right"/>
            </w:pPr>
            <w:r>
              <w:sym w:font="Wingdings" w:char="F078"/>
            </w:r>
          </w:p>
        </w:tc>
        <w:tc>
          <w:tcPr>
            <w:tcW w:w="2168" w:type="dxa"/>
          </w:tcPr>
          <w:p w:rsidR="00576D40" w:rsidRDefault="00576D40" w:rsidP="00107F4D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576D40" w:rsidRDefault="00576D40" w:rsidP="00107F4D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576D40" w:rsidRDefault="00576D40" w:rsidP="00107F4D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576D40" w:rsidRDefault="00576D40" w:rsidP="00107F4D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576D40" w:rsidRDefault="00576D40" w:rsidP="00107F4D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Desejável</w:t>
            </w:r>
          </w:p>
          <w:p w:rsidR="00576D40" w:rsidRDefault="00576D40" w:rsidP="00107F4D">
            <w:pPr>
              <w:spacing w:before="240" w:after="240"/>
              <w:ind w:left="-108"/>
              <w:rPr>
                <w:rFonts w:cs="Arial"/>
              </w:rPr>
            </w:pPr>
          </w:p>
        </w:tc>
      </w:tr>
    </w:tbl>
    <w:p w:rsidR="00576D40" w:rsidRPr="009C0B3D" w:rsidRDefault="002F6954" w:rsidP="009C0B3D">
      <w:pPr>
        <w:pStyle w:val="oirr"/>
      </w:pPr>
      <w:bookmarkStart w:id="21" w:name="_Toc530735386"/>
      <w:r>
        <w:t>[RFC</w:t>
      </w:r>
      <w:r w:rsidR="00576D40">
        <w:t>0</w:t>
      </w:r>
      <w:r w:rsidR="009C0B3D">
        <w:t>5</w:t>
      </w:r>
      <w:r w:rsidR="00576D40">
        <w:t xml:space="preserve">] </w:t>
      </w:r>
      <w:r w:rsidR="007B732E">
        <w:t xml:space="preserve">Manter </w:t>
      </w:r>
      <w:r w:rsidR="009C0B3D">
        <w:t>Ranking</w:t>
      </w:r>
      <w:bookmarkEnd w:id="21"/>
    </w:p>
    <w:p w:rsidR="009C0B3D" w:rsidRDefault="009C0B3D" w:rsidP="00670D43">
      <w:pPr>
        <w:spacing w:befor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9C0B3D" w:rsidRPr="009C0B3D" w:rsidRDefault="009C0B3D" w:rsidP="00670D43">
      <w:pPr>
        <w:spacing w:before="0"/>
        <w:jc w:val="both"/>
        <w:rPr>
          <w:rFonts w:cs="Arial"/>
          <w:szCs w:val="22"/>
        </w:rPr>
      </w:pPr>
      <w:r w:rsidRPr="009C0B3D">
        <w:rPr>
          <w:rFonts w:ascii="Times New Roman" w:hAnsi="Times New Roman"/>
          <w:szCs w:val="22"/>
        </w:rPr>
        <w:tab/>
      </w:r>
      <w:r w:rsidRPr="009C0B3D">
        <w:rPr>
          <w:rFonts w:cs="Arial"/>
          <w:szCs w:val="22"/>
        </w:rPr>
        <w:t>O sis</w:t>
      </w:r>
      <w:r>
        <w:rPr>
          <w:rFonts w:cs="Arial"/>
          <w:szCs w:val="22"/>
        </w:rPr>
        <w:t xml:space="preserve">tema deverá conter </w:t>
      </w:r>
      <w:r w:rsidR="00332EBF">
        <w:rPr>
          <w:rFonts w:cs="Arial"/>
          <w:szCs w:val="22"/>
        </w:rPr>
        <w:t xml:space="preserve">um </w:t>
      </w:r>
      <w:proofErr w:type="spellStart"/>
      <w:r w:rsidR="00332EBF">
        <w:rPr>
          <w:rFonts w:cs="Arial"/>
          <w:szCs w:val="22"/>
        </w:rPr>
        <w:t>ranqueamento</w:t>
      </w:r>
      <w:proofErr w:type="spellEnd"/>
      <w:r w:rsidR="00332EBF">
        <w:rPr>
          <w:rFonts w:cs="Arial"/>
          <w:szCs w:val="22"/>
        </w:rPr>
        <w:t xml:space="preserve"> dos usuários com base nas pontuações ganhas durante seu tempo de permanência no sistema, seja respondendo a </w:t>
      </w:r>
      <w:proofErr w:type="spellStart"/>
      <w:r w:rsidR="00332EBF">
        <w:rPr>
          <w:rFonts w:cs="Arial"/>
          <w:szCs w:val="22"/>
        </w:rPr>
        <w:t>quiz</w:t>
      </w:r>
      <w:proofErr w:type="spellEnd"/>
      <w:r w:rsidR="00332EBF">
        <w:rPr>
          <w:rFonts w:cs="Arial"/>
          <w:szCs w:val="22"/>
        </w:rPr>
        <w:t xml:space="preserve"> [RFC02], colaborando para o funcionamento do fórum [RFC03] ou solucionando os desafios [RFC04].</w:t>
      </w:r>
    </w:p>
    <w:tbl>
      <w:tblPr>
        <w:tblW w:w="10724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  <w:gridCol w:w="1509"/>
      </w:tblGrid>
      <w:tr w:rsidR="002F6954" w:rsidTr="002F6954">
        <w:trPr>
          <w:trHeight w:val="806"/>
        </w:trPr>
        <w:tc>
          <w:tcPr>
            <w:tcW w:w="1976" w:type="dxa"/>
          </w:tcPr>
          <w:p w:rsidR="002F6954" w:rsidRDefault="002F6954" w:rsidP="00107F4D">
            <w:pPr>
              <w:spacing w:before="240" w:after="240"/>
              <w:rPr>
                <w:rFonts w:cs="Arial"/>
              </w:rPr>
            </w:pPr>
            <w:r>
              <w:rPr>
                <w:rFonts w:cs="Arial"/>
                <w:b/>
              </w:rPr>
              <w:t>Prioridade</w:t>
            </w:r>
            <w:r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2F6954" w:rsidRPr="002C18E0" w:rsidRDefault="002F6954" w:rsidP="00107F4D">
            <w:pPr>
              <w:spacing w:before="240" w:after="240"/>
              <w:jc w:val="right"/>
            </w:pPr>
            <w:r>
              <w:sym w:font="Wingdings" w:char="F078"/>
            </w:r>
          </w:p>
        </w:tc>
        <w:tc>
          <w:tcPr>
            <w:tcW w:w="2168" w:type="dxa"/>
          </w:tcPr>
          <w:p w:rsidR="002F6954" w:rsidRDefault="002F6954" w:rsidP="00107F4D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2F6954" w:rsidRDefault="002F6954" w:rsidP="00107F4D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2F6954" w:rsidRDefault="002F6954" w:rsidP="00107F4D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2F6954" w:rsidRDefault="002F6954" w:rsidP="00107F4D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2F6954" w:rsidRDefault="002F6954" w:rsidP="00107F4D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Desejável</w:t>
            </w:r>
          </w:p>
          <w:p w:rsidR="002F6954" w:rsidRDefault="002F6954" w:rsidP="00107F4D">
            <w:pPr>
              <w:spacing w:before="240" w:after="240"/>
              <w:ind w:left="-108"/>
              <w:rPr>
                <w:rFonts w:cs="Arial"/>
              </w:rPr>
            </w:pPr>
          </w:p>
        </w:tc>
        <w:tc>
          <w:tcPr>
            <w:tcW w:w="1509" w:type="dxa"/>
          </w:tcPr>
          <w:p w:rsidR="002F6954" w:rsidRDefault="002F6954" w:rsidP="00107F4D">
            <w:pPr>
              <w:spacing w:before="240" w:after="240"/>
              <w:ind w:left="-108"/>
              <w:rPr>
                <w:rFonts w:cs="Arial"/>
              </w:rPr>
            </w:pPr>
          </w:p>
        </w:tc>
      </w:tr>
    </w:tbl>
    <w:p w:rsidR="009C0B3D" w:rsidRDefault="009C0B3D" w:rsidP="009C0B3D">
      <w:pPr>
        <w:pStyle w:val="oirr"/>
      </w:pPr>
      <w:bookmarkStart w:id="22" w:name="_Toc530735387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9"/>
      <w:r>
        <w:t xml:space="preserve">[RFC06] </w:t>
      </w:r>
      <w:r w:rsidR="007B732E">
        <w:t xml:space="preserve">Manter </w:t>
      </w:r>
      <w:r>
        <w:t>Conquistas</w:t>
      </w:r>
      <w:bookmarkEnd w:id="22"/>
    </w:p>
    <w:p w:rsidR="009C0B3D" w:rsidRDefault="00332EBF" w:rsidP="009C0B3D">
      <w:pPr>
        <w:spacing w:befor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6250B" w:rsidRPr="0066250B" w:rsidRDefault="0066250B" w:rsidP="009C0B3D">
      <w:pPr>
        <w:spacing w:before="0"/>
        <w:jc w:val="both"/>
        <w:rPr>
          <w:rFonts w:cs="Arial"/>
          <w:szCs w:val="22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cs="Arial"/>
          <w:szCs w:val="22"/>
        </w:rPr>
        <w:t>O sistema deverá conter um ambiente de conquistas, que podem ser adquiridas com base nas suas ações dentro do sistema como uma forma de recompensa.</w:t>
      </w:r>
    </w:p>
    <w:tbl>
      <w:tblPr>
        <w:tblW w:w="10724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  <w:gridCol w:w="1509"/>
      </w:tblGrid>
      <w:tr w:rsidR="009C0B3D" w:rsidTr="00F73EF0">
        <w:trPr>
          <w:trHeight w:val="806"/>
        </w:trPr>
        <w:tc>
          <w:tcPr>
            <w:tcW w:w="1976" w:type="dxa"/>
          </w:tcPr>
          <w:p w:rsidR="009C0B3D" w:rsidRDefault="009C0B3D" w:rsidP="00F73EF0">
            <w:pPr>
              <w:spacing w:before="240" w:after="240"/>
              <w:rPr>
                <w:rFonts w:cs="Arial"/>
              </w:rPr>
            </w:pPr>
            <w:r>
              <w:rPr>
                <w:rFonts w:cs="Arial"/>
                <w:b/>
              </w:rPr>
              <w:t>Prioridade</w:t>
            </w:r>
            <w:r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9C0B3D" w:rsidRPr="002C18E0" w:rsidRDefault="009C0B3D" w:rsidP="00F73EF0">
            <w:pPr>
              <w:spacing w:before="240" w:after="240"/>
              <w:jc w:val="right"/>
            </w:pPr>
            <w:r>
              <w:sym w:font="Wingdings" w:char="F078"/>
            </w:r>
          </w:p>
        </w:tc>
        <w:tc>
          <w:tcPr>
            <w:tcW w:w="2168" w:type="dxa"/>
          </w:tcPr>
          <w:p w:rsidR="009C0B3D" w:rsidRDefault="009C0B3D" w:rsidP="00F73EF0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9C0B3D" w:rsidRDefault="009C0B3D" w:rsidP="00F73EF0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9C0B3D" w:rsidRDefault="009C0B3D" w:rsidP="00F73EF0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9C0B3D" w:rsidRDefault="009C0B3D" w:rsidP="00F73EF0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9C0B3D" w:rsidRDefault="009C0B3D" w:rsidP="00F73EF0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Desejável</w:t>
            </w:r>
          </w:p>
          <w:p w:rsidR="009C0B3D" w:rsidRDefault="009C0B3D" w:rsidP="00F73EF0">
            <w:pPr>
              <w:spacing w:before="240" w:after="240"/>
              <w:ind w:left="-108"/>
              <w:rPr>
                <w:rFonts w:cs="Arial"/>
              </w:rPr>
            </w:pPr>
          </w:p>
        </w:tc>
        <w:tc>
          <w:tcPr>
            <w:tcW w:w="1509" w:type="dxa"/>
          </w:tcPr>
          <w:p w:rsidR="009C0B3D" w:rsidRDefault="009C0B3D" w:rsidP="00F73EF0">
            <w:pPr>
              <w:spacing w:before="240" w:after="240"/>
              <w:ind w:left="-108"/>
              <w:rPr>
                <w:rFonts w:cs="Arial"/>
              </w:rPr>
            </w:pPr>
          </w:p>
        </w:tc>
      </w:tr>
    </w:tbl>
    <w:p w:rsidR="00DE04AE" w:rsidRDefault="00DE04AE" w:rsidP="0022708A"/>
    <w:p w:rsidR="00DE04AE" w:rsidRDefault="00DE04AE" w:rsidP="0022708A"/>
    <w:p w:rsidR="00DE04AE" w:rsidRDefault="00DE04AE" w:rsidP="0022708A"/>
    <w:p w:rsidR="00DE04AE" w:rsidRDefault="00DE04AE" w:rsidP="0022708A"/>
    <w:p w:rsidR="00DE04AE" w:rsidRDefault="00DE04AE" w:rsidP="0022708A"/>
    <w:p w:rsidR="00DE04AE" w:rsidRDefault="00DE04AE" w:rsidP="0022708A"/>
    <w:p w:rsidR="0022708A" w:rsidRDefault="004C7FB2" w:rsidP="0022708A">
      <w:pPr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160020</wp:posOffset>
                </wp:positionV>
                <wp:extent cx="2628900" cy="0"/>
                <wp:effectExtent l="0" t="0" r="0" b="0"/>
                <wp:wrapNone/>
                <wp:docPr id="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D1BC9" id="Line 3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5pt,12.6pt" to="212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S4DEw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160020</wp:posOffset>
                </wp:positionV>
                <wp:extent cx="2628900" cy="0"/>
                <wp:effectExtent l="0" t="0" r="0" b="0"/>
                <wp:wrapNone/>
                <wp:docPr id="3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2984E" id="Line 3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15pt,12.6pt" to="446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rjEwIAACk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"/>
            </w:pict>
          </mc:Fallback>
        </mc:AlternateContent>
      </w:r>
      <w:r w:rsidR="0022708A">
        <w:tab/>
      </w:r>
      <w:r w:rsidR="0022708A">
        <w:tab/>
      </w:r>
      <w:r w:rsidR="0022708A">
        <w:tab/>
      </w:r>
      <w:r w:rsidR="0022708A">
        <w:tab/>
      </w:r>
      <w:r w:rsidR="0022708A">
        <w:tab/>
      </w:r>
      <w:r w:rsidR="0022708A">
        <w:tab/>
      </w:r>
      <w:r w:rsidR="0022708A">
        <w:tab/>
      </w:r>
      <w:r w:rsidR="0022708A">
        <w:tab/>
      </w:r>
      <w:r w:rsidR="0022708A">
        <w:tab/>
      </w:r>
      <w:r w:rsidR="0022708A">
        <w:tab/>
      </w:r>
      <w:r w:rsidR="0022708A">
        <w:tab/>
      </w:r>
      <w:r w:rsidR="0022708A">
        <w:tab/>
      </w:r>
    </w:p>
    <w:p w:rsidR="0022708A" w:rsidRDefault="0022708A" w:rsidP="0022708A">
      <w:pPr>
        <w:pStyle w:val="Nomes"/>
        <w:rPr>
          <w:b/>
          <w:bCs/>
        </w:rPr>
      </w:pPr>
      <w:r>
        <w:rPr>
          <w:b/>
          <w:bCs/>
        </w:rPr>
        <w:t>Representante do contratando</w:t>
      </w:r>
      <w:r>
        <w:rPr>
          <w:b/>
          <w:bCs/>
        </w:rPr>
        <w:tab/>
      </w:r>
      <w:r>
        <w:rPr>
          <w:b/>
          <w:bCs/>
        </w:rPr>
        <w:tab/>
        <w:t xml:space="preserve">       Representante da contratante</w:t>
      </w:r>
    </w:p>
    <w:p w:rsidR="0022708A" w:rsidRDefault="0022708A" w:rsidP="0022708A">
      <w:pPr>
        <w:pStyle w:val="Nomes"/>
        <w:ind w:firstLine="0"/>
      </w:pPr>
      <w:r>
        <w:rPr>
          <w:b/>
          <w:bCs/>
        </w:rPr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</w:t>
      </w:r>
    </w:p>
    <w:p w:rsidR="0022708A" w:rsidRDefault="0022708A" w:rsidP="0022708A">
      <w:pPr>
        <w:pStyle w:val="Nomes"/>
      </w:pPr>
    </w:p>
    <w:p w:rsidR="00DC53F7" w:rsidRDefault="00DC53F7" w:rsidP="0022708A">
      <w:pPr>
        <w:pStyle w:val="Nomes"/>
      </w:pPr>
    </w:p>
    <w:p w:rsidR="00DC53F7" w:rsidRDefault="00DC53F7" w:rsidP="0022708A">
      <w:pPr>
        <w:pStyle w:val="Nomes"/>
      </w:pPr>
    </w:p>
    <w:p w:rsidR="00DC53F7" w:rsidRDefault="00DC53F7" w:rsidP="0022708A">
      <w:pPr>
        <w:pStyle w:val="Nomes"/>
      </w:pPr>
    </w:p>
    <w:p w:rsidR="0022708A" w:rsidRDefault="0022708A" w:rsidP="00135244">
      <w:pPr>
        <w:pStyle w:val="Nomes"/>
        <w:jc w:val="center"/>
      </w:pPr>
    </w:p>
    <w:p w:rsidR="0022708A" w:rsidRDefault="004C7FB2" w:rsidP="00135244">
      <w:pPr>
        <w:jc w:val="center"/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55245</wp:posOffset>
                </wp:positionV>
                <wp:extent cx="2628900" cy="0"/>
                <wp:effectExtent l="0" t="0" r="0" b="0"/>
                <wp:wrapNone/>
                <wp:docPr id="2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BD9FE8" id="Line 3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15pt,4.35pt" to="448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DOEwIAACk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55245</wp:posOffset>
                </wp:positionV>
                <wp:extent cx="2628900" cy="0"/>
                <wp:effectExtent l="0" t="0" r="0" b="0"/>
                <wp:wrapNone/>
                <wp:docPr id="1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889D00"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15pt,4.35pt" to="211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G1IEw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"/>
            </w:pict>
          </mc:Fallback>
        </mc:AlternateContent>
      </w:r>
      <w:r w:rsidR="00135244">
        <w:rPr>
          <w:b/>
          <w:bCs/>
        </w:rPr>
        <w:t>Testemunha 1</w:t>
      </w:r>
      <w:r w:rsidR="00135244">
        <w:rPr>
          <w:b/>
          <w:bCs/>
        </w:rPr>
        <w:tab/>
      </w:r>
      <w:r w:rsidR="00135244">
        <w:rPr>
          <w:b/>
          <w:bCs/>
        </w:rPr>
        <w:tab/>
      </w:r>
      <w:r w:rsidR="00135244">
        <w:rPr>
          <w:b/>
          <w:bCs/>
        </w:rPr>
        <w:tab/>
      </w:r>
      <w:r w:rsidR="00135244">
        <w:rPr>
          <w:b/>
          <w:bCs/>
        </w:rPr>
        <w:tab/>
        <w:t xml:space="preserve">      Testemunha </w:t>
      </w:r>
      <w:r w:rsidR="0022708A">
        <w:rPr>
          <w:b/>
          <w:bCs/>
        </w:rPr>
        <w:t>2</w:t>
      </w:r>
    </w:p>
    <w:sectPr w:rsidR="0022708A">
      <w:headerReference w:type="default" r:id="rId11"/>
      <w:footerReference w:type="default" r:id="rId12"/>
      <w:headerReference w:type="first" r:id="rId13"/>
      <w:pgSz w:w="11906" w:h="16838" w:code="9"/>
      <w:pgMar w:top="1701" w:right="1418" w:bottom="1899" w:left="1418" w:header="720" w:footer="47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799" w:rsidRDefault="002E7799">
      <w:r>
        <w:separator/>
      </w:r>
    </w:p>
  </w:endnote>
  <w:endnote w:type="continuationSeparator" w:id="0">
    <w:p w:rsidR="002E7799" w:rsidRDefault="002E7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95"/>
      <w:gridCol w:w="4677"/>
    </w:tblGrid>
    <w:tr w:rsidR="007C175B">
      <w:tc>
        <w:tcPr>
          <w:tcW w:w="4395" w:type="dxa"/>
        </w:tcPr>
        <w:p w:rsidR="007C175B" w:rsidRDefault="00330BE0">
          <w:pPr>
            <w:pStyle w:val="Rodap"/>
            <w:jc w:val="left"/>
          </w:pPr>
          <w:r>
            <w:t>Documento de Requisitos</w:t>
          </w:r>
        </w:p>
        <w:p w:rsidR="007C175B" w:rsidRDefault="007C175B" w:rsidP="00EE262E">
          <w:pPr>
            <w:pStyle w:val="Rodap"/>
            <w:jc w:val="left"/>
          </w:pPr>
          <w:r>
            <w:t>Projeto &lt;001/2018&gt; Versão 1.0</w:t>
          </w:r>
        </w:p>
        <w:p w:rsidR="007C175B" w:rsidRDefault="007C175B" w:rsidP="00EE262E">
          <w:pPr>
            <w:pStyle w:val="Rodap"/>
            <w:jc w:val="left"/>
          </w:pPr>
        </w:p>
      </w:tc>
      <w:tc>
        <w:tcPr>
          <w:tcW w:w="4677" w:type="dxa"/>
        </w:tcPr>
        <w:p w:rsidR="007C175B" w:rsidRDefault="007C175B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30BE0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 w:rsidR="002E7799">
            <w:rPr>
              <w:noProof/>
            </w:rPr>
            <w:fldChar w:fldCharType="begin"/>
          </w:r>
          <w:r w:rsidR="002E7799">
            <w:rPr>
              <w:noProof/>
            </w:rPr>
            <w:instrText xml:space="preserve"> NUMPAGES </w:instrText>
          </w:r>
          <w:r w:rsidR="002E7799">
            <w:rPr>
              <w:noProof/>
            </w:rPr>
            <w:fldChar w:fldCharType="separate"/>
          </w:r>
          <w:r w:rsidR="00330BE0">
            <w:rPr>
              <w:noProof/>
            </w:rPr>
            <w:t>5</w:t>
          </w:r>
          <w:r w:rsidR="002E7799">
            <w:rPr>
              <w:noProof/>
            </w:rPr>
            <w:fldChar w:fldCharType="end"/>
          </w:r>
          <w:r>
            <w:rPr>
              <w:rStyle w:val="Nmerodepgina"/>
            </w:rPr>
            <w:br/>
          </w:r>
          <w:r>
            <w:rPr>
              <w:snapToGrid w:val="0"/>
              <w:lang w:eastAsia="en-US"/>
            </w:rPr>
            <w:t xml:space="preserve"> </w:t>
          </w:r>
          <w:r>
            <w:rPr>
              <w:snapToGrid w:val="0"/>
              <w:lang w:eastAsia="en-US"/>
            </w:rPr>
            <w:br/>
            <w:t xml:space="preserve"> </w:t>
          </w:r>
          <w:r>
            <w:rPr>
              <w:snapToGrid w:val="0"/>
              <w:lang w:eastAsia="en-US"/>
            </w:rPr>
            <w:br/>
          </w:r>
          <w:r>
            <w:t xml:space="preserve"> </w:t>
          </w:r>
        </w:p>
      </w:tc>
    </w:tr>
  </w:tbl>
  <w:p w:rsidR="007C175B" w:rsidRDefault="007C175B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3C69E69" wp14:editId="15B7D7DF">
          <wp:simplePos x="0" y="0"/>
          <wp:positionH relativeFrom="column">
            <wp:posOffset>-207010</wp:posOffset>
          </wp:positionH>
          <wp:positionV relativeFrom="paragraph">
            <wp:posOffset>3166899</wp:posOffset>
          </wp:positionV>
          <wp:extent cx="2180590" cy="1035685"/>
          <wp:effectExtent l="0" t="0" r="0" b="0"/>
          <wp:wrapSquare wrapText="bothSides"/>
          <wp:docPr id="7" name="Imagem 7" descr="C:\Users\Avell 1513\AppData\Local\Microsoft\Windows\INetCache\Content.Word\logo clien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vell 1513\AppData\Local\Microsoft\Windows\INetCache\Content.Word\logo clien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0590" cy="1035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799" w:rsidRDefault="002E7799">
      <w:r>
        <w:separator/>
      </w:r>
    </w:p>
  </w:footnote>
  <w:footnote w:type="continuationSeparator" w:id="0">
    <w:p w:rsidR="002E7799" w:rsidRDefault="002E77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89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95"/>
      <w:gridCol w:w="4694"/>
    </w:tblGrid>
    <w:tr w:rsidR="007C175B" w:rsidTr="00247ACC">
      <w:trPr>
        <w:trHeight w:val="888"/>
      </w:trPr>
      <w:tc>
        <w:tcPr>
          <w:tcW w:w="4395" w:type="dxa"/>
        </w:tcPr>
        <w:p w:rsidR="007C175B" w:rsidRDefault="007C175B" w:rsidP="006E6934">
          <w:pPr>
            <w:pStyle w:val="Cabealho"/>
            <w:jc w:val="left"/>
          </w:pPr>
        </w:p>
      </w:tc>
      <w:tc>
        <w:tcPr>
          <w:tcW w:w="4694" w:type="dxa"/>
        </w:tcPr>
        <w:p w:rsidR="007C175B" w:rsidRDefault="007C175B" w:rsidP="00247ACC">
          <w:pPr>
            <w:pStyle w:val="Cabealho"/>
          </w:pPr>
        </w:p>
        <w:p w:rsidR="007C175B" w:rsidRDefault="007C175B" w:rsidP="00247ACC">
          <w:pPr>
            <w:pStyle w:val="Cabealho"/>
          </w:pPr>
        </w:p>
        <w:p w:rsidR="007C175B" w:rsidRDefault="007C175B" w:rsidP="00247ACC">
          <w:pPr>
            <w:pStyle w:val="Cabealho"/>
          </w:pPr>
        </w:p>
        <w:p w:rsidR="007C175B" w:rsidRDefault="007C175B" w:rsidP="00247ACC">
          <w:pPr>
            <w:pStyle w:val="Cabealho"/>
          </w:pPr>
        </w:p>
      </w:tc>
    </w:tr>
  </w:tbl>
  <w:p w:rsidR="007C175B" w:rsidRDefault="007C175B">
    <w:pPr>
      <w:pStyle w:val="Cabealh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35D91A6" wp14:editId="37A94CB2">
          <wp:simplePos x="0" y="0"/>
          <wp:positionH relativeFrom="margin">
            <wp:posOffset>4578350</wp:posOffset>
          </wp:positionH>
          <wp:positionV relativeFrom="paragraph">
            <wp:posOffset>-1217183</wp:posOffset>
          </wp:positionV>
          <wp:extent cx="1175234" cy="1171610"/>
          <wp:effectExtent l="0" t="0" r="6350" b="0"/>
          <wp:wrapNone/>
          <wp:docPr id="9" name="Imagem 9" descr="C:\Users\Avell 1513\AppData\Local\Microsoft\Windows\INetCache\Content.Word\logo nossa empre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vell 1513\AppData\Local\Microsoft\Windows\INetCache\Content.Word\logo nossa empres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5234" cy="117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75B" w:rsidRDefault="007C175B" w:rsidP="00D93470">
    <w:pPr>
      <w:pStyle w:val="Cabealho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C86EBCE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E28806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A63AF4"/>
    <w:multiLevelType w:val="multilevel"/>
    <w:tmpl w:val="F50EB34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60BA05C4"/>
    <w:multiLevelType w:val="singleLevel"/>
    <w:tmpl w:val="A162DA34"/>
    <w:lvl w:ilvl="0">
      <w:start w:val="1"/>
      <w:numFmt w:val="bullet"/>
      <w:pStyle w:val="Topicos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4" w15:restartNumberingAfterBreak="0">
    <w:nsid w:val="70EA22E9"/>
    <w:multiLevelType w:val="hybridMultilevel"/>
    <w:tmpl w:val="FD46F3EE"/>
    <w:lvl w:ilvl="0" w:tplc="764EF4EE">
      <w:start w:val="1"/>
      <w:numFmt w:val="decimalZero"/>
      <w:pStyle w:val="Requisito"/>
      <w:lvlText w:val="[RF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95413"/>
    <w:multiLevelType w:val="hybridMultilevel"/>
    <w:tmpl w:val="475ACE5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9D"/>
    <w:rsid w:val="00005865"/>
    <w:rsid w:val="00006BD9"/>
    <w:rsid w:val="00016EEF"/>
    <w:rsid w:val="00020A5E"/>
    <w:rsid w:val="00040641"/>
    <w:rsid w:val="000608D6"/>
    <w:rsid w:val="00083D77"/>
    <w:rsid w:val="000B100B"/>
    <w:rsid w:val="000C0E21"/>
    <w:rsid w:val="000D3CAD"/>
    <w:rsid w:val="000F21B2"/>
    <w:rsid w:val="00104B52"/>
    <w:rsid w:val="00107F4D"/>
    <w:rsid w:val="001150C7"/>
    <w:rsid w:val="00115372"/>
    <w:rsid w:val="00126415"/>
    <w:rsid w:val="00130780"/>
    <w:rsid w:val="0013205D"/>
    <w:rsid w:val="0013304E"/>
    <w:rsid w:val="00135244"/>
    <w:rsid w:val="001369F9"/>
    <w:rsid w:val="00154E35"/>
    <w:rsid w:val="00185305"/>
    <w:rsid w:val="001A69C9"/>
    <w:rsid w:val="001B07E2"/>
    <w:rsid w:val="001C2845"/>
    <w:rsid w:val="001E06C3"/>
    <w:rsid w:val="00216FE8"/>
    <w:rsid w:val="00220EE4"/>
    <w:rsid w:val="00220FDF"/>
    <w:rsid w:val="0022708A"/>
    <w:rsid w:val="00237614"/>
    <w:rsid w:val="00240B73"/>
    <w:rsid w:val="00247ACC"/>
    <w:rsid w:val="00250735"/>
    <w:rsid w:val="00255A19"/>
    <w:rsid w:val="0027449D"/>
    <w:rsid w:val="002751AE"/>
    <w:rsid w:val="002847F5"/>
    <w:rsid w:val="002849C2"/>
    <w:rsid w:val="0029027C"/>
    <w:rsid w:val="002A08FC"/>
    <w:rsid w:val="002A298F"/>
    <w:rsid w:val="002A54E3"/>
    <w:rsid w:val="002D5094"/>
    <w:rsid w:val="002D5743"/>
    <w:rsid w:val="002E2AC9"/>
    <w:rsid w:val="002E7799"/>
    <w:rsid w:val="002F0114"/>
    <w:rsid w:val="002F6954"/>
    <w:rsid w:val="00330BE0"/>
    <w:rsid w:val="00332EBF"/>
    <w:rsid w:val="00351ABB"/>
    <w:rsid w:val="00354002"/>
    <w:rsid w:val="0036132A"/>
    <w:rsid w:val="00365E01"/>
    <w:rsid w:val="00370B9C"/>
    <w:rsid w:val="00373A88"/>
    <w:rsid w:val="00382662"/>
    <w:rsid w:val="00383A1F"/>
    <w:rsid w:val="00396C64"/>
    <w:rsid w:val="003A0432"/>
    <w:rsid w:val="003A2035"/>
    <w:rsid w:val="003B3C3C"/>
    <w:rsid w:val="003D31D4"/>
    <w:rsid w:val="004016CD"/>
    <w:rsid w:val="004336D2"/>
    <w:rsid w:val="00434B2D"/>
    <w:rsid w:val="00456395"/>
    <w:rsid w:val="00462B2A"/>
    <w:rsid w:val="0047061C"/>
    <w:rsid w:val="0047513A"/>
    <w:rsid w:val="00485492"/>
    <w:rsid w:val="00485678"/>
    <w:rsid w:val="00495283"/>
    <w:rsid w:val="004B01CF"/>
    <w:rsid w:val="004B1575"/>
    <w:rsid w:val="004C7FB2"/>
    <w:rsid w:val="004E0F32"/>
    <w:rsid w:val="004E2BFA"/>
    <w:rsid w:val="004E32BC"/>
    <w:rsid w:val="004E3F67"/>
    <w:rsid w:val="00534014"/>
    <w:rsid w:val="00535B3A"/>
    <w:rsid w:val="005568EB"/>
    <w:rsid w:val="0056512C"/>
    <w:rsid w:val="00576D40"/>
    <w:rsid w:val="005C5763"/>
    <w:rsid w:val="005D0650"/>
    <w:rsid w:val="005E48EB"/>
    <w:rsid w:val="00611782"/>
    <w:rsid w:val="00616811"/>
    <w:rsid w:val="006225B8"/>
    <w:rsid w:val="006263A9"/>
    <w:rsid w:val="00626AA1"/>
    <w:rsid w:val="006375A6"/>
    <w:rsid w:val="00646EB5"/>
    <w:rsid w:val="00647572"/>
    <w:rsid w:val="00647D8F"/>
    <w:rsid w:val="00650EE5"/>
    <w:rsid w:val="00655BB5"/>
    <w:rsid w:val="0066250B"/>
    <w:rsid w:val="00664E6A"/>
    <w:rsid w:val="00670D43"/>
    <w:rsid w:val="006817D8"/>
    <w:rsid w:val="00684047"/>
    <w:rsid w:val="006A3E1E"/>
    <w:rsid w:val="006A543B"/>
    <w:rsid w:val="006B2634"/>
    <w:rsid w:val="006C0E2D"/>
    <w:rsid w:val="006D668D"/>
    <w:rsid w:val="006E4934"/>
    <w:rsid w:val="006E5941"/>
    <w:rsid w:val="006E6934"/>
    <w:rsid w:val="0070609D"/>
    <w:rsid w:val="00706C6B"/>
    <w:rsid w:val="00715831"/>
    <w:rsid w:val="00717A3C"/>
    <w:rsid w:val="00717A55"/>
    <w:rsid w:val="007427DC"/>
    <w:rsid w:val="007440B5"/>
    <w:rsid w:val="00763844"/>
    <w:rsid w:val="0077078A"/>
    <w:rsid w:val="007714A5"/>
    <w:rsid w:val="007748B6"/>
    <w:rsid w:val="007B732E"/>
    <w:rsid w:val="007C175B"/>
    <w:rsid w:val="007C4DC5"/>
    <w:rsid w:val="007E379D"/>
    <w:rsid w:val="007E4D84"/>
    <w:rsid w:val="007E506A"/>
    <w:rsid w:val="007F4383"/>
    <w:rsid w:val="007F43B3"/>
    <w:rsid w:val="00800E56"/>
    <w:rsid w:val="00803E5A"/>
    <w:rsid w:val="00805A7D"/>
    <w:rsid w:val="00810712"/>
    <w:rsid w:val="00810860"/>
    <w:rsid w:val="00811BEE"/>
    <w:rsid w:val="00813E46"/>
    <w:rsid w:val="00817A2A"/>
    <w:rsid w:val="0082757D"/>
    <w:rsid w:val="0083347D"/>
    <w:rsid w:val="00841467"/>
    <w:rsid w:val="00842CB8"/>
    <w:rsid w:val="00847A0E"/>
    <w:rsid w:val="00847CD8"/>
    <w:rsid w:val="00864FE0"/>
    <w:rsid w:val="008668DF"/>
    <w:rsid w:val="008811DA"/>
    <w:rsid w:val="008852CC"/>
    <w:rsid w:val="00887289"/>
    <w:rsid w:val="00891AC4"/>
    <w:rsid w:val="008B1523"/>
    <w:rsid w:val="008C28B8"/>
    <w:rsid w:val="008C6555"/>
    <w:rsid w:val="008D7FED"/>
    <w:rsid w:val="008F5D29"/>
    <w:rsid w:val="00906E04"/>
    <w:rsid w:val="00926DB5"/>
    <w:rsid w:val="00940FDD"/>
    <w:rsid w:val="00966E4C"/>
    <w:rsid w:val="00984FDA"/>
    <w:rsid w:val="009870FE"/>
    <w:rsid w:val="009925E2"/>
    <w:rsid w:val="009A2751"/>
    <w:rsid w:val="009B495E"/>
    <w:rsid w:val="009C0B3D"/>
    <w:rsid w:val="009C7ADB"/>
    <w:rsid w:val="009D6430"/>
    <w:rsid w:val="009E3E0E"/>
    <w:rsid w:val="00A03220"/>
    <w:rsid w:val="00A20963"/>
    <w:rsid w:val="00A24686"/>
    <w:rsid w:val="00A5324C"/>
    <w:rsid w:val="00A55B1B"/>
    <w:rsid w:val="00A71A4B"/>
    <w:rsid w:val="00A95C4E"/>
    <w:rsid w:val="00AA2A5C"/>
    <w:rsid w:val="00AA33DF"/>
    <w:rsid w:val="00AB0577"/>
    <w:rsid w:val="00AB412C"/>
    <w:rsid w:val="00AC4FCC"/>
    <w:rsid w:val="00AF0F8E"/>
    <w:rsid w:val="00B06BC3"/>
    <w:rsid w:val="00B11239"/>
    <w:rsid w:val="00B247C5"/>
    <w:rsid w:val="00B2550C"/>
    <w:rsid w:val="00B26CC5"/>
    <w:rsid w:val="00B33FFD"/>
    <w:rsid w:val="00B67049"/>
    <w:rsid w:val="00B71316"/>
    <w:rsid w:val="00B77DAE"/>
    <w:rsid w:val="00B94906"/>
    <w:rsid w:val="00B97161"/>
    <w:rsid w:val="00BB2D9A"/>
    <w:rsid w:val="00BE0777"/>
    <w:rsid w:val="00BE12BC"/>
    <w:rsid w:val="00C04362"/>
    <w:rsid w:val="00C126DE"/>
    <w:rsid w:val="00C21ABD"/>
    <w:rsid w:val="00C27E3D"/>
    <w:rsid w:val="00C42F34"/>
    <w:rsid w:val="00C626FB"/>
    <w:rsid w:val="00C63A13"/>
    <w:rsid w:val="00C64F3C"/>
    <w:rsid w:val="00C76C87"/>
    <w:rsid w:val="00C83CF1"/>
    <w:rsid w:val="00C97C6C"/>
    <w:rsid w:val="00CD0D19"/>
    <w:rsid w:val="00CD1A21"/>
    <w:rsid w:val="00CD1DDD"/>
    <w:rsid w:val="00CE60FE"/>
    <w:rsid w:val="00CF573D"/>
    <w:rsid w:val="00D01B52"/>
    <w:rsid w:val="00D11E31"/>
    <w:rsid w:val="00D14212"/>
    <w:rsid w:val="00D17FD3"/>
    <w:rsid w:val="00D267ED"/>
    <w:rsid w:val="00D53D63"/>
    <w:rsid w:val="00D56267"/>
    <w:rsid w:val="00D65F66"/>
    <w:rsid w:val="00D93470"/>
    <w:rsid w:val="00DA5E88"/>
    <w:rsid w:val="00DB576E"/>
    <w:rsid w:val="00DC0105"/>
    <w:rsid w:val="00DC53F7"/>
    <w:rsid w:val="00DE04AE"/>
    <w:rsid w:val="00DE3699"/>
    <w:rsid w:val="00DF3D55"/>
    <w:rsid w:val="00DF4EEB"/>
    <w:rsid w:val="00E1111C"/>
    <w:rsid w:val="00E1253C"/>
    <w:rsid w:val="00E339D4"/>
    <w:rsid w:val="00E4791E"/>
    <w:rsid w:val="00E519CA"/>
    <w:rsid w:val="00E60C97"/>
    <w:rsid w:val="00E67C4C"/>
    <w:rsid w:val="00E72F01"/>
    <w:rsid w:val="00E7598F"/>
    <w:rsid w:val="00E83A06"/>
    <w:rsid w:val="00E9096E"/>
    <w:rsid w:val="00E93BF9"/>
    <w:rsid w:val="00EA3739"/>
    <w:rsid w:val="00EB688D"/>
    <w:rsid w:val="00EE262E"/>
    <w:rsid w:val="00EF3CC2"/>
    <w:rsid w:val="00EF58E5"/>
    <w:rsid w:val="00F03C1A"/>
    <w:rsid w:val="00F03FDD"/>
    <w:rsid w:val="00F1362E"/>
    <w:rsid w:val="00F20982"/>
    <w:rsid w:val="00F32B10"/>
    <w:rsid w:val="00F4681F"/>
    <w:rsid w:val="00F53F13"/>
    <w:rsid w:val="00F67DEF"/>
    <w:rsid w:val="00F83533"/>
    <w:rsid w:val="00F9104C"/>
    <w:rsid w:val="00FA5188"/>
    <w:rsid w:val="00FE62C1"/>
    <w:rsid w:val="00FF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F9C6062-5814-494F-B599-6460E798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sz w:val="22"/>
    </w:rPr>
  </w:style>
  <w:style w:type="paragraph" w:styleId="Ttulo1">
    <w:name w:val="heading 1"/>
    <w:aliases w:val="h1,CapituloTitulo"/>
    <w:basedOn w:val="Normal"/>
    <w:next w:val="Normal"/>
    <w:qFormat/>
    <w:pPr>
      <w:widowControl w:val="0"/>
      <w:numPr>
        <w:numId w:val="3"/>
      </w:numPr>
      <w:shd w:val="pct12" w:color="auto" w:fill="FFFFFF"/>
      <w:spacing w:before="240" w:after="120"/>
      <w:jc w:val="both"/>
      <w:outlineLvl w:val="0"/>
    </w:pPr>
    <w:rPr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qFormat/>
    <w:pPr>
      <w:widowControl w:val="0"/>
      <w:numPr>
        <w:ilvl w:val="1"/>
        <w:numId w:val="3"/>
      </w:numPr>
      <w:spacing w:before="240" w:after="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3"/>
      </w:numPr>
      <w:spacing w:before="240" w:after="60"/>
      <w:jc w:val="both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3"/>
      </w:numPr>
      <w:spacing w:before="240" w:after="60"/>
      <w:jc w:val="both"/>
      <w:outlineLvl w:val="5"/>
    </w:p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 w:after="60"/>
      <w:jc w:val="both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 w:after="60"/>
      <w:jc w:val="both"/>
      <w:outlineLvl w:val="7"/>
    </w:pPr>
    <w:rPr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 w:after="60"/>
      <w:jc w:val="both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  <w:spacing w:before="60" w:after="60"/>
      <w:jc w:val="both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5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spacing w:before="60" w:after="60"/>
      <w:jc w:val="both"/>
    </w:pPr>
    <w:rPr>
      <w:sz w:val="20"/>
    </w:rPr>
  </w:style>
  <w:style w:type="paragraph" w:styleId="Numerada">
    <w:name w:val="List Number"/>
    <w:basedOn w:val="Normal"/>
    <w:pPr>
      <w:numPr>
        <w:numId w:val="1"/>
      </w:numPr>
      <w:spacing w:before="60" w:after="60"/>
      <w:jc w:val="both"/>
    </w:pPr>
  </w:style>
  <w:style w:type="paragraph" w:styleId="Commarcadores">
    <w:name w:val="List Bullet"/>
    <w:basedOn w:val="Normal"/>
    <w:autoRedefine/>
    <w:pPr>
      <w:numPr>
        <w:numId w:val="2"/>
      </w:numPr>
      <w:spacing w:before="60" w:after="60"/>
      <w:jc w:val="both"/>
    </w:pPr>
  </w:style>
  <w:style w:type="paragraph" w:styleId="Rodap">
    <w:name w:val="footer"/>
    <w:basedOn w:val="Normal"/>
    <w:pPr>
      <w:tabs>
        <w:tab w:val="center" w:pos="4153"/>
        <w:tab w:val="right" w:pos="8306"/>
      </w:tabs>
      <w:spacing w:before="60"/>
      <w:jc w:val="both"/>
    </w:pPr>
    <w:rPr>
      <w:sz w:val="16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b/>
      <w:sz w:val="36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paragraph" w:customStyle="1" w:styleId="sistema">
    <w:name w:val="sistema"/>
    <w:basedOn w:val="Normal"/>
    <w:pPr>
      <w:spacing w:after="240"/>
      <w:jc w:val="right"/>
    </w:pPr>
    <w:rPr>
      <w:b/>
      <w:sz w:val="36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80"/>
        <w:tab w:val="right" w:leader="dot" w:pos="9061"/>
      </w:tabs>
      <w:spacing w:after="120"/>
    </w:pPr>
    <w:rPr>
      <w:b/>
      <w:caps/>
      <w:noProof/>
      <w:sz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6E5941"/>
    <w:pPr>
      <w:tabs>
        <w:tab w:val="right" w:leader="dot" w:pos="9060"/>
      </w:tabs>
      <w:ind w:left="480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b/>
      <w:sz w:val="28"/>
    </w:rPr>
  </w:style>
  <w:style w:type="paragraph" w:customStyle="1" w:styleId="Topicos">
    <w:name w:val="Topicos"/>
    <w:basedOn w:val="Normal"/>
    <w:pPr>
      <w:numPr>
        <w:numId w:val="4"/>
      </w:numPr>
      <w:spacing w:before="60" w:after="60"/>
    </w:pPr>
  </w:style>
  <w:style w:type="paragraph" w:styleId="Legenda">
    <w:name w:val="caption"/>
    <w:basedOn w:val="Normal"/>
    <w:next w:val="Normal"/>
    <w:qFormat/>
    <w:pPr>
      <w:spacing w:after="120"/>
      <w:jc w:val="center"/>
    </w:pPr>
    <w:rPr>
      <w:b/>
      <w:sz w:val="20"/>
    </w:rPr>
  </w:style>
  <w:style w:type="paragraph" w:styleId="Textodenotaderodap">
    <w:name w:val="footnote text"/>
    <w:basedOn w:val="Normal"/>
    <w:semiHidden/>
    <w:pPr>
      <w:jc w:val="both"/>
    </w:pPr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spacing w:before="60" w:after="60"/>
      <w:jc w:val="both"/>
    </w:pPr>
    <w:rPr>
      <w:sz w:val="20"/>
    </w:rPr>
  </w:style>
  <w:style w:type="paragraph" w:styleId="Corpodetexto">
    <w:name w:val="Body Text"/>
    <w:basedOn w:val="Normal"/>
    <w:link w:val="CorpodetextoChar"/>
    <w:pPr>
      <w:spacing w:before="60" w:after="60"/>
      <w:jc w:val="both"/>
    </w:pPr>
  </w:style>
  <w:style w:type="paragraph" w:styleId="Corpodetexto2">
    <w:name w:val="Body Text 2"/>
    <w:basedOn w:val="Normal"/>
    <w:pPr>
      <w:spacing w:before="60" w:after="60"/>
      <w:jc w:val="both"/>
    </w:pPr>
    <w:rPr>
      <w:i/>
    </w:rPr>
  </w:style>
  <w:style w:type="paragraph" w:styleId="Corpodetexto3">
    <w:name w:val="Body Text 3"/>
    <w:basedOn w:val="Normal"/>
    <w:pPr>
      <w:spacing w:before="60" w:after="60"/>
    </w:pPr>
  </w:style>
  <w:style w:type="character" w:styleId="HiperlinkVisitado">
    <w:name w:val="FollowedHyperlink"/>
    <w:rPr>
      <w:color w:val="800080"/>
      <w:u w:val="single"/>
    </w:r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sz w:val="20"/>
      <w:lang w:val="en-US"/>
    </w:rPr>
  </w:style>
  <w:style w:type="paragraph" w:customStyle="1" w:styleId="Textopadro">
    <w:name w:val="Texto padrão"/>
    <w:basedOn w:val="Normal"/>
    <w:pPr>
      <w:autoSpaceDE w:val="0"/>
      <w:autoSpaceDN w:val="0"/>
      <w:adjustRightInd w:val="0"/>
      <w:spacing w:before="0"/>
    </w:pPr>
    <w:rPr>
      <w:rFonts w:ascii="Times New Roman" w:hAnsi="Times New Roman"/>
      <w:sz w:val="24"/>
      <w:szCs w:val="24"/>
    </w:rPr>
  </w:style>
  <w:style w:type="paragraph" w:customStyle="1" w:styleId="TableText0">
    <w:name w:val="Table Text"/>
    <w:basedOn w:val="Normal"/>
    <w:pPr>
      <w:autoSpaceDE w:val="0"/>
      <w:autoSpaceDN w:val="0"/>
      <w:adjustRightInd w:val="0"/>
      <w:spacing w:before="0"/>
    </w:pPr>
    <w:rPr>
      <w:rFonts w:cs="Arial"/>
      <w:sz w:val="20"/>
    </w:rPr>
  </w:style>
  <w:style w:type="paragraph" w:styleId="Ttulo">
    <w:name w:val="Title"/>
    <w:basedOn w:val="Normal"/>
    <w:next w:val="Normal"/>
    <w:qFormat/>
    <w:rsid w:val="003B3C3C"/>
    <w:pPr>
      <w:widowControl w:val="0"/>
      <w:suppressAutoHyphens/>
      <w:spacing w:before="0"/>
      <w:jc w:val="center"/>
    </w:pPr>
    <w:rPr>
      <w:b/>
      <w:sz w:val="36"/>
      <w:lang w:val="en-US"/>
    </w:rPr>
  </w:style>
  <w:style w:type="paragraph" w:customStyle="1" w:styleId="Nomes">
    <w:name w:val="Nomes"/>
    <w:basedOn w:val="Normal"/>
    <w:rsid w:val="0022708A"/>
    <w:pPr>
      <w:spacing w:before="0"/>
      <w:ind w:firstLine="720"/>
    </w:pPr>
  </w:style>
  <w:style w:type="character" w:customStyle="1" w:styleId="CorpodetextoChar">
    <w:name w:val="Corpo de texto Char"/>
    <w:link w:val="Corpodetexto"/>
    <w:rsid w:val="005C5763"/>
    <w:rPr>
      <w:rFonts w:ascii="Arial" w:hAnsi="Arial"/>
      <w:sz w:val="22"/>
    </w:rPr>
  </w:style>
  <w:style w:type="paragraph" w:customStyle="1" w:styleId="oirr">
    <w:name w:val="oirr"/>
    <w:basedOn w:val="Requisito"/>
    <w:link w:val="oirrChar"/>
    <w:autoRedefine/>
    <w:qFormat/>
    <w:rsid w:val="007C175B"/>
    <w:pPr>
      <w:numPr>
        <w:numId w:val="0"/>
      </w:numPr>
    </w:pPr>
    <w:rPr>
      <w:rFonts w:cs="Arial"/>
      <w:color w:val="000000"/>
      <w:szCs w:val="22"/>
    </w:rPr>
  </w:style>
  <w:style w:type="character" w:customStyle="1" w:styleId="oirrChar">
    <w:name w:val="oirr Char"/>
    <w:link w:val="oirr"/>
    <w:rsid w:val="007C175B"/>
    <w:rPr>
      <w:rFonts w:ascii="Arial" w:hAnsi="Arial" w:cs="Arial"/>
      <w:b/>
      <w:color w:val="000000"/>
      <w:sz w:val="22"/>
      <w:szCs w:val="22"/>
    </w:rPr>
  </w:style>
  <w:style w:type="table" w:styleId="Tabelacomgrade">
    <w:name w:val="Table Grid"/>
    <w:basedOn w:val="Tabelanormal"/>
    <w:rsid w:val="00185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1">
    <w:name w:val="List Table 4 Accent 1"/>
    <w:basedOn w:val="Tabelanormal"/>
    <w:uiPriority w:val="49"/>
    <w:rsid w:val="0018530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2847F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apple-tab-span">
    <w:name w:val="apple-tab-span"/>
    <w:basedOn w:val="Fontepargpadro"/>
    <w:rsid w:val="002847F5"/>
  </w:style>
  <w:style w:type="character" w:customStyle="1" w:styleId="apple-converted-space">
    <w:name w:val="apple-converted-space"/>
    <w:basedOn w:val="Fontepargpadro"/>
    <w:rsid w:val="00626AA1"/>
  </w:style>
  <w:style w:type="table" w:styleId="TabeladeGrade4-nfase6">
    <w:name w:val="Grid Table 4 Accent 6"/>
    <w:basedOn w:val="Tabelanormal"/>
    <w:uiPriority w:val="49"/>
    <w:rsid w:val="00F4681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C27E3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C17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ep.guiamais.com.br/cep/37500-17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pontador.com.br/guia_de_ruas/mg/itajuba/avenida-bps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mestrado\atual\PropostaTecnic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27CD0-61F2-483A-A08B-132CBFC48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PropostaTecnica.dot</Template>
  <TotalTime>246</TotalTime>
  <Pages>5</Pages>
  <Words>496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da Proposta Técnica&gt;</vt:lpstr>
    </vt:vector>
  </TitlesOfParts>
  <Company>cesar</Company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da Proposta Técnica&gt;</dc:title>
  <dc:creator>Henrique Rodrigues</dc:creator>
  <cp:lastModifiedBy>Igor Rodrigues</cp:lastModifiedBy>
  <cp:revision>31</cp:revision>
  <cp:lastPrinted>2016-10-18T06:47:00Z</cp:lastPrinted>
  <dcterms:created xsi:type="dcterms:W3CDTF">2016-10-18T12:02:00Z</dcterms:created>
  <dcterms:modified xsi:type="dcterms:W3CDTF">2018-11-23T19:06:00Z</dcterms:modified>
</cp:coreProperties>
</file>